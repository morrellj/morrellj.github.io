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0284" w14:textId="77777777" w:rsidR="00227EC8" w:rsidRPr="00EB2935" w:rsidRDefault="00F847EC" w:rsidP="00EB2935">
      <w:pPr>
        <w:pStyle w:val="FormTitle"/>
      </w:pPr>
      <w:r>
        <w:t xml:space="preserve">CHSP </w:t>
      </w:r>
      <w:r w:rsidR="00124427">
        <w:t>Client Support Plan</w:t>
      </w:r>
    </w:p>
    <w:p w14:paraId="4F060285" w14:textId="77777777" w:rsidR="00796FE5" w:rsidRDefault="00314975" w:rsidP="007B4A15">
      <w:pPr>
        <w:pStyle w:val="FormInstructions1"/>
      </w:pPr>
      <w:r w:rsidRPr="008D7F98">
        <w:rPr>
          <w:rFonts w:asciiTheme="minorHAnsi" w:hAnsiTheme="minorHAnsi"/>
          <w:szCs w:val="24"/>
        </w:rPr>
        <w:t xml:space="preserve">This </w:t>
      </w:r>
      <w:r>
        <w:rPr>
          <w:rFonts w:asciiTheme="minorHAnsi" w:hAnsiTheme="minorHAnsi"/>
          <w:szCs w:val="24"/>
        </w:rPr>
        <w:t>support p</w:t>
      </w:r>
      <w:r w:rsidRPr="008D7F98">
        <w:rPr>
          <w:rFonts w:asciiTheme="minorHAnsi" w:hAnsiTheme="minorHAnsi"/>
          <w:szCs w:val="24"/>
        </w:rPr>
        <w:t xml:space="preserve">lan is </w:t>
      </w:r>
      <w:r w:rsidR="00F847EC">
        <w:rPr>
          <w:rFonts w:asciiTheme="minorHAnsi" w:hAnsiTheme="minorHAnsi"/>
          <w:szCs w:val="24"/>
        </w:rPr>
        <w:t>to provide guidance to staff on the care and services required under CHSP</w:t>
      </w:r>
    </w:p>
    <w:tbl>
      <w:tblPr>
        <w:tblStyle w:val="TableGrid"/>
        <w:tblW w:w="9781" w:type="dxa"/>
        <w:tblInd w:w="108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1418"/>
        <w:gridCol w:w="567"/>
        <w:gridCol w:w="850"/>
        <w:gridCol w:w="864"/>
        <w:gridCol w:w="3912"/>
        <w:gridCol w:w="753"/>
        <w:gridCol w:w="1417"/>
      </w:tblGrid>
      <w:tr w:rsidR="00314975" w:rsidRPr="00694E0E" w14:paraId="4F06028C" w14:textId="77777777" w:rsidTr="00314975">
        <w:trPr>
          <w:cantSplit/>
        </w:trPr>
        <w:tc>
          <w:tcPr>
            <w:tcW w:w="1418" w:type="dxa"/>
          </w:tcPr>
          <w:p w14:paraId="4F060286" w14:textId="77777777" w:rsidR="00314975" w:rsidRPr="00694E0E" w:rsidRDefault="00314975" w:rsidP="00694E0E">
            <w:pPr>
              <w:pStyle w:val="FormFont2"/>
            </w:pPr>
            <w:r>
              <w:t>Date of Birth:</w:t>
            </w:r>
          </w:p>
        </w:tc>
        <w:tc>
          <w:tcPr>
            <w:tcW w:w="1417" w:type="dxa"/>
            <w:gridSpan w:val="2"/>
          </w:tcPr>
          <w:p w14:paraId="4F060287" w14:textId="1C350D25" w:rsidR="00314975" w:rsidRPr="00725CED" w:rsidRDefault="00637620" w:rsidP="00725CED">
            <w:pPr>
              <w:pStyle w:val="FormFont2"/>
            </w:pPr>
            <w:r>
              <w:fldChar w:fldCharType="begin"/>
            </w:r>
            <w:r>
              <w:instrText xml:space="preserve"> MERGEFIELD  dateOfBirth \@ "d/MM/yyyy" </w:instrText>
            </w:r>
            <w:r w:rsidR="00352186">
              <w:fldChar w:fldCharType="separate"/>
            </w:r>
            <w:r w:rsidR="00352186">
              <w:rPr>
                <w:noProof/>
              </w:rPr>
              <w:t>26/09/1949</w:t>
            </w:r>
            <w:r>
              <w:fldChar w:fldCharType="end"/>
            </w:r>
          </w:p>
        </w:tc>
        <w:tc>
          <w:tcPr>
            <w:tcW w:w="864" w:type="dxa"/>
          </w:tcPr>
          <w:p w14:paraId="4F060288" w14:textId="77777777" w:rsidR="00314975" w:rsidRPr="00694E0E" w:rsidRDefault="00314975" w:rsidP="00694E0E">
            <w:pPr>
              <w:pStyle w:val="FormFont2"/>
            </w:pPr>
            <w:r>
              <w:t>Name:</w:t>
            </w:r>
          </w:p>
        </w:tc>
        <w:tc>
          <w:tcPr>
            <w:tcW w:w="3912" w:type="dxa"/>
          </w:tcPr>
          <w:p w14:paraId="4F060289" w14:textId="518E41F7" w:rsidR="00314975" w:rsidRPr="00725CED" w:rsidRDefault="00352186" w:rsidP="00725CED">
            <w:pPr>
              <w:pStyle w:val="FormFont2"/>
            </w:pPr>
            <w:r>
              <w:fldChar w:fldCharType="begin"/>
            </w:r>
            <w:r>
              <w:instrText xml:space="preserve"> MERGEFIELD firstName </w:instrText>
            </w:r>
            <w:r>
              <w:fldChar w:fldCharType="separate"/>
            </w:r>
            <w:r w:rsidRPr="00E42777">
              <w:rPr>
                <w:noProof/>
              </w:rPr>
              <w:t>Lisa</w:t>
            </w:r>
            <w:r>
              <w:rPr>
                <w:noProof/>
              </w:rPr>
              <w:fldChar w:fldCharType="end"/>
            </w:r>
            <w:r w:rsidR="00043626">
              <w:t xml:space="preserve"> </w:t>
            </w:r>
            <w:r>
              <w:fldChar w:fldCharType="begin"/>
            </w:r>
            <w:r>
              <w:instrText xml:space="preserve"> MERGEFIELD surname </w:instrText>
            </w:r>
            <w:r>
              <w:fldChar w:fldCharType="separate"/>
            </w:r>
            <w:r w:rsidRPr="00E42777">
              <w:rPr>
                <w:noProof/>
              </w:rPr>
              <w:t>Carroll</w:t>
            </w:r>
            <w:r>
              <w:rPr>
                <w:noProof/>
              </w:rPr>
              <w:fldChar w:fldCharType="end"/>
            </w:r>
          </w:p>
        </w:tc>
        <w:tc>
          <w:tcPr>
            <w:tcW w:w="753" w:type="dxa"/>
          </w:tcPr>
          <w:p w14:paraId="4F06028A" w14:textId="77777777" w:rsidR="00314975" w:rsidRPr="00694E0E" w:rsidRDefault="00314975" w:rsidP="00694E0E">
            <w:pPr>
              <w:pStyle w:val="FormFont2"/>
            </w:pPr>
            <w:r>
              <w:t>Date:</w:t>
            </w:r>
          </w:p>
        </w:tc>
        <w:tc>
          <w:tcPr>
            <w:tcW w:w="1417" w:type="dxa"/>
          </w:tcPr>
          <w:p w14:paraId="4F06028B" w14:textId="6B28F096" w:rsidR="00314975" w:rsidRPr="00725CED" w:rsidRDefault="007402D4" w:rsidP="00725CED">
            <w:pPr>
              <w:pStyle w:val="FormFont2"/>
            </w:pPr>
            <w:r>
              <w:fldChar w:fldCharType="begin"/>
            </w:r>
            <w:r>
              <w:instrText xml:space="preserve"> DATE \@ "d/MM/yyyy" </w:instrText>
            </w:r>
            <w:r>
              <w:fldChar w:fldCharType="separate"/>
            </w:r>
            <w:r w:rsidR="00352186">
              <w:rPr>
                <w:noProof/>
              </w:rPr>
              <w:t>29/12/2023</w:t>
            </w:r>
            <w:r>
              <w:fldChar w:fldCharType="end"/>
            </w:r>
          </w:p>
        </w:tc>
      </w:tr>
      <w:tr w:rsidR="00CB5DFB" w:rsidRPr="00346F57" w14:paraId="4F06028E" w14:textId="77777777" w:rsidTr="00314975">
        <w:trPr>
          <w:cantSplit/>
        </w:trPr>
        <w:tc>
          <w:tcPr>
            <w:tcW w:w="9781" w:type="dxa"/>
            <w:gridSpan w:val="7"/>
            <w:tcMar>
              <w:top w:w="0" w:type="dxa"/>
              <w:bottom w:w="0" w:type="dxa"/>
            </w:tcMar>
          </w:tcPr>
          <w:p w14:paraId="4F06028D" w14:textId="77777777" w:rsidR="00CB5DFB" w:rsidRPr="00CB5DFB" w:rsidRDefault="00CB5DFB" w:rsidP="00EB2935">
            <w:pPr>
              <w:pStyle w:val="FormBlankRow"/>
            </w:pPr>
          </w:p>
        </w:tc>
      </w:tr>
      <w:tr w:rsidR="00725CED" w:rsidRPr="00CB5DFB" w14:paraId="4F060290" w14:textId="77777777" w:rsidTr="00DD531E">
        <w:trPr>
          <w:cantSplit/>
        </w:trPr>
        <w:tc>
          <w:tcPr>
            <w:tcW w:w="9781" w:type="dxa"/>
            <w:gridSpan w:val="7"/>
            <w:tcMar>
              <w:top w:w="0" w:type="dxa"/>
              <w:bottom w:w="0" w:type="dxa"/>
            </w:tcMar>
          </w:tcPr>
          <w:p w14:paraId="4F06028F" w14:textId="77777777" w:rsidR="00725CED" w:rsidRPr="00CB5DFB" w:rsidRDefault="00725CED" w:rsidP="00DD531E">
            <w:pPr>
              <w:pStyle w:val="FormBlankRow"/>
            </w:pPr>
          </w:p>
        </w:tc>
      </w:tr>
      <w:tr w:rsidR="00725CED" w:rsidRPr="00694E0E" w14:paraId="4F060292" w14:textId="77777777" w:rsidTr="00DD531E">
        <w:trPr>
          <w:cantSplit/>
        </w:trPr>
        <w:tc>
          <w:tcPr>
            <w:tcW w:w="9781" w:type="dxa"/>
            <w:gridSpan w:val="7"/>
            <w:tcBorders>
              <w:bottom w:val="single" w:sz="2" w:space="0" w:color="9BA1CB"/>
            </w:tcBorders>
            <w:shd w:val="clear" w:color="auto" w:fill="CB507F"/>
          </w:tcPr>
          <w:p w14:paraId="4F060291" w14:textId="77777777" w:rsidR="00725CED" w:rsidRPr="00694E0E" w:rsidRDefault="00F847EC" w:rsidP="00F968C9">
            <w:pPr>
              <w:pStyle w:val="FormHeading1"/>
              <w:jc w:val="center"/>
            </w:pPr>
            <w:r>
              <w:t>CHSP</w:t>
            </w:r>
            <w:r w:rsidR="00725CED">
              <w:t xml:space="preserve"> SERVICE GOALS </w:t>
            </w:r>
          </w:p>
        </w:tc>
      </w:tr>
      <w:tr w:rsidR="00725CED" w:rsidRPr="00CB5DFB" w14:paraId="4F060294" w14:textId="77777777" w:rsidTr="00DD531E">
        <w:trPr>
          <w:cantSplit/>
        </w:trPr>
        <w:tc>
          <w:tcPr>
            <w:tcW w:w="9781" w:type="dxa"/>
            <w:gridSpan w:val="7"/>
            <w:shd w:val="clear" w:color="auto" w:fill="9BA1CB"/>
          </w:tcPr>
          <w:p w14:paraId="4F060293" w14:textId="77777777" w:rsidR="00725CED" w:rsidRPr="00CB5DFB" w:rsidRDefault="00F968C9" w:rsidP="00362DB7">
            <w:pPr>
              <w:pStyle w:val="FormHeading2"/>
              <w:jc w:val="center"/>
            </w:pPr>
            <w:r>
              <w:t>Support Plan</w:t>
            </w:r>
          </w:p>
        </w:tc>
      </w:tr>
      <w:tr w:rsidR="00725CED" w:rsidRPr="00346F57" w14:paraId="4F06029B" w14:textId="77777777" w:rsidTr="008906F9">
        <w:trPr>
          <w:cantSplit/>
          <w:trHeight w:val="984"/>
        </w:trPr>
        <w:tc>
          <w:tcPr>
            <w:tcW w:w="1985" w:type="dxa"/>
            <w:gridSpan w:val="2"/>
            <w:vAlign w:val="center"/>
          </w:tcPr>
          <w:p w14:paraId="4F060295" w14:textId="77777777" w:rsidR="00725CED" w:rsidRPr="003E5BCD" w:rsidRDefault="00F968C9" w:rsidP="00362DB7">
            <w:pPr>
              <w:pStyle w:val="FormFont2"/>
              <w:rPr>
                <w:i/>
              </w:rPr>
            </w:pPr>
            <w:r>
              <w:rPr>
                <w:b/>
              </w:rPr>
              <w:t xml:space="preserve">CHSP Service Plan Goals from </w:t>
            </w:r>
            <w:proofErr w:type="spellStart"/>
            <w:r>
              <w:rPr>
                <w:b/>
              </w:rPr>
              <w:t>Myagedcare</w:t>
            </w:r>
            <w:proofErr w:type="spellEnd"/>
            <w:r>
              <w:rPr>
                <w:b/>
              </w:rPr>
              <w:t xml:space="preserve"> Support Plan</w:t>
            </w:r>
            <w:r w:rsidR="00725CED" w:rsidRPr="003E5BCD">
              <w:rPr>
                <w:i/>
              </w:rPr>
              <w:t xml:space="preserve"> </w:t>
            </w:r>
          </w:p>
        </w:tc>
        <w:tc>
          <w:tcPr>
            <w:tcW w:w="7796" w:type="dxa"/>
            <w:gridSpan w:val="5"/>
          </w:tcPr>
          <w:p w14:paraId="4F060296" w14:textId="77777777" w:rsidR="00725CED" w:rsidRDefault="00725CED" w:rsidP="00DD531E">
            <w:pPr>
              <w:pStyle w:val="FormFont2"/>
            </w:pPr>
          </w:p>
          <w:p w14:paraId="77DE8C28" w14:textId="77777777" w:rsidR="00352186" w:rsidRPr="00E42777" w:rsidRDefault="00043626" w:rsidP="00352186">
            <w:pPr>
              <w:pStyle w:val="FormFont2"/>
              <w:rPr>
                <w:noProof/>
              </w:rPr>
            </w:pPr>
            <w:r>
              <w:fldChar w:fldCharType="begin"/>
            </w:r>
            <w:r>
              <w:instrText xml:space="preserve"> MERGEFIELD chspGoals </w:instrText>
            </w:r>
            <w:r w:rsidR="00352186">
              <w:fldChar w:fldCharType="separate"/>
            </w:r>
            <w:r w:rsidR="00352186" w:rsidRPr="00E42777">
              <w:rPr>
                <w:noProof/>
              </w:rPr>
              <w:t>Experiencing limited mobility, recurrent falls. Uses a walking aid.</w:t>
            </w:r>
          </w:p>
          <w:p w14:paraId="4F060297" w14:textId="207F5FC5" w:rsidR="00F40EB9" w:rsidRDefault="00352186" w:rsidP="00DD531E">
            <w:pPr>
              <w:pStyle w:val="FormFont2"/>
            </w:pPr>
            <w:r w:rsidRPr="00E42777">
              <w:rPr>
                <w:noProof/>
              </w:rPr>
              <w:t>Lisa would like support with heavier cleaning tasks</w:t>
            </w:r>
            <w:r w:rsidR="00043626">
              <w:fldChar w:fldCharType="end"/>
            </w:r>
          </w:p>
          <w:p w14:paraId="4F060298" w14:textId="77777777" w:rsidR="00F40EB9" w:rsidRDefault="00F40EB9" w:rsidP="00DD531E">
            <w:pPr>
              <w:pStyle w:val="FormFont2"/>
            </w:pPr>
          </w:p>
          <w:p w14:paraId="4F060299" w14:textId="77777777" w:rsidR="00F40EB9" w:rsidRDefault="00F40EB9" w:rsidP="00DD531E">
            <w:pPr>
              <w:pStyle w:val="FormFont2"/>
            </w:pPr>
          </w:p>
          <w:p w14:paraId="4F06029A" w14:textId="77777777" w:rsidR="00F40EB9" w:rsidRPr="00346F57" w:rsidRDefault="00F40EB9" w:rsidP="00DD531E">
            <w:pPr>
              <w:pStyle w:val="FormFont2"/>
            </w:pPr>
          </w:p>
        </w:tc>
      </w:tr>
      <w:tr w:rsidR="00725CED" w:rsidRPr="00346F57" w14:paraId="4F06029F" w14:textId="77777777" w:rsidTr="00F968C9">
        <w:trPr>
          <w:cantSplit/>
          <w:trHeight w:val="602"/>
        </w:trPr>
        <w:tc>
          <w:tcPr>
            <w:tcW w:w="1985" w:type="dxa"/>
            <w:gridSpan w:val="2"/>
            <w:vAlign w:val="center"/>
          </w:tcPr>
          <w:p w14:paraId="4F06029C" w14:textId="77777777" w:rsidR="00725CED" w:rsidRPr="00362DB7" w:rsidRDefault="00725CED" w:rsidP="00362DB7">
            <w:pPr>
              <w:pStyle w:val="FormFont2"/>
              <w:rPr>
                <w:b/>
              </w:rPr>
            </w:pPr>
            <w:r w:rsidRPr="00362DB7">
              <w:rPr>
                <w:b/>
              </w:rPr>
              <w:t>Time Frame:</w:t>
            </w:r>
          </w:p>
          <w:p w14:paraId="4F06029D" w14:textId="77777777" w:rsidR="00725CED" w:rsidRPr="003E5BCD" w:rsidRDefault="00725CED" w:rsidP="00362DB7">
            <w:pPr>
              <w:pStyle w:val="FormFont2"/>
            </w:pPr>
            <w:r w:rsidRPr="003E5BCD">
              <w:t>(When it is it going to be achieved?)</w:t>
            </w:r>
          </w:p>
        </w:tc>
        <w:tc>
          <w:tcPr>
            <w:tcW w:w="7796" w:type="dxa"/>
            <w:gridSpan w:val="5"/>
          </w:tcPr>
          <w:p w14:paraId="4F06029E" w14:textId="5833941C" w:rsidR="00725CED" w:rsidRPr="00346F57" w:rsidRDefault="00043626" w:rsidP="00DD531E">
            <w:pPr>
              <w:pStyle w:val="FormFont2"/>
            </w:pPr>
            <w:fldSimple w:instr=" MERGEFIELD &quot;chspTimeframe&quot; ">
              <w:r w:rsidR="00352186" w:rsidRPr="00E42777">
                <w:rPr>
                  <w:noProof/>
                </w:rPr>
                <w:t>Recommended frequency and intensity 2 Days per month</w:t>
              </w:r>
            </w:fldSimple>
          </w:p>
        </w:tc>
      </w:tr>
      <w:tr w:rsidR="00725CED" w:rsidRPr="00346F57" w14:paraId="4F0602C7" w14:textId="77777777" w:rsidTr="00204189">
        <w:trPr>
          <w:cantSplit/>
          <w:trHeight w:val="984"/>
        </w:trPr>
        <w:tc>
          <w:tcPr>
            <w:tcW w:w="1985" w:type="dxa"/>
            <w:gridSpan w:val="2"/>
          </w:tcPr>
          <w:p w14:paraId="4F0602A0" w14:textId="77777777" w:rsidR="00725CED" w:rsidRPr="003E5BCD" w:rsidRDefault="00F968C9" w:rsidP="00DD531E">
            <w:pPr>
              <w:pStyle w:val="FormFont2"/>
              <w:rPr>
                <w:i/>
              </w:rPr>
            </w:pPr>
            <w:r>
              <w:rPr>
                <w:b/>
              </w:rPr>
              <w:t>Instructions for staff to support client to achieve the goal</w:t>
            </w:r>
            <w:r w:rsidR="008777CC">
              <w:rPr>
                <w:b/>
              </w:rPr>
              <w:t xml:space="preserve">. </w:t>
            </w:r>
            <w:r w:rsidR="008777CC" w:rsidRPr="00324E1D">
              <w:rPr>
                <w:b/>
              </w:rPr>
              <w:t>Please encourage an enablement approach</w:t>
            </w:r>
            <w:r w:rsidR="008777CC">
              <w:rPr>
                <w:b/>
              </w:rPr>
              <w:t xml:space="preserve"> </w:t>
            </w:r>
          </w:p>
        </w:tc>
        <w:tc>
          <w:tcPr>
            <w:tcW w:w="7796" w:type="dxa"/>
            <w:gridSpan w:val="5"/>
          </w:tcPr>
          <w:p w14:paraId="4F0602A1" w14:textId="77777777" w:rsidR="00725CED" w:rsidRDefault="00725CED" w:rsidP="00DD531E">
            <w:pPr>
              <w:pStyle w:val="FormFont2"/>
            </w:pPr>
          </w:p>
          <w:p w14:paraId="3A609390" w14:textId="77777777" w:rsidR="00352186" w:rsidRPr="00E42777" w:rsidRDefault="00043626" w:rsidP="00352186">
            <w:pPr>
              <w:pStyle w:val="FormFont2"/>
              <w:rPr>
                <w:noProof/>
              </w:rPr>
            </w:pPr>
            <w:r>
              <w:fldChar w:fldCharType="begin"/>
            </w:r>
            <w:r>
              <w:instrText xml:space="preserve"> MERGEFIELD "chspPlan" </w:instrText>
            </w:r>
            <w:r w:rsidR="00352186">
              <w:fldChar w:fldCharType="separate"/>
            </w:r>
            <w:r w:rsidR="00352186" w:rsidRPr="00E42777">
              <w:rPr>
                <w:noProof/>
              </w:rPr>
              <w:t>Strengths and Abilities:</w:t>
            </w:r>
          </w:p>
          <w:p w14:paraId="2609D30E" w14:textId="77777777" w:rsidR="00352186" w:rsidRPr="00E42777" w:rsidRDefault="00352186" w:rsidP="00352186">
            <w:pPr>
              <w:pStyle w:val="FormFont2"/>
              <w:rPr>
                <w:noProof/>
              </w:rPr>
            </w:pPr>
            <w:r w:rsidRPr="00E42777">
              <w:rPr>
                <w:noProof/>
              </w:rPr>
              <w:t>· Lisa is able to: dust, wipe</w:t>
            </w:r>
          </w:p>
          <w:p w14:paraId="61F28E76" w14:textId="77777777" w:rsidR="00352186" w:rsidRPr="00E42777" w:rsidRDefault="00352186" w:rsidP="00352186">
            <w:pPr>
              <w:pStyle w:val="FormFont2"/>
              <w:rPr>
                <w:noProof/>
              </w:rPr>
            </w:pPr>
            <w:r w:rsidRPr="00E42777">
              <w:rPr>
                <w:noProof/>
              </w:rPr>
              <w:t>kitchen/vanity benches, use robot</w:t>
            </w:r>
          </w:p>
          <w:p w14:paraId="31501E8F" w14:textId="77777777" w:rsidR="00352186" w:rsidRPr="00E42777" w:rsidRDefault="00352186" w:rsidP="00352186">
            <w:pPr>
              <w:pStyle w:val="FormFont2"/>
              <w:rPr>
                <w:noProof/>
              </w:rPr>
            </w:pPr>
            <w:r w:rsidRPr="00E42777">
              <w:rPr>
                <w:noProof/>
              </w:rPr>
              <w:t>vacuum cleaner</w:t>
            </w:r>
          </w:p>
          <w:p w14:paraId="69B117AF" w14:textId="77777777" w:rsidR="00352186" w:rsidRPr="00E42777" w:rsidRDefault="00352186" w:rsidP="00352186">
            <w:pPr>
              <w:pStyle w:val="FormFont2"/>
              <w:rPr>
                <w:noProof/>
              </w:rPr>
            </w:pPr>
            <w:r w:rsidRPr="00E42777">
              <w:rPr>
                <w:noProof/>
              </w:rPr>
              <w:t>Areas of Difficulty:</w:t>
            </w:r>
          </w:p>
          <w:p w14:paraId="49E67635" w14:textId="77777777" w:rsidR="00352186" w:rsidRPr="00E42777" w:rsidRDefault="00352186" w:rsidP="00352186">
            <w:pPr>
              <w:pStyle w:val="FormFont2"/>
              <w:rPr>
                <w:noProof/>
              </w:rPr>
            </w:pPr>
            <w:r w:rsidRPr="00E42777">
              <w:rPr>
                <w:noProof/>
              </w:rPr>
              <w:t>· Lisa requires support with:</w:t>
            </w:r>
          </w:p>
          <w:p w14:paraId="4F0602A2" w14:textId="3AF684BB" w:rsidR="00F968C9" w:rsidRDefault="00352186" w:rsidP="00DD531E">
            <w:pPr>
              <w:pStyle w:val="FormFont2"/>
            </w:pPr>
            <w:r w:rsidRPr="00E42777">
              <w:rPr>
                <w:noProof/>
              </w:rPr>
              <w:t>cleaning bathrooms and mopping.</w:t>
            </w:r>
            <w:r w:rsidR="00043626">
              <w:fldChar w:fldCharType="end"/>
            </w:r>
          </w:p>
          <w:p w14:paraId="4F0602B6" w14:textId="77777777" w:rsidR="00F40EB9" w:rsidRDefault="00F40EB9" w:rsidP="00DD531E">
            <w:pPr>
              <w:pStyle w:val="FormFont2"/>
            </w:pPr>
          </w:p>
          <w:p w14:paraId="4F0602B7" w14:textId="77777777" w:rsidR="00F40EB9" w:rsidRDefault="00F40EB9" w:rsidP="00DD531E">
            <w:pPr>
              <w:pStyle w:val="FormFont2"/>
            </w:pPr>
          </w:p>
          <w:p w14:paraId="4F0602B8" w14:textId="77777777" w:rsidR="00F40EB9" w:rsidRDefault="00F40EB9" w:rsidP="00DD531E">
            <w:pPr>
              <w:pStyle w:val="FormFont2"/>
            </w:pPr>
          </w:p>
          <w:p w14:paraId="4F0602B9" w14:textId="77777777" w:rsidR="00F40EB9" w:rsidRDefault="00F40EB9" w:rsidP="00DD531E">
            <w:pPr>
              <w:pStyle w:val="FormFont2"/>
            </w:pPr>
          </w:p>
          <w:p w14:paraId="4F0602BA" w14:textId="77777777" w:rsidR="00F40EB9" w:rsidRDefault="00F40EB9" w:rsidP="00DD531E">
            <w:pPr>
              <w:pStyle w:val="FormFont2"/>
            </w:pPr>
          </w:p>
          <w:p w14:paraId="4F0602BB" w14:textId="77777777" w:rsidR="00F40EB9" w:rsidRDefault="00F40EB9" w:rsidP="00DD531E">
            <w:pPr>
              <w:pStyle w:val="FormFont2"/>
            </w:pPr>
          </w:p>
          <w:p w14:paraId="4F0602BC" w14:textId="77777777" w:rsidR="00F40EB9" w:rsidRDefault="00F40EB9" w:rsidP="00DD531E">
            <w:pPr>
              <w:pStyle w:val="FormFont2"/>
            </w:pPr>
          </w:p>
          <w:p w14:paraId="4F0602BD" w14:textId="77777777" w:rsidR="00F40EB9" w:rsidRDefault="00F40EB9" w:rsidP="00DD531E">
            <w:pPr>
              <w:pStyle w:val="FormFont2"/>
            </w:pPr>
          </w:p>
          <w:p w14:paraId="4F0602BE" w14:textId="77777777" w:rsidR="00F40EB9" w:rsidRDefault="00F40EB9" w:rsidP="00DD531E">
            <w:pPr>
              <w:pStyle w:val="FormFont2"/>
            </w:pPr>
          </w:p>
          <w:p w14:paraId="4F0602BF" w14:textId="77777777" w:rsidR="00F40EB9" w:rsidRDefault="00F40EB9" w:rsidP="00DD531E">
            <w:pPr>
              <w:pStyle w:val="FormFont2"/>
            </w:pPr>
          </w:p>
          <w:p w14:paraId="4F0602C0" w14:textId="77777777" w:rsidR="00F40EB9" w:rsidRDefault="00F40EB9" w:rsidP="00DD531E">
            <w:pPr>
              <w:pStyle w:val="FormFont2"/>
            </w:pPr>
          </w:p>
          <w:p w14:paraId="4F0602C1" w14:textId="77777777" w:rsidR="00F40EB9" w:rsidRDefault="00F40EB9" w:rsidP="00DD531E">
            <w:pPr>
              <w:pStyle w:val="FormFont2"/>
            </w:pPr>
          </w:p>
          <w:p w14:paraId="4F0602C2" w14:textId="77777777" w:rsidR="00F40EB9" w:rsidRDefault="00F40EB9" w:rsidP="00DD531E">
            <w:pPr>
              <w:pStyle w:val="FormFont2"/>
            </w:pPr>
          </w:p>
          <w:p w14:paraId="4F0602C3" w14:textId="77777777" w:rsidR="00F40EB9" w:rsidRDefault="00F40EB9" w:rsidP="00DD531E">
            <w:pPr>
              <w:pStyle w:val="FormFont2"/>
            </w:pPr>
          </w:p>
          <w:p w14:paraId="4F0602C4" w14:textId="77777777" w:rsidR="00F40EB9" w:rsidRDefault="00F40EB9" w:rsidP="00DD531E">
            <w:pPr>
              <w:pStyle w:val="FormFont2"/>
            </w:pPr>
          </w:p>
          <w:p w14:paraId="4F0602C5" w14:textId="77777777" w:rsidR="00F968C9" w:rsidRDefault="00F968C9" w:rsidP="00DD531E">
            <w:pPr>
              <w:pStyle w:val="FormFont2"/>
            </w:pPr>
          </w:p>
          <w:p w14:paraId="4F0602C6" w14:textId="77777777" w:rsidR="00F968C9" w:rsidRPr="00346F57" w:rsidRDefault="00F968C9" w:rsidP="00DD531E">
            <w:pPr>
              <w:pStyle w:val="FormFont2"/>
            </w:pPr>
          </w:p>
        </w:tc>
      </w:tr>
    </w:tbl>
    <w:p w14:paraId="4F0602C8" w14:textId="77777777" w:rsidR="00DF5E4A" w:rsidRPr="00F847EC" w:rsidRDefault="00DF5E4A" w:rsidP="002D2757"/>
    <w:sectPr w:rsidR="00DF5E4A" w:rsidRPr="00F847EC" w:rsidSect="00E803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679" w:right="1134" w:bottom="1134" w:left="1134" w:header="283" w:footer="3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602CF" w14:textId="77777777" w:rsidR="007B5BFB" w:rsidRDefault="007B5BFB" w:rsidP="005B72BC">
      <w:pPr>
        <w:spacing w:after="0" w:line="240" w:lineRule="auto"/>
      </w:pPr>
      <w:r>
        <w:separator/>
      </w:r>
    </w:p>
    <w:p w14:paraId="4F0602D0" w14:textId="77777777" w:rsidR="007B5BFB" w:rsidRDefault="007B5BFB"/>
    <w:p w14:paraId="4F0602D1" w14:textId="77777777" w:rsidR="007B5BFB" w:rsidRDefault="007B5BFB"/>
  </w:endnote>
  <w:endnote w:type="continuationSeparator" w:id="0">
    <w:p w14:paraId="4F0602D2" w14:textId="77777777" w:rsidR="007B5BFB" w:rsidRDefault="007B5BFB" w:rsidP="005B72BC">
      <w:pPr>
        <w:spacing w:after="0" w:line="240" w:lineRule="auto"/>
      </w:pPr>
      <w:r>
        <w:continuationSeparator/>
      </w:r>
    </w:p>
    <w:p w14:paraId="4F0602D3" w14:textId="77777777" w:rsidR="007B5BFB" w:rsidRDefault="007B5BFB"/>
    <w:p w14:paraId="4F0602D4" w14:textId="77777777" w:rsidR="007B5BFB" w:rsidRDefault="007B5B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602D9" w14:textId="77777777" w:rsidR="005D0C8B" w:rsidRDefault="005D0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8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57" w:type="dxa"/>
        <w:left w:w="85" w:type="dxa"/>
        <w:bottom w:w="57" w:type="dxa"/>
        <w:right w:w="85" w:type="dxa"/>
      </w:tblCellMar>
      <w:tblLook w:val="04A0" w:firstRow="1" w:lastRow="0" w:firstColumn="1" w:lastColumn="0" w:noHBand="0" w:noVBand="1"/>
    </w:tblPr>
    <w:tblGrid>
      <w:gridCol w:w="1843"/>
      <w:gridCol w:w="1559"/>
      <w:gridCol w:w="3402"/>
      <w:gridCol w:w="2977"/>
    </w:tblGrid>
    <w:tr w:rsidR="000E5C34" w:rsidRPr="00EC1139" w14:paraId="4F0602DE" w14:textId="77777777" w:rsidTr="00B0268A">
      <w:trPr>
        <w:cantSplit/>
        <w:trHeight w:val="227"/>
      </w:trPr>
      <w:tc>
        <w:tcPr>
          <w:tcW w:w="1843" w:type="dxa"/>
          <w:vAlign w:val="center"/>
        </w:tcPr>
        <w:p w14:paraId="4F0602DA" w14:textId="77777777" w:rsidR="000E5C34" w:rsidRPr="00EC1139" w:rsidRDefault="000E5C34" w:rsidP="00694E0E">
          <w:pPr>
            <w:pStyle w:val="FormFooterLeft"/>
          </w:pPr>
          <w:r>
            <w:t>D</w:t>
          </w:r>
          <w:r w:rsidR="002D34A5">
            <w:t>oc INF0461/0022</w:t>
          </w:r>
        </w:p>
      </w:tc>
      <w:tc>
        <w:tcPr>
          <w:tcW w:w="1559" w:type="dxa"/>
          <w:vAlign w:val="center"/>
        </w:tcPr>
        <w:p w14:paraId="4F0602DB" w14:textId="77777777" w:rsidR="000E5C34" w:rsidRPr="00EC1139" w:rsidRDefault="008C24BA" w:rsidP="00694E0E">
          <w:pPr>
            <w:pStyle w:val="FormFooterLeft"/>
          </w:pPr>
          <w:proofErr w:type="gramStart"/>
          <w:r>
            <w:t>Revision  3</w:t>
          </w:r>
          <w:proofErr w:type="gramEnd"/>
          <w:r w:rsidR="002D34A5">
            <w:t>.0</w:t>
          </w:r>
        </w:p>
      </w:tc>
      <w:tc>
        <w:tcPr>
          <w:tcW w:w="3402" w:type="dxa"/>
          <w:vAlign w:val="center"/>
        </w:tcPr>
        <w:p w14:paraId="4F0602DC" w14:textId="77777777" w:rsidR="000E5C34" w:rsidRPr="00EC1139" w:rsidRDefault="000E5C34" w:rsidP="008C24BA">
          <w:pPr>
            <w:pStyle w:val="FormFooterLeft"/>
          </w:pPr>
          <w:r w:rsidRPr="00EC1139">
            <w:t xml:space="preserve">Last </w:t>
          </w:r>
          <w:r>
            <w:t xml:space="preserve">Updated </w:t>
          </w:r>
          <w:r w:rsidR="008C24BA">
            <w:t>04/07</w:t>
          </w:r>
          <w:r w:rsidR="002D34A5">
            <w:t>/2017</w:t>
          </w:r>
        </w:p>
      </w:tc>
      <w:tc>
        <w:tcPr>
          <w:tcW w:w="2977" w:type="dxa"/>
          <w:vAlign w:val="center"/>
        </w:tcPr>
        <w:p w14:paraId="4F0602DD" w14:textId="77777777" w:rsidR="000E5C34" w:rsidRPr="00EC1139" w:rsidRDefault="002D34A5" w:rsidP="002D34A5">
          <w:pPr>
            <w:pStyle w:val="FormFooterRight"/>
          </w:pPr>
          <w:r>
            <w:t>Form Owner HC</w:t>
          </w:r>
          <w:r w:rsidR="000E5C34">
            <w:t xml:space="preserve"> </w:t>
          </w:r>
        </w:p>
      </w:tc>
    </w:tr>
  </w:tbl>
  <w:p w14:paraId="4F0602DF" w14:textId="77777777" w:rsidR="000E5C34" w:rsidRPr="00EB2935" w:rsidRDefault="000E5C34" w:rsidP="00EB2935">
    <w:pPr>
      <w:pStyle w:val="FormBlankRow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8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57" w:type="dxa"/>
        <w:left w:w="85" w:type="dxa"/>
        <w:bottom w:w="57" w:type="dxa"/>
        <w:right w:w="85" w:type="dxa"/>
      </w:tblCellMar>
      <w:tblLook w:val="04A0" w:firstRow="1" w:lastRow="0" w:firstColumn="1" w:lastColumn="0" w:noHBand="0" w:noVBand="1"/>
    </w:tblPr>
    <w:tblGrid>
      <w:gridCol w:w="2268"/>
      <w:gridCol w:w="851"/>
      <w:gridCol w:w="2693"/>
      <w:gridCol w:w="2835"/>
      <w:gridCol w:w="1134"/>
    </w:tblGrid>
    <w:tr w:rsidR="000E5C34" w:rsidRPr="00EC1139" w14:paraId="4F0602E6" w14:textId="77777777" w:rsidTr="00694E0E">
      <w:trPr>
        <w:cantSplit/>
        <w:trHeight w:val="227"/>
      </w:trPr>
      <w:tc>
        <w:tcPr>
          <w:tcW w:w="2268" w:type="dxa"/>
          <w:vAlign w:val="center"/>
        </w:tcPr>
        <w:p w14:paraId="4F0602E1" w14:textId="77777777" w:rsidR="000E5C34" w:rsidRPr="00694E0E" w:rsidRDefault="000E5C34" w:rsidP="00694E0E">
          <w:pPr>
            <w:pStyle w:val="FormFooterLeft"/>
          </w:pPr>
          <w:r w:rsidRPr="00694E0E">
            <w:t xml:space="preserve">Doc No: </w:t>
          </w:r>
          <w:r w:rsidR="005D0C8B">
            <w:t>INF0461/02</w:t>
          </w:r>
          <w:r w:rsidR="002D2757">
            <w:t>29</w:t>
          </w:r>
        </w:p>
      </w:tc>
      <w:tc>
        <w:tcPr>
          <w:tcW w:w="851" w:type="dxa"/>
          <w:vAlign w:val="center"/>
        </w:tcPr>
        <w:p w14:paraId="4F0602E2" w14:textId="77777777" w:rsidR="000E5C34" w:rsidRPr="00EC1139" w:rsidRDefault="008C24BA" w:rsidP="00694E0E">
          <w:pPr>
            <w:pStyle w:val="FormFooterLeft"/>
          </w:pPr>
          <w:r>
            <w:t>Rev 3</w:t>
          </w:r>
          <w:r w:rsidR="000E5C34">
            <w:t>.0</w:t>
          </w:r>
        </w:p>
      </w:tc>
      <w:tc>
        <w:tcPr>
          <w:tcW w:w="2693" w:type="dxa"/>
          <w:vAlign w:val="center"/>
        </w:tcPr>
        <w:p w14:paraId="4F0602E3" w14:textId="1CD0CF69" w:rsidR="000E5C34" w:rsidRPr="00EC1139" w:rsidRDefault="000E5C34" w:rsidP="002D34A5">
          <w:pPr>
            <w:pStyle w:val="FormFooterLeft"/>
          </w:pPr>
          <w:r w:rsidRPr="00EC1139">
            <w:t xml:space="preserve">Last </w:t>
          </w:r>
          <w:r>
            <w:t xml:space="preserve">Updated: </w:t>
          </w:r>
          <w:r>
            <w:fldChar w:fldCharType="begin"/>
          </w:r>
          <w:r>
            <w:instrText xml:space="preserve"> SAVEDATE  \@ "dd/MM/yyyy"  \* MERGEFORMAT </w:instrText>
          </w:r>
          <w:r>
            <w:fldChar w:fldCharType="separate"/>
          </w:r>
          <w:r w:rsidR="00352186">
            <w:rPr>
              <w:noProof/>
            </w:rPr>
            <w:t>29/12/2023</w:t>
          </w:r>
          <w:r>
            <w:fldChar w:fldCharType="end"/>
          </w:r>
        </w:p>
      </w:tc>
      <w:tc>
        <w:tcPr>
          <w:tcW w:w="2835" w:type="dxa"/>
          <w:vAlign w:val="center"/>
        </w:tcPr>
        <w:p w14:paraId="4F0602E4" w14:textId="77777777" w:rsidR="000E5C34" w:rsidRPr="00EC1139" w:rsidRDefault="002D34A5" w:rsidP="000E5C34">
          <w:pPr>
            <w:pStyle w:val="FormFooterRight"/>
          </w:pPr>
          <w:r>
            <w:t>Form Owner: Home Care</w:t>
          </w:r>
        </w:p>
      </w:tc>
      <w:tc>
        <w:tcPr>
          <w:tcW w:w="1134" w:type="dxa"/>
          <w:vAlign w:val="center"/>
        </w:tcPr>
        <w:p w14:paraId="4F0602E5" w14:textId="77777777" w:rsidR="000E5C34" w:rsidRPr="00EC1139" w:rsidRDefault="000E5C34" w:rsidP="000E5C34">
          <w:pPr>
            <w:pStyle w:val="FormFooterRight"/>
          </w:pPr>
          <w:r w:rsidRPr="000E5C34">
            <w:t>Page</w:t>
          </w:r>
          <w:r>
            <w:t xml:space="preserve">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D0C8B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352186">
            <w:fldChar w:fldCharType="begin"/>
          </w:r>
          <w:r w:rsidR="00352186">
            <w:instrText xml:space="preserve"> NUMPAGES  \* Arabic  \* MERGEFORMAT </w:instrText>
          </w:r>
          <w:r w:rsidR="00352186">
            <w:fldChar w:fldCharType="separate"/>
          </w:r>
          <w:r w:rsidR="005D0C8B">
            <w:rPr>
              <w:noProof/>
            </w:rPr>
            <w:t>1</w:t>
          </w:r>
          <w:r w:rsidR="00352186">
            <w:rPr>
              <w:noProof/>
            </w:rPr>
            <w:fldChar w:fldCharType="end"/>
          </w:r>
        </w:p>
      </w:tc>
    </w:tr>
  </w:tbl>
  <w:p w14:paraId="4F0602E7" w14:textId="77777777" w:rsidR="000E5C34" w:rsidRPr="000E5C34" w:rsidRDefault="000E5C34" w:rsidP="000E5C34">
    <w:pPr>
      <w:pStyle w:val="FormBlankRow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602C9" w14:textId="77777777" w:rsidR="007B5BFB" w:rsidRDefault="007B5BFB" w:rsidP="005B72BC">
      <w:pPr>
        <w:spacing w:after="0" w:line="240" w:lineRule="auto"/>
      </w:pPr>
      <w:r>
        <w:separator/>
      </w:r>
    </w:p>
    <w:p w14:paraId="4F0602CA" w14:textId="77777777" w:rsidR="007B5BFB" w:rsidRDefault="007B5BFB"/>
    <w:p w14:paraId="4F0602CB" w14:textId="77777777" w:rsidR="007B5BFB" w:rsidRDefault="007B5BFB"/>
  </w:footnote>
  <w:footnote w:type="continuationSeparator" w:id="0">
    <w:p w14:paraId="4F0602CC" w14:textId="77777777" w:rsidR="007B5BFB" w:rsidRDefault="007B5BFB" w:rsidP="005B72BC">
      <w:pPr>
        <w:spacing w:after="0" w:line="240" w:lineRule="auto"/>
      </w:pPr>
      <w:r>
        <w:continuationSeparator/>
      </w:r>
    </w:p>
    <w:p w14:paraId="4F0602CD" w14:textId="77777777" w:rsidR="007B5BFB" w:rsidRDefault="007B5BFB"/>
    <w:p w14:paraId="4F0602CE" w14:textId="77777777" w:rsidR="007B5BFB" w:rsidRDefault="007B5B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602D5" w14:textId="77777777" w:rsidR="000E5C34" w:rsidRDefault="000E5C34"/>
  <w:p w14:paraId="4F0602D6" w14:textId="77777777" w:rsidR="000E5C34" w:rsidRDefault="000E5C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602D7" w14:textId="4F78979D" w:rsidR="000E5C34" w:rsidRPr="00EB2935" w:rsidRDefault="00352186" w:rsidP="00EB2935">
    <w:pPr>
      <w:pStyle w:val="FormHeaderPage2"/>
    </w:pPr>
    <w:r>
      <w:fldChar w:fldCharType="begin"/>
    </w:r>
    <w:r>
      <w:instrText xml:space="preserve"> STYLEREF  FormTitle  \* MERGEFORMAT </w:instrText>
    </w:r>
    <w:r>
      <w:fldChar w:fldCharType="separate"/>
    </w:r>
    <w:r>
      <w:rPr>
        <w:noProof/>
      </w:rPr>
      <w:t>CHSP Client Support Plan</w:t>
    </w:r>
    <w:r>
      <w:rPr>
        <w:noProof/>
      </w:rPr>
      <w:fldChar w:fldCharType="end"/>
    </w:r>
  </w:p>
  <w:p w14:paraId="4F0602D8" w14:textId="77777777" w:rsidR="000E5C34" w:rsidRDefault="000E5C34" w:rsidP="000E5C34">
    <w:pPr>
      <w:pStyle w:val="FormBlankRow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602E0" w14:textId="77777777" w:rsidR="000E5C34" w:rsidRPr="00CB5DFB" w:rsidRDefault="000E5C34" w:rsidP="00EB2935">
    <w:pPr>
      <w:pStyle w:val="Form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0602E8" wp14:editId="4F0602E9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2016000" cy="230024"/>
          <wp:effectExtent l="0" t="0" r="381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uthernPlusTM_Orchid-WE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230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EB2935">
      <w:t>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1DD"/>
    <w:multiLevelType w:val="multilevel"/>
    <w:tmpl w:val="06CE515E"/>
    <w:lvl w:ilvl="0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2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03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0" w:hanging="567"/>
      </w:pPr>
      <w:rPr>
        <w:rFonts w:ascii="Wingdings" w:hAnsi="Wingdings" w:hint="default"/>
      </w:rPr>
    </w:lvl>
  </w:abstractNum>
  <w:abstractNum w:abstractNumId="1" w15:restartNumberingAfterBreak="0">
    <w:nsid w:val="100D6809"/>
    <w:multiLevelType w:val="multilevel"/>
    <w:tmpl w:val="025842C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AD11F8"/>
    <w:multiLevelType w:val="multilevel"/>
    <w:tmpl w:val="E5EE6218"/>
    <w:styleLink w:val="StyleBulletedSymbolsymbolLeft063cmHanging063cm"/>
    <w:lvl w:ilvl="0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2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03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0" w:hanging="567"/>
      </w:pPr>
      <w:rPr>
        <w:rFonts w:ascii="Wingdings" w:hAnsi="Wingdings" w:hint="default"/>
      </w:rPr>
    </w:lvl>
  </w:abstractNum>
  <w:abstractNum w:abstractNumId="3" w15:restartNumberingAfterBreak="0">
    <w:nsid w:val="204656B5"/>
    <w:multiLevelType w:val="hybridMultilevel"/>
    <w:tmpl w:val="6504AC5A"/>
    <w:lvl w:ilvl="0" w:tplc="A36E571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E0339"/>
    <w:multiLevelType w:val="hybridMultilevel"/>
    <w:tmpl w:val="AFA493A2"/>
    <w:lvl w:ilvl="0" w:tplc="5210B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D54D0"/>
    <w:multiLevelType w:val="hybridMultilevel"/>
    <w:tmpl w:val="E80462EE"/>
    <w:lvl w:ilvl="0" w:tplc="CAB653CA">
      <w:start w:val="1"/>
      <w:numFmt w:val="bullet"/>
      <w:lvlText w:val="•"/>
      <w:lvlJc w:val="left"/>
      <w:pPr>
        <w:ind w:hanging="183"/>
      </w:pPr>
      <w:rPr>
        <w:rFonts w:ascii="Times New Roman" w:eastAsia="Times New Roman" w:hAnsi="Times New Roman" w:hint="default"/>
        <w:color w:val="0F0C11"/>
        <w:w w:val="122"/>
        <w:sz w:val="19"/>
        <w:szCs w:val="19"/>
      </w:rPr>
    </w:lvl>
    <w:lvl w:ilvl="1" w:tplc="EDD21724">
      <w:start w:val="1"/>
      <w:numFmt w:val="bullet"/>
      <w:lvlText w:val="•"/>
      <w:lvlJc w:val="left"/>
      <w:rPr>
        <w:rFonts w:hint="default"/>
      </w:rPr>
    </w:lvl>
    <w:lvl w:ilvl="2" w:tplc="333E39CC">
      <w:start w:val="1"/>
      <w:numFmt w:val="bullet"/>
      <w:lvlText w:val="•"/>
      <w:lvlJc w:val="left"/>
      <w:rPr>
        <w:rFonts w:hint="default"/>
      </w:rPr>
    </w:lvl>
    <w:lvl w:ilvl="3" w:tplc="AB9AD0C8">
      <w:start w:val="1"/>
      <w:numFmt w:val="bullet"/>
      <w:lvlText w:val="•"/>
      <w:lvlJc w:val="left"/>
      <w:rPr>
        <w:rFonts w:hint="default"/>
      </w:rPr>
    </w:lvl>
    <w:lvl w:ilvl="4" w:tplc="37204A8A">
      <w:start w:val="1"/>
      <w:numFmt w:val="bullet"/>
      <w:lvlText w:val="•"/>
      <w:lvlJc w:val="left"/>
      <w:rPr>
        <w:rFonts w:hint="default"/>
      </w:rPr>
    </w:lvl>
    <w:lvl w:ilvl="5" w:tplc="E8F2386E">
      <w:start w:val="1"/>
      <w:numFmt w:val="bullet"/>
      <w:lvlText w:val="•"/>
      <w:lvlJc w:val="left"/>
      <w:rPr>
        <w:rFonts w:hint="default"/>
      </w:rPr>
    </w:lvl>
    <w:lvl w:ilvl="6" w:tplc="5E9630C4">
      <w:start w:val="1"/>
      <w:numFmt w:val="bullet"/>
      <w:lvlText w:val="•"/>
      <w:lvlJc w:val="left"/>
      <w:rPr>
        <w:rFonts w:hint="default"/>
      </w:rPr>
    </w:lvl>
    <w:lvl w:ilvl="7" w:tplc="2ED033C0">
      <w:start w:val="1"/>
      <w:numFmt w:val="bullet"/>
      <w:lvlText w:val="•"/>
      <w:lvlJc w:val="left"/>
      <w:rPr>
        <w:rFonts w:hint="default"/>
      </w:rPr>
    </w:lvl>
    <w:lvl w:ilvl="8" w:tplc="D0EEF8F8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282E13E8"/>
    <w:multiLevelType w:val="hybridMultilevel"/>
    <w:tmpl w:val="725CCBDE"/>
    <w:lvl w:ilvl="0" w:tplc="7D54859A">
      <w:start w:val="1"/>
      <w:numFmt w:val="bullet"/>
      <w:pStyle w:val="Form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8D208">
      <w:start w:val="1"/>
      <w:numFmt w:val="bullet"/>
      <w:pStyle w:val="Form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7B5B"/>
    <w:multiLevelType w:val="hybridMultilevel"/>
    <w:tmpl w:val="6B368D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02ABD"/>
    <w:multiLevelType w:val="hybridMultilevel"/>
    <w:tmpl w:val="9E025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325C5C"/>
    <w:multiLevelType w:val="multilevel"/>
    <w:tmpl w:val="E5EE6218"/>
    <w:numStyleLink w:val="StyleBulletedSymbolsymbolLeft063cmHanging063cm"/>
  </w:abstractNum>
  <w:abstractNum w:abstractNumId="10" w15:restartNumberingAfterBreak="0">
    <w:nsid w:val="68FA138B"/>
    <w:multiLevelType w:val="multilevel"/>
    <w:tmpl w:val="B64E87B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01226B6"/>
    <w:multiLevelType w:val="hybridMultilevel"/>
    <w:tmpl w:val="AFC0F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D714D"/>
    <w:multiLevelType w:val="hybridMultilevel"/>
    <w:tmpl w:val="B1CC7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E4B5A"/>
    <w:multiLevelType w:val="hybridMultilevel"/>
    <w:tmpl w:val="FE349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866FB"/>
    <w:multiLevelType w:val="multilevel"/>
    <w:tmpl w:val="E5EE6218"/>
    <w:numStyleLink w:val="StyleBulletedSymbolsymbolLeft063cmHanging063cm"/>
  </w:abstractNum>
  <w:num w:numId="1" w16cid:durableId="512033013">
    <w:abstractNumId w:val="11"/>
  </w:num>
  <w:num w:numId="2" w16cid:durableId="1341465567">
    <w:abstractNumId w:val="7"/>
  </w:num>
  <w:num w:numId="3" w16cid:durableId="126288709">
    <w:abstractNumId w:val="12"/>
  </w:num>
  <w:num w:numId="4" w16cid:durableId="1591498303">
    <w:abstractNumId w:val="5"/>
  </w:num>
  <w:num w:numId="5" w16cid:durableId="72091390">
    <w:abstractNumId w:val="3"/>
  </w:num>
  <w:num w:numId="6" w16cid:durableId="464205875">
    <w:abstractNumId w:val="13"/>
  </w:num>
  <w:num w:numId="7" w16cid:durableId="553810249">
    <w:abstractNumId w:val="2"/>
  </w:num>
  <w:num w:numId="8" w16cid:durableId="971861751">
    <w:abstractNumId w:val="9"/>
  </w:num>
  <w:num w:numId="9" w16cid:durableId="1002195369">
    <w:abstractNumId w:val="14"/>
  </w:num>
  <w:num w:numId="10" w16cid:durableId="2139450249">
    <w:abstractNumId w:val="0"/>
  </w:num>
  <w:num w:numId="11" w16cid:durableId="1128280098">
    <w:abstractNumId w:val="4"/>
  </w:num>
  <w:num w:numId="12" w16cid:durableId="598411824">
    <w:abstractNumId w:val="10"/>
  </w:num>
  <w:num w:numId="13" w16cid:durableId="1489713239">
    <w:abstractNumId w:val="1"/>
  </w:num>
  <w:num w:numId="14" w16cid:durableId="5595213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Calibri" w:hAnsi="Calibri" w:hint="default"/>
          <w:b/>
          <w:i w:val="0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.%2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562063876">
    <w:abstractNumId w:val="6"/>
  </w:num>
  <w:num w:numId="16" w16cid:durableId="6671702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mailMerge>
    <w:mainDocumentType w:val="formLetters"/>
    <w:linkToQuery/>
    <w:dataType w:val="textFile"/>
    <w:connectString w:val=""/>
    <w:query w:val="SELECT * FROM C:\Users\jmorrell\OneDrive - Southern Cross Care (WA) Inc\spreadsheets\ALClientData.csv"/>
    <w:dataSource r:id="rId2"/>
    <w:viewMergedData/>
    <w:activeRecord w:val="54"/>
    <w:odso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firstName"/>
        <w:mappedName w:val="First Name"/>
        <w:column w:val="2"/>
        <w:lid w:val="en-AU"/>
      </w:fieldMapData>
      <w:fieldMapData>
        <w:type w:val="dbColumn"/>
        <w:name w:val="middleName"/>
        <w:mappedName w:val="Middle Name"/>
        <w:column w:val="3"/>
        <w:lid w:val="en-AU"/>
      </w:fieldMapData>
      <w:fieldMapData>
        <w:type w:val="dbColumn"/>
        <w:name w:val="surname"/>
        <w:mappedName w:val="Surname"/>
        <w:column w:val="4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postCode"/>
        <w:mappedName w:val="Postcode"/>
        <w:column w:val="1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homePhone"/>
        <w:mappedName w:val="Home Phone"/>
        <w:column w:val="11"/>
        <w:lid w:val="en-AU"/>
      </w:fieldMapData>
      <w:fieldMapData>
        <w:column w:val="0"/>
        <w:lid w:val="en-AU"/>
      </w:fieldMapData>
      <w:fieldMapData>
        <w:type w:val="dbColumn"/>
        <w:name w:val="email"/>
        <w:mappedName w:val="Email Address"/>
        <w:column w:val="13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</w:odso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27"/>
    <w:rsid w:val="0000445F"/>
    <w:rsid w:val="000109A7"/>
    <w:rsid w:val="00043626"/>
    <w:rsid w:val="000538BF"/>
    <w:rsid w:val="00071CD1"/>
    <w:rsid w:val="00072820"/>
    <w:rsid w:val="00087CF2"/>
    <w:rsid w:val="0009416E"/>
    <w:rsid w:val="000B7AA0"/>
    <w:rsid w:val="000C12EB"/>
    <w:rsid w:val="000D2954"/>
    <w:rsid w:val="000D43EC"/>
    <w:rsid w:val="000E5C34"/>
    <w:rsid w:val="0010150B"/>
    <w:rsid w:val="00107BC6"/>
    <w:rsid w:val="00124427"/>
    <w:rsid w:val="00127439"/>
    <w:rsid w:val="00133704"/>
    <w:rsid w:val="001453E2"/>
    <w:rsid w:val="00161B70"/>
    <w:rsid w:val="00193260"/>
    <w:rsid w:val="00194B4F"/>
    <w:rsid w:val="001B6170"/>
    <w:rsid w:val="001C0D8B"/>
    <w:rsid w:val="001D0A03"/>
    <w:rsid w:val="001D4B32"/>
    <w:rsid w:val="001E70C0"/>
    <w:rsid w:val="00226FB7"/>
    <w:rsid w:val="00227EC8"/>
    <w:rsid w:val="00245003"/>
    <w:rsid w:val="00263EAA"/>
    <w:rsid w:val="002750AA"/>
    <w:rsid w:val="00281888"/>
    <w:rsid w:val="002A5E20"/>
    <w:rsid w:val="002C1CBE"/>
    <w:rsid w:val="002C39A7"/>
    <w:rsid w:val="002D2757"/>
    <w:rsid w:val="002D34A5"/>
    <w:rsid w:val="002E3814"/>
    <w:rsid w:val="002F3821"/>
    <w:rsid w:val="002F4F7A"/>
    <w:rsid w:val="00314975"/>
    <w:rsid w:val="00323DFD"/>
    <w:rsid w:val="00324E1D"/>
    <w:rsid w:val="003250D9"/>
    <w:rsid w:val="00330CC5"/>
    <w:rsid w:val="00343DB1"/>
    <w:rsid w:val="00346F57"/>
    <w:rsid w:val="00352186"/>
    <w:rsid w:val="00362DB7"/>
    <w:rsid w:val="00371FAD"/>
    <w:rsid w:val="003773CC"/>
    <w:rsid w:val="00382B78"/>
    <w:rsid w:val="00390FC2"/>
    <w:rsid w:val="003C7C71"/>
    <w:rsid w:val="003D703F"/>
    <w:rsid w:val="003D7A3D"/>
    <w:rsid w:val="003E5BCD"/>
    <w:rsid w:val="003F03FF"/>
    <w:rsid w:val="003F22E4"/>
    <w:rsid w:val="003F6BD6"/>
    <w:rsid w:val="004107BE"/>
    <w:rsid w:val="00411479"/>
    <w:rsid w:val="004303D4"/>
    <w:rsid w:val="00435DF0"/>
    <w:rsid w:val="00465748"/>
    <w:rsid w:val="00471628"/>
    <w:rsid w:val="004941F5"/>
    <w:rsid w:val="004A031D"/>
    <w:rsid w:val="004B049D"/>
    <w:rsid w:val="004C61C4"/>
    <w:rsid w:val="004F2C4A"/>
    <w:rsid w:val="004F384C"/>
    <w:rsid w:val="00504D19"/>
    <w:rsid w:val="00541F8E"/>
    <w:rsid w:val="00575516"/>
    <w:rsid w:val="005A3359"/>
    <w:rsid w:val="005B5B27"/>
    <w:rsid w:val="005B72BC"/>
    <w:rsid w:val="005C5F8F"/>
    <w:rsid w:val="005D0C8B"/>
    <w:rsid w:val="006014C0"/>
    <w:rsid w:val="0063457E"/>
    <w:rsid w:val="006351A7"/>
    <w:rsid w:val="00637620"/>
    <w:rsid w:val="006724B4"/>
    <w:rsid w:val="00676F70"/>
    <w:rsid w:val="00683F4B"/>
    <w:rsid w:val="00694E0E"/>
    <w:rsid w:val="00695265"/>
    <w:rsid w:val="006956E8"/>
    <w:rsid w:val="00711858"/>
    <w:rsid w:val="007206CE"/>
    <w:rsid w:val="00725CED"/>
    <w:rsid w:val="007402D4"/>
    <w:rsid w:val="007575A0"/>
    <w:rsid w:val="007743D2"/>
    <w:rsid w:val="00791554"/>
    <w:rsid w:val="00796FE5"/>
    <w:rsid w:val="007B4A15"/>
    <w:rsid w:val="007B4A4C"/>
    <w:rsid w:val="007B5BFB"/>
    <w:rsid w:val="007C1564"/>
    <w:rsid w:val="007E53BA"/>
    <w:rsid w:val="007E79C3"/>
    <w:rsid w:val="00814E72"/>
    <w:rsid w:val="00850969"/>
    <w:rsid w:val="008749F5"/>
    <w:rsid w:val="008777CC"/>
    <w:rsid w:val="00891E4D"/>
    <w:rsid w:val="008A06B3"/>
    <w:rsid w:val="008A1E02"/>
    <w:rsid w:val="008B0596"/>
    <w:rsid w:val="008C24BA"/>
    <w:rsid w:val="008E5F6A"/>
    <w:rsid w:val="00915E44"/>
    <w:rsid w:val="00933E8C"/>
    <w:rsid w:val="009600DC"/>
    <w:rsid w:val="009913ED"/>
    <w:rsid w:val="009A1829"/>
    <w:rsid w:val="009B1FDB"/>
    <w:rsid w:val="009F05D6"/>
    <w:rsid w:val="009F48D2"/>
    <w:rsid w:val="009F73E8"/>
    <w:rsid w:val="00A2525C"/>
    <w:rsid w:val="00A50313"/>
    <w:rsid w:val="00A66E9B"/>
    <w:rsid w:val="00A90BEB"/>
    <w:rsid w:val="00A94024"/>
    <w:rsid w:val="00A95746"/>
    <w:rsid w:val="00AA60F9"/>
    <w:rsid w:val="00AC03C8"/>
    <w:rsid w:val="00AC5131"/>
    <w:rsid w:val="00AF1ABF"/>
    <w:rsid w:val="00B0268A"/>
    <w:rsid w:val="00B23C1F"/>
    <w:rsid w:val="00B74931"/>
    <w:rsid w:val="00B91545"/>
    <w:rsid w:val="00B9793A"/>
    <w:rsid w:val="00BA53D3"/>
    <w:rsid w:val="00BC4194"/>
    <w:rsid w:val="00BC62F7"/>
    <w:rsid w:val="00C05173"/>
    <w:rsid w:val="00C317DC"/>
    <w:rsid w:val="00C34B0A"/>
    <w:rsid w:val="00C81CA4"/>
    <w:rsid w:val="00C83248"/>
    <w:rsid w:val="00C863DC"/>
    <w:rsid w:val="00C9014B"/>
    <w:rsid w:val="00CB5DFB"/>
    <w:rsid w:val="00CC0B53"/>
    <w:rsid w:val="00CD7C41"/>
    <w:rsid w:val="00CE33CC"/>
    <w:rsid w:val="00CE50A3"/>
    <w:rsid w:val="00CE54FF"/>
    <w:rsid w:val="00CE6EB9"/>
    <w:rsid w:val="00D041C5"/>
    <w:rsid w:val="00D13792"/>
    <w:rsid w:val="00D2384D"/>
    <w:rsid w:val="00D44F15"/>
    <w:rsid w:val="00D55C13"/>
    <w:rsid w:val="00D66CAA"/>
    <w:rsid w:val="00D9131B"/>
    <w:rsid w:val="00D91384"/>
    <w:rsid w:val="00D95E96"/>
    <w:rsid w:val="00DB4C73"/>
    <w:rsid w:val="00DF5E4A"/>
    <w:rsid w:val="00E035F1"/>
    <w:rsid w:val="00E16D6E"/>
    <w:rsid w:val="00E43FCB"/>
    <w:rsid w:val="00E45401"/>
    <w:rsid w:val="00E80350"/>
    <w:rsid w:val="00EB2935"/>
    <w:rsid w:val="00EB5CA7"/>
    <w:rsid w:val="00EC1139"/>
    <w:rsid w:val="00EC3E27"/>
    <w:rsid w:val="00ED3009"/>
    <w:rsid w:val="00F1465D"/>
    <w:rsid w:val="00F40851"/>
    <w:rsid w:val="00F40EB9"/>
    <w:rsid w:val="00F424DE"/>
    <w:rsid w:val="00F43045"/>
    <w:rsid w:val="00F4343D"/>
    <w:rsid w:val="00F438F7"/>
    <w:rsid w:val="00F46693"/>
    <w:rsid w:val="00F61A93"/>
    <w:rsid w:val="00F626F2"/>
    <w:rsid w:val="00F700C7"/>
    <w:rsid w:val="00F847EC"/>
    <w:rsid w:val="00F86258"/>
    <w:rsid w:val="00F912CA"/>
    <w:rsid w:val="00F968C9"/>
    <w:rsid w:val="00FA5E96"/>
    <w:rsid w:val="00FD2E5E"/>
    <w:rsid w:val="00FE2580"/>
    <w:rsid w:val="00FF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F060284"/>
  <w15:docId w15:val="{C7E38551-4A87-4B03-B563-3A51E8CB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969"/>
  </w:style>
  <w:style w:type="paragraph" w:styleId="Heading1">
    <w:name w:val="heading 1"/>
    <w:basedOn w:val="Normal"/>
    <w:next w:val="Normal"/>
    <w:link w:val="Heading1Char"/>
    <w:uiPriority w:val="9"/>
    <w:rsid w:val="00B74931"/>
    <w:pPr>
      <w:keepNext/>
      <w:numPr>
        <w:numId w:val="5"/>
      </w:numPr>
      <w:spacing w:after="240" w:line="240" w:lineRule="auto"/>
      <w:ind w:left="567" w:hanging="567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C39A7"/>
    <w:pPr>
      <w:keepNext/>
      <w:keepLines/>
      <w:spacing w:before="120" w:after="120" w:line="240" w:lineRule="auto"/>
      <w:ind w:left="567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2C39A7"/>
    <w:pPr>
      <w:ind w:left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C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3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04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465D"/>
    <w:rPr>
      <w:b/>
      <w:sz w:val="28"/>
      <w:szCs w:val="28"/>
    </w:rPr>
  </w:style>
  <w:style w:type="numbering" w:customStyle="1" w:styleId="StyleBulletedSymbolsymbolLeft063cmHanging063cm">
    <w:name w:val="Style Bulleted Symbol (symbol) Left:  0.63 cm Hanging:  0.63 cm"/>
    <w:basedOn w:val="NoList"/>
    <w:rsid w:val="006351A7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C39A7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9A7"/>
    <w:rPr>
      <w:rFonts w:eastAsiaTheme="majorEastAsia" w:cstheme="majorBidi"/>
      <w:b/>
      <w:bCs/>
      <w:sz w:val="24"/>
      <w:szCs w:val="26"/>
    </w:rPr>
  </w:style>
  <w:style w:type="paragraph" w:customStyle="1" w:styleId="FormTitle">
    <w:name w:val="FormTitle"/>
    <w:next w:val="FormInstructions1"/>
    <w:qFormat/>
    <w:rsid w:val="00CE33CC"/>
    <w:pPr>
      <w:spacing w:before="360" w:after="240" w:line="240" w:lineRule="auto"/>
      <w:jc w:val="center"/>
    </w:pPr>
    <w:rPr>
      <w:rFonts w:ascii="Georgia" w:eastAsia="Times New Roman" w:hAnsi="Georgia" w:cs="Arial"/>
      <w:i/>
      <w:color w:val="791C5E"/>
      <w:sz w:val="48"/>
      <w:szCs w:val="48"/>
    </w:rPr>
  </w:style>
  <w:style w:type="paragraph" w:customStyle="1" w:styleId="FormFooterLeft">
    <w:name w:val="FormFooterLeft"/>
    <w:qFormat/>
    <w:rsid w:val="00694E0E"/>
    <w:pPr>
      <w:tabs>
        <w:tab w:val="center" w:pos="4320"/>
        <w:tab w:val="right" w:pos="8640"/>
      </w:tabs>
      <w:spacing w:after="0" w:line="240" w:lineRule="auto"/>
    </w:pPr>
    <w:rPr>
      <w:rFonts w:ascii="Arial Narrow" w:eastAsia="Times New Roman" w:hAnsi="Arial Narrow" w:cs="Arial"/>
      <w:sz w:val="18"/>
      <w:szCs w:val="18"/>
      <w:lang w:val="en-GB" w:eastAsia="en-US"/>
    </w:rPr>
  </w:style>
  <w:style w:type="paragraph" w:customStyle="1" w:styleId="FormBullet1">
    <w:name w:val="FormBullet1"/>
    <w:qFormat/>
    <w:rsid w:val="001C0D8B"/>
    <w:pPr>
      <w:numPr>
        <w:numId w:val="15"/>
      </w:numPr>
      <w:spacing w:after="40" w:line="240" w:lineRule="auto"/>
      <w:ind w:left="284" w:hanging="284"/>
    </w:pPr>
    <w:rPr>
      <w:rFonts w:ascii="Arial" w:eastAsia="Times New Roman" w:hAnsi="Arial" w:cs="Arial"/>
      <w:sz w:val="20"/>
      <w:szCs w:val="20"/>
    </w:rPr>
  </w:style>
  <w:style w:type="paragraph" w:customStyle="1" w:styleId="FormFooterRight">
    <w:name w:val="FormFooterRight"/>
    <w:qFormat/>
    <w:rsid w:val="000E5C34"/>
    <w:pPr>
      <w:spacing w:after="0" w:line="240" w:lineRule="auto"/>
      <w:jc w:val="right"/>
    </w:pPr>
    <w:rPr>
      <w:rFonts w:ascii="Arial Narrow" w:eastAsia="Times New Roman" w:hAnsi="Arial Narrow" w:cs="Arial"/>
      <w:sz w:val="18"/>
      <w:szCs w:val="18"/>
      <w:lang w:val="en-GB" w:eastAsia="en-US"/>
    </w:rPr>
  </w:style>
  <w:style w:type="paragraph" w:customStyle="1" w:styleId="FormBullet2">
    <w:name w:val="FormBullet2"/>
    <w:qFormat/>
    <w:rsid w:val="001C0D8B"/>
    <w:pPr>
      <w:numPr>
        <w:ilvl w:val="1"/>
        <w:numId w:val="15"/>
      </w:numPr>
      <w:spacing w:after="40" w:line="240" w:lineRule="auto"/>
      <w:ind w:left="568" w:hanging="284"/>
    </w:pPr>
    <w:rPr>
      <w:rFonts w:ascii="Arial" w:eastAsia="Times New Roman" w:hAnsi="Arial" w:cs="Arial"/>
      <w:sz w:val="20"/>
      <w:szCs w:val="20"/>
    </w:rPr>
  </w:style>
  <w:style w:type="paragraph" w:customStyle="1" w:styleId="FormHeading1">
    <w:name w:val="FormHeading1"/>
    <w:qFormat/>
    <w:rsid w:val="001C0D8B"/>
    <w:pPr>
      <w:keepNext/>
      <w:spacing w:after="0" w:line="240" w:lineRule="auto"/>
    </w:pPr>
    <w:rPr>
      <w:rFonts w:ascii="Arial" w:eastAsia="Times New Roman" w:hAnsi="Arial" w:cs="Arial"/>
      <w:b/>
      <w:color w:val="FFFFFF" w:themeColor="background1"/>
      <w:sz w:val="21"/>
      <w:szCs w:val="21"/>
    </w:rPr>
  </w:style>
  <w:style w:type="paragraph" w:customStyle="1" w:styleId="FormHeading2">
    <w:name w:val="FormHeading2"/>
    <w:qFormat/>
    <w:rsid w:val="001C0D8B"/>
    <w:pPr>
      <w:keepNext/>
      <w:spacing w:after="0" w:line="240" w:lineRule="auto"/>
    </w:pPr>
    <w:rPr>
      <w:rFonts w:ascii="Arial" w:eastAsia="Times New Roman" w:hAnsi="Arial" w:cs="Arial"/>
      <w:b/>
      <w:color w:val="FFFFFF" w:themeColor="background1"/>
      <w:sz w:val="21"/>
      <w:szCs w:val="21"/>
    </w:rPr>
  </w:style>
  <w:style w:type="paragraph" w:customStyle="1" w:styleId="FormHeading3">
    <w:name w:val="FormHeading3"/>
    <w:qFormat/>
    <w:rsid w:val="00694E0E"/>
    <w:pPr>
      <w:spacing w:after="0" w:line="240" w:lineRule="auto"/>
    </w:pPr>
    <w:rPr>
      <w:rFonts w:ascii="Arial Narrow" w:eastAsia="Times New Roman" w:hAnsi="Arial Narrow" w:cs="Arial"/>
      <w:b/>
      <w:sz w:val="20"/>
      <w:szCs w:val="20"/>
    </w:rPr>
  </w:style>
  <w:style w:type="paragraph" w:customStyle="1" w:styleId="FormHeading4">
    <w:name w:val="FormHeading4"/>
    <w:qFormat/>
    <w:rsid w:val="002C1CBE"/>
    <w:pPr>
      <w:spacing w:after="0" w:line="240" w:lineRule="auto"/>
    </w:pPr>
    <w:rPr>
      <w:rFonts w:ascii="Arial Narrow" w:eastAsia="Times New Roman" w:hAnsi="Arial Narrow" w:cs="Arial"/>
      <w:b/>
      <w:color w:val="9F257C"/>
      <w:sz w:val="20"/>
      <w:szCs w:val="20"/>
    </w:rPr>
  </w:style>
  <w:style w:type="paragraph" w:customStyle="1" w:styleId="FormFont1">
    <w:name w:val="FormFont1"/>
    <w:qFormat/>
    <w:rsid w:val="002C1CBE"/>
    <w:pPr>
      <w:spacing w:after="0" w:line="240" w:lineRule="auto"/>
    </w:pPr>
    <w:rPr>
      <w:rFonts w:ascii="Arial" w:eastAsia="Times New Roman" w:hAnsi="Arial" w:cs="Arial"/>
      <w:color w:val="791C5E"/>
      <w:sz w:val="20"/>
      <w:szCs w:val="20"/>
    </w:rPr>
  </w:style>
  <w:style w:type="paragraph" w:customStyle="1" w:styleId="FormFont3">
    <w:name w:val="FormFont3"/>
    <w:qFormat/>
    <w:rsid w:val="00694E0E"/>
    <w:pPr>
      <w:spacing w:after="0" w:line="240" w:lineRule="auto"/>
    </w:pPr>
    <w:rPr>
      <w:rFonts w:ascii="Arial" w:eastAsia="Times New Roman" w:hAnsi="Arial" w:cs="Arial"/>
      <w:i/>
      <w:sz w:val="20"/>
      <w:szCs w:val="20"/>
    </w:rPr>
  </w:style>
  <w:style w:type="paragraph" w:customStyle="1" w:styleId="FormInstructions2">
    <w:name w:val="FormInstructions2"/>
    <w:qFormat/>
    <w:rsid w:val="007B4A15"/>
    <w:pPr>
      <w:spacing w:before="180" w:after="120" w:line="240" w:lineRule="auto"/>
      <w:ind w:right="-1"/>
    </w:pPr>
    <w:rPr>
      <w:rFonts w:ascii="Arial" w:eastAsia="Times New Roman" w:hAnsi="Arial" w:cs="Arial"/>
      <w:i/>
      <w:color w:val="7F7F7F" w:themeColor="text1" w:themeTint="80"/>
      <w:sz w:val="21"/>
      <w:szCs w:val="21"/>
    </w:rPr>
  </w:style>
  <w:style w:type="paragraph" w:customStyle="1" w:styleId="FormFont4">
    <w:name w:val="FormFont4"/>
    <w:qFormat/>
    <w:rsid w:val="00694E0E"/>
    <w:pPr>
      <w:spacing w:after="0" w:line="240" w:lineRule="auto"/>
    </w:pPr>
    <w:rPr>
      <w:rFonts w:ascii="Arial" w:eastAsia="Times New Roman" w:hAnsi="Arial" w:cs="Arial"/>
      <w:color w:val="7F7F7F" w:themeColor="text1" w:themeTint="80"/>
      <w:sz w:val="20"/>
      <w:szCs w:val="20"/>
    </w:rPr>
  </w:style>
  <w:style w:type="paragraph" w:customStyle="1" w:styleId="FormInstructions1">
    <w:name w:val="FormInstructions1"/>
    <w:qFormat/>
    <w:rsid w:val="007B4A15"/>
    <w:pPr>
      <w:spacing w:before="180" w:after="120" w:line="240" w:lineRule="auto"/>
    </w:pPr>
    <w:rPr>
      <w:rFonts w:ascii="Arial" w:eastAsia="Times New Roman" w:hAnsi="Arial" w:cs="Arial"/>
      <w:sz w:val="21"/>
      <w:szCs w:val="21"/>
    </w:rPr>
  </w:style>
  <w:style w:type="paragraph" w:customStyle="1" w:styleId="FormFont2">
    <w:name w:val="FormFont2"/>
    <w:qFormat/>
    <w:rsid w:val="00694E0E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ormHeader">
    <w:name w:val="FormHeader"/>
    <w:qFormat/>
    <w:rsid w:val="00EB2935"/>
    <w:pPr>
      <w:tabs>
        <w:tab w:val="right" w:pos="9638"/>
      </w:tabs>
      <w:spacing w:before="120" w:after="0" w:line="240" w:lineRule="auto"/>
    </w:pPr>
    <w:rPr>
      <w:rFonts w:ascii="Arial" w:hAnsi="Arial" w:cs="Arial"/>
      <w:color w:val="9BA1CB"/>
      <w:sz w:val="40"/>
      <w:szCs w:val="40"/>
    </w:rPr>
  </w:style>
  <w:style w:type="paragraph" w:customStyle="1" w:styleId="FormBlankRow">
    <w:name w:val="FormBlankRow"/>
    <w:qFormat/>
    <w:rsid w:val="00EB2935"/>
    <w:pPr>
      <w:spacing w:after="0" w:line="240" w:lineRule="auto"/>
    </w:pPr>
    <w:rPr>
      <w:rFonts w:ascii="Arial" w:eastAsia="Times New Roman" w:hAnsi="Arial" w:cs="Arial"/>
      <w:sz w:val="8"/>
      <w:szCs w:val="8"/>
    </w:rPr>
  </w:style>
  <w:style w:type="paragraph" w:customStyle="1" w:styleId="FormHeaderPage2">
    <w:name w:val="FormHeaderPage2"/>
    <w:qFormat/>
    <w:rsid w:val="00EB2935"/>
    <w:pPr>
      <w:spacing w:after="0" w:line="240" w:lineRule="auto"/>
    </w:pPr>
    <w:rPr>
      <w:rFonts w:ascii="Arial" w:hAnsi="Arial"/>
      <w:color w:val="791C5E"/>
      <w:sz w:val="16"/>
    </w:rPr>
  </w:style>
  <w:style w:type="paragraph" w:styleId="Footer">
    <w:name w:val="footer"/>
    <w:basedOn w:val="Normal"/>
    <w:link w:val="FooterChar"/>
    <w:uiPriority w:val="99"/>
    <w:unhideWhenUsed/>
    <w:rsid w:val="00E80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50"/>
  </w:style>
  <w:style w:type="character" w:styleId="PlaceholderText">
    <w:name w:val="Placeholder Text"/>
    <w:basedOn w:val="DefaultParagraphFont"/>
    <w:uiPriority w:val="99"/>
    <w:semiHidden/>
    <w:rsid w:val="00F46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morrell\OneDrive%20-%20Southern%20Cross%20Care%20(WA)%20Inc\spreadsheets\ALClientData.csv" TargetMode="External"/><Relationship Id="rId1" Type="http://schemas.openxmlformats.org/officeDocument/2006/relationships/attachedTemplate" Target="file:///C:\Users\jclark\Desktop\Jade%20Working\SPlus\Form%20TEMPLATE%20SPL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5CB7A34B963469470B20D192200CC" ma:contentTypeVersion="7" ma:contentTypeDescription="Create a new document." ma:contentTypeScope="" ma:versionID="6c1b344049e8a0e421e4ad692d7f4191">
  <xsd:schema xmlns:xsd="http://www.w3.org/2001/XMLSchema" xmlns:xs="http://www.w3.org/2001/XMLSchema" xmlns:p="http://schemas.microsoft.com/office/2006/metadata/properties" xmlns:ns2="5b216850-4aa5-4fe9-83fd-afc9ec376fd6" xmlns:ns3="90dd6566-0c72-4654-b0e0-8b8857f3e3ea" targetNamespace="http://schemas.microsoft.com/office/2006/metadata/properties" ma:root="true" ma:fieldsID="6271e6c94e36a50a4f71ed4a4f85fc0b" ns2:_="" ns3:_="">
    <xsd:import namespace="5b216850-4aa5-4fe9-83fd-afc9ec376fd6"/>
    <xsd:import namespace="90dd6566-0c72-4654-b0e0-8b8857f3e3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16850-4aa5-4fe9-83fd-afc9ec376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d6566-0c72-4654-b0e0-8b8857f3e3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B57670-54EC-4AB7-AFAD-B68C046CA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53EED-9433-4BF9-949D-52F6BA3CB7EA}">
  <ds:schemaRefs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5b216850-4aa5-4fe9-83fd-afc9ec376fd6"/>
    <ds:schemaRef ds:uri="http://schemas.microsoft.com/office/infopath/2007/PartnerControls"/>
    <ds:schemaRef ds:uri="http://schemas.openxmlformats.org/package/2006/metadata/core-properties"/>
    <ds:schemaRef ds:uri="90dd6566-0c72-4654-b0e0-8b8857f3e3ea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A2080182-FC86-428B-A60A-909FD33F2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216850-4aa5-4fe9-83fd-afc9ec376fd6"/>
    <ds:schemaRef ds:uri="90dd6566-0c72-4654-b0e0-8b8857f3e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9209E7-01B3-408C-BD67-1F1B4FA26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TEMPLATE SPLUS.DOTX</Template>
  <TotalTime>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Care (WA) Inc.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Clark</dc:creator>
  <cp:keywords/>
  <dc:description/>
  <cp:lastModifiedBy>Jon Morrell</cp:lastModifiedBy>
  <cp:revision>5</cp:revision>
  <cp:lastPrinted>2016-09-07T08:31:00Z</cp:lastPrinted>
  <dcterms:created xsi:type="dcterms:W3CDTF">2023-12-28T23:43:00Z</dcterms:created>
  <dcterms:modified xsi:type="dcterms:W3CDTF">2023-12-28T23:53:00Z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0x010100EDF5CB7A34B963469470B20D192200CC</vt:lpwstr>
  </property>
  <property fmtid="{D5CDD505-2E9C-101B-9397-08002B2CF9AE}" pid="3" name="LirDetails">
    <vt:lpwstr>;#&lt;?xml version="1.0" encoding="utf-16"?&gt;_x000d_
&lt;DataStoreItem xmlns:xsi="http://www.w3.org/2001/XMLSchema-instance" xmlns:xsd="http://www.w3.org/2001/XMLSchema"&gt;_x000d_
  &lt;Exposing&gt;false&lt;/Exposing&gt;_x000d_
  &lt;CheckingConsistancy&gt;false&lt;/CheckingConsistancy&gt;_x000d_
  &lt;Unexposing&gt;</vt:lpwstr>
  </property>
  <property fmtid="{D5CDD505-2E9C-101B-9397-08002B2CF9AE}" pid="4" name="PreventUpdated">
    <vt:lpwstr>True</vt:lpwstr>
  </property>
  <property fmtid="{D5CDD505-2E9C-101B-9397-08002B2CF9AE}" pid="5" name="Order">
    <vt:r8>38700</vt:r8>
  </property>
</Properties>
</file>