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7000" w14:textId="77777777" w:rsidR="000E54C2" w:rsidRDefault="000E54C2" w:rsidP="00EB2935">
      <w:pPr>
        <w:pStyle w:val="FormTitle"/>
      </w:pPr>
    </w:p>
    <w:p w14:paraId="136757D6" w14:textId="77777777" w:rsidR="00227EC8" w:rsidRPr="00EB2935" w:rsidRDefault="00124427" w:rsidP="00EB2935">
      <w:pPr>
        <w:pStyle w:val="FormTitle"/>
      </w:pPr>
      <w:r>
        <w:t>Client Support Plan</w:t>
      </w:r>
    </w:p>
    <w:p w14:paraId="136757D7" w14:textId="77777777" w:rsidR="00796FE5" w:rsidRDefault="00314975" w:rsidP="007B4A15">
      <w:pPr>
        <w:pStyle w:val="FormInstructions1"/>
      </w:pPr>
      <w:r w:rsidRPr="008D7F98">
        <w:rPr>
          <w:rFonts w:asciiTheme="minorHAnsi" w:hAnsiTheme="minorHAnsi"/>
          <w:szCs w:val="24"/>
        </w:rPr>
        <w:t xml:space="preserve">This </w:t>
      </w:r>
      <w:r>
        <w:rPr>
          <w:rFonts w:asciiTheme="minorHAnsi" w:hAnsiTheme="minorHAnsi"/>
          <w:szCs w:val="24"/>
        </w:rPr>
        <w:t>support p</w:t>
      </w:r>
      <w:r w:rsidRPr="008D7F98">
        <w:rPr>
          <w:rFonts w:asciiTheme="minorHAnsi" w:hAnsiTheme="minorHAnsi"/>
          <w:szCs w:val="24"/>
        </w:rPr>
        <w:t xml:space="preserve">lan is a summary of information gathered from the </w:t>
      </w:r>
      <w:r>
        <w:rPr>
          <w:rFonts w:asciiTheme="minorHAnsi" w:hAnsiTheme="minorHAnsi"/>
          <w:szCs w:val="24"/>
        </w:rPr>
        <w:t>c</w:t>
      </w:r>
      <w:r w:rsidRPr="008D7F98">
        <w:rPr>
          <w:rFonts w:asciiTheme="minorHAnsi" w:hAnsiTheme="minorHAnsi"/>
          <w:szCs w:val="24"/>
        </w:rPr>
        <w:t xml:space="preserve">lient </w:t>
      </w:r>
      <w:r>
        <w:rPr>
          <w:rFonts w:asciiTheme="minorHAnsi" w:hAnsiTheme="minorHAnsi"/>
          <w:szCs w:val="24"/>
        </w:rPr>
        <w:t>a</w:t>
      </w:r>
      <w:r w:rsidRPr="008D7F98">
        <w:rPr>
          <w:rFonts w:asciiTheme="minorHAnsi" w:hAnsiTheme="minorHAnsi"/>
          <w:szCs w:val="24"/>
        </w:rPr>
        <w:t>ssessment which outlines the client’s abilities, identified difficulties, sets goals and objectives.  Strategies identified with</w:t>
      </w:r>
      <w:r>
        <w:rPr>
          <w:rFonts w:asciiTheme="minorHAnsi" w:hAnsiTheme="minorHAnsi"/>
          <w:szCs w:val="24"/>
        </w:rPr>
        <w:t xml:space="preserve"> the client should encourage re</w:t>
      </w:r>
      <w:r w:rsidRPr="008D7F98">
        <w:rPr>
          <w:rFonts w:asciiTheme="minorHAnsi" w:hAnsiTheme="minorHAnsi"/>
          <w:szCs w:val="24"/>
        </w:rPr>
        <w:t xml:space="preserve">ablement and restorative principals. </w:t>
      </w:r>
      <w:r>
        <w:rPr>
          <w:rFonts w:asciiTheme="minorHAnsi" w:hAnsiTheme="minorHAnsi"/>
          <w:szCs w:val="24"/>
        </w:rPr>
        <w:t xml:space="preserve"> Activities related to these strategies </w:t>
      </w:r>
      <w:r w:rsidRPr="008D7F98">
        <w:rPr>
          <w:rFonts w:asciiTheme="minorHAnsi" w:hAnsiTheme="minorHAnsi"/>
          <w:szCs w:val="24"/>
        </w:rPr>
        <w:t xml:space="preserve">will be generated on </w:t>
      </w:r>
      <w:r>
        <w:rPr>
          <w:rFonts w:asciiTheme="minorHAnsi" w:hAnsiTheme="minorHAnsi"/>
          <w:szCs w:val="24"/>
        </w:rPr>
        <w:t>s</w:t>
      </w:r>
      <w:r w:rsidRPr="008D7F98">
        <w:rPr>
          <w:rFonts w:asciiTheme="minorHAnsi" w:hAnsiTheme="minorHAnsi"/>
          <w:szCs w:val="24"/>
        </w:rPr>
        <w:t xml:space="preserve">upport </w:t>
      </w:r>
      <w:r>
        <w:rPr>
          <w:rFonts w:asciiTheme="minorHAnsi" w:hAnsiTheme="minorHAnsi"/>
          <w:szCs w:val="24"/>
        </w:rPr>
        <w:t>s</w:t>
      </w:r>
      <w:r w:rsidRPr="008D7F98">
        <w:rPr>
          <w:rFonts w:asciiTheme="minorHAnsi" w:hAnsiTheme="minorHAnsi"/>
          <w:szCs w:val="24"/>
        </w:rPr>
        <w:t>taff mobile device</w:t>
      </w:r>
      <w:r>
        <w:rPr>
          <w:rFonts w:asciiTheme="minorHAnsi" w:hAnsiTheme="minorHAnsi"/>
          <w:szCs w:val="24"/>
        </w:rPr>
        <w:t>s</w:t>
      </w:r>
    </w:p>
    <w:tbl>
      <w:tblPr>
        <w:tblStyle w:val="TableGrid"/>
        <w:tblW w:w="9781"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418"/>
        <w:gridCol w:w="1417"/>
        <w:gridCol w:w="864"/>
        <w:gridCol w:w="3912"/>
        <w:gridCol w:w="753"/>
        <w:gridCol w:w="1417"/>
      </w:tblGrid>
      <w:tr w:rsidR="00314975" w:rsidRPr="00694E0E" w14:paraId="136757DE" w14:textId="77777777" w:rsidTr="00314975">
        <w:trPr>
          <w:cantSplit/>
        </w:trPr>
        <w:tc>
          <w:tcPr>
            <w:tcW w:w="1418" w:type="dxa"/>
          </w:tcPr>
          <w:p w14:paraId="136757D8" w14:textId="77777777" w:rsidR="00314975" w:rsidRPr="00694E0E" w:rsidRDefault="00314975" w:rsidP="00694E0E">
            <w:pPr>
              <w:pStyle w:val="FormFont2"/>
            </w:pPr>
            <w:r>
              <w:t>Date of Birth:</w:t>
            </w:r>
          </w:p>
        </w:tc>
        <w:tc>
          <w:tcPr>
            <w:tcW w:w="1417" w:type="dxa"/>
          </w:tcPr>
          <w:p w14:paraId="136757D9" w14:textId="542C4E55" w:rsidR="00314975" w:rsidRPr="00725CED" w:rsidRDefault="00CB5CEA" w:rsidP="000E5CB6">
            <w:pPr>
              <w:pStyle w:val="FormFont2"/>
            </w:pPr>
            <w:r>
              <w:fldChar w:fldCharType="begin"/>
            </w:r>
            <w:r>
              <w:instrText xml:space="preserve"> MERGEFIELD  dateOfBirth  \@"dd/MM/yyyy" </w:instrText>
            </w:r>
            <w:r>
              <w:fldChar w:fldCharType="separate"/>
            </w:r>
            <w:r w:rsidR="00452C63">
              <w:rPr>
                <w:noProof/>
              </w:rPr>
              <w:t>11/03/1943</w:t>
            </w:r>
            <w:r>
              <w:fldChar w:fldCharType="end"/>
            </w:r>
          </w:p>
        </w:tc>
        <w:tc>
          <w:tcPr>
            <w:tcW w:w="864" w:type="dxa"/>
          </w:tcPr>
          <w:p w14:paraId="136757DA" w14:textId="77777777" w:rsidR="00314975" w:rsidRPr="00694E0E" w:rsidRDefault="00314975" w:rsidP="00694E0E">
            <w:pPr>
              <w:pStyle w:val="FormFont2"/>
            </w:pPr>
            <w:r>
              <w:t>Name:</w:t>
            </w:r>
          </w:p>
        </w:tc>
        <w:tc>
          <w:tcPr>
            <w:tcW w:w="3912" w:type="dxa"/>
          </w:tcPr>
          <w:p w14:paraId="136757DB" w14:textId="70B3E396" w:rsidR="00314975" w:rsidRPr="00725CED" w:rsidRDefault="00E8099D" w:rsidP="00EB5EED">
            <w:pPr>
              <w:pStyle w:val="FormFont2"/>
            </w:pPr>
            <w:fldSimple w:instr=" MERGEFIELD firstName ">
              <w:r w:rsidR="00452C63" w:rsidRPr="00C354F9">
                <w:rPr>
                  <w:noProof/>
                </w:rPr>
                <w:t>Maureen</w:t>
              </w:r>
            </w:fldSimple>
            <w:r w:rsidR="00EB5EED">
              <w:t xml:space="preserve"> </w:t>
            </w:r>
            <w:fldSimple w:instr=" MERGEFIELD Surname ">
              <w:r w:rsidR="00452C63" w:rsidRPr="00C354F9">
                <w:rPr>
                  <w:noProof/>
                </w:rPr>
                <w:t>Maxwell</w:t>
              </w:r>
            </w:fldSimple>
          </w:p>
        </w:tc>
        <w:tc>
          <w:tcPr>
            <w:tcW w:w="753" w:type="dxa"/>
          </w:tcPr>
          <w:p w14:paraId="136757DC" w14:textId="77777777" w:rsidR="00314975" w:rsidRPr="00694E0E" w:rsidRDefault="00314975" w:rsidP="00694E0E">
            <w:pPr>
              <w:pStyle w:val="FormFont2"/>
            </w:pPr>
            <w:r>
              <w:t>Date:</w:t>
            </w:r>
          </w:p>
        </w:tc>
        <w:tc>
          <w:tcPr>
            <w:tcW w:w="1417" w:type="dxa"/>
          </w:tcPr>
          <w:p w14:paraId="136757DD" w14:textId="620CA1A7" w:rsidR="00314975" w:rsidRPr="00725CED" w:rsidRDefault="00E8099D" w:rsidP="00EB5EED">
            <w:pPr>
              <w:pStyle w:val="FormFont2"/>
            </w:pPr>
            <w:fldSimple w:instr=" SAVEDATE  ">
              <w:r w:rsidR="00452C63">
                <w:rPr>
                  <w:noProof/>
                </w:rPr>
                <w:t>15/12/2022 2:25:00 PM</w:t>
              </w:r>
            </w:fldSimple>
          </w:p>
        </w:tc>
      </w:tr>
      <w:tr w:rsidR="00CB5DFB" w:rsidRPr="00346F57" w14:paraId="136757E0" w14:textId="77777777" w:rsidTr="00314975">
        <w:trPr>
          <w:cantSplit/>
        </w:trPr>
        <w:tc>
          <w:tcPr>
            <w:tcW w:w="9781" w:type="dxa"/>
            <w:gridSpan w:val="6"/>
            <w:tcMar>
              <w:top w:w="0" w:type="dxa"/>
              <w:bottom w:w="0" w:type="dxa"/>
            </w:tcMar>
          </w:tcPr>
          <w:p w14:paraId="136757DF" w14:textId="77777777" w:rsidR="00CB5DFB" w:rsidRPr="00CB5DFB" w:rsidRDefault="00CB5DFB" w:rsidP="00EB2935">
            <w:pPr>
              <w:pStyle w:val="FormBlankRow"/>
            </w:pPr>
          </w:p>
        </w:tc>
      </w:tr>
      <w:tr w:rsidR="00CB5DFB" w:rsidRPr="00694E0E" w14:paraId="136757E2" w14:textId="77777777" w:rsidTr="00314975">
        <w:trPr>
          <w:cantSplit/>
        </w:trPr>
        <w:tc>
          <w:tcPr>
            <w:tcW w:w="9781" w:type="dxa"/>
            <w:gridSpan w:val="6"/>
            <w:tcBorders>
              <w:bottom w:val="single" w:sz="2" w:space="0" w:color="9BA1CB"/>
            </w:tcBorders>
            <w:shd w:val="clear" w:color="auto" w:fill="CB507F"/>
          </w:tcPr>
          <w:p w14:paraId="136757E1" w14:textId="77777777" w:rsidR="00CB5DFB" w:rsidRPr="00694E0E" w:rsidRDefault="00EB5CA7" w:rsidP="00EB5CA7">
            <w:pPr>
              <w:pStyle w:val="FormHeading1"/>
            </w:pPr>
            <w:r>
              <w:t>ABOUT ME</w:t>
            </w:r>
          </w:p>
        </w:tc>
      </w:tr>
      <w:tr w:rsidR="00EB2935" w:rsidRPr="00CB5DFB" w14:paraId="136757E4" w14:textId="77777777" w:rsidTr="00314975">
        <w:trPr>
          <w:cantSplit/>
        </w:trPr>
        <w:tc>
          <w:tcPr>
            <w:tcW w:w="9781" w:type="dxa"/>
            <w:gridSpan w:val="6"/>
            <w:shd w:val="clear" w:color="auto" w:fill="9BA1CB"/>
          </w:tcPr>
          <w:p w14:paraId="136757E3" w14:textId="77777777" w:rsidR="00EB2935" w:rsidRPr="00CB5DFB" w:rsidRDefault="00EB5CA7" w:rsidP="001C0D8B">
            <w:pPr>
              <w:pStyle w:val="FormHeading2"/>
            </w:pPr>
            <w:r w:rsidRPr="00EB5CA7">
              <w:t>Who am I, summary of life history/story:</w:t>
            </w:r>
          </w:p>
        </w:tc>
      </w:tr>
      <w:tr w:rsidR="00EB5CA7" w:rsidRPr="00346F57" w14:paraId="136757E6" w14:textId="77777777" w:rsidTr="00B91545">
        <w:trPr>
          <w:cantSplit/>
          <w:trHeight w:val="3130"/>
        </w:trPr>
        <w:tc>
          <w:tcPr>
            <w:tcW w:w="9781" w:type="dxa"/>
            <w:gridSpan w:val="6"/>
          </w:tcPr>
          <w:p w14:paraId="3861DBC1" w14:textId="77777777" w:rsidR="00452C63" w:rsidRPr="00C354F9" w:rsidRDefault="009E0C30" w:rsidP="00452C63">
            <w:pPr>
              <w:pStyle w:val="FormFont2"/>
              <w:rPr>
                <w:noProof/>
                <w:color w:val="4F81BD" w:themeColor="accent1"/>
                <w:sz w:val="26"/>
                <w:szCs w:val="26"/>
              </w:rPr>
            </w:pPr>
            <w:r w:rsidRPr="002B6CC0">
              <w:rPr>
                <w:color w:val="4F81BD" w:themeColor="accent1"/>
                <w:sz w:val="26"/>
                <w:szCs w:val="26"/>
              </w:rPr>
              <w:fldChar w:fldCharType="begin"/>
            </w:r>
            <w:r w:rsidRPr="002B6CC0">
              <w:rPr>
                <w:color w:val="4F81BD" w:themeColor="accent1"/>
                <w:sz w:val="26"/>
                <w:szCs w:val="26"/>
              </w:rPr>
              <w:instrText xml:space="preserve"> MERGEFIELD aboutMe </w:instrText>
            </w:r>
            <w:r w:rsidRPr="002B6CC0">
              <w:rPr>
                <w:color w:val="4F81BD" w:themeColor="accent1"/>
                <w:sz w:val="26"/>
                <w:szCs w:val="26"/>
              </w:rPr>
              <w:fldChar w:fldCharType="separate"/>
            </w:r>
            <w:r w:rsidR="00452C63" w:rsidRPr="00C354F9">
              <w:rPr>
                <w:noProof/>
                <w:color w:val="4F81BD" w:themeColor="accent1"/>
                <w:sz w:val="26"/>
                <w:szCs w:val="26"/>
              </w:rPr>
              <w:t>Maureen was born in England, she met her husband Patrick on a blind date, they married in 1962. Maureen and Patrick have 3 sons, Adrian (resides in Northam), Steve (resides in Australind), and Stuart (resides in Kelmscott). They have 8 grandchildren, and 2 greatgrandchildren with 1 on the way. When they moved to Australia, when Maureen was 32, they lived in Thornlie for 18 years, and Huntingdale for 18 years. Maureen was a carer at a quadriplegic centre for 10 years, and a carer in nursing homes for years - she gave up work to look after her granddaughter. Maureen and Patrick loved going on cruises, and going back to England a lot to see family. They had an 11 year old shih tzu named Tiffany who passed away 2.5 years ago; they have always had dogs, and Maureen now enjoys spending time with Steve and Sue's mixed breed dog named Shadow. Sadly, Patrick passed away 5 years ago. Maureen moved down to Australind for 1.5 years, then to Bunbury where she currently resides. Sue takes Maureen shopping twice a week, she loves to shop for clothes, and having pedicures, and her hair done regularly, and facials for a treat. She enjoys diamond dot crafts, long stitch, painting, sewing, and joining the social group at Ingenia Gardens (where she resides) for bingo, craft, and lunches. Maureen is close with her family, and stays with Sue and Steve often, she is also in regular phone contact with her twin sister, Jean, who resides in a nursing home in Cockburn. (current as at 21 December 2021)</w:t>
            </w:r>
          </w:p>
          <w:p w14:paraId="136757E5" w14:textId="14B86AF9" w:rsidR="00EB5EED" w:rsidRPr="002B6CC0" w:rsidRDefault="009E0C30" w:rsidP="00694E0E">
            <w:pPr>
              <w:pStyle w:val="FormFont2"/>
              <w:rPr>
                <w:color w:val="4F81BD" w:themeColor="accent1"/>
              </w:rPr>
            </w:pPr>
            <w:r w:rsidRPr="002B6CC0">
              <w:rPr>
                <w:color w:val="4F81BD" w:themeColor="accent1"/>
                <w:sz w:val="26"/>
                <w:szCs w:val="26"/>
              </w:rPr>
              <w:fldChar w:fldCharType="end"/>
            </w:r>
          </w:p>
        </w:tc>
      </w:tr>
      <w:tr w:rsidR="00314975" w:rsidRPr="00CB5DFB" w14:paraId="136757E8" w14:textId="77777777" w:rsidTr="00EB5EED">
        <w:trPr>
          <w:cantSplit/>
        </w:trPr>
        <w:tc>
          <w:tcPr>
            <w:tcW w:w="9781" w:type="dxa"/>
            <w:gridSpan w:val="6"/>
            <w:shd w:val="clear" w:color="auto" w:fill="9BA1CB"/>
          </w:tcPr>
          <w:p w14:paraId="136757E7" w14:textId="77777777" w:rsidR="00314975" w:rsidRPr="00EB5CA7" w:rsidRDefault="00EB5CA7" w:rsidP="00EB5EED">
            <w:pPr>
              <w:pStyle w:val="FormHeading2"/>
            </w:pPr>
            <w:r w:rsidRPr="00EB5CA7">
              <w:rPr>
                <w:szCs w:val="24"/>
              </w:rPr>
              <w:t>Who are important people in my life? (</w:t>
            </w:r>
            <w:proofErr w:type="gramStart"/>
            <w:r w:rsidRPr="00EB5CA7">
              <w:rPr>
                <w:szCs w:val="24"/>
              </w:rPr>
              <w:t>informal</w:t>
            </w:r>
            <w:proofErr w:type="gramEnd"/>
            <w:r w:rsidRPr="00EB5CA7">
              <w:rPr>
                <w:szCs w:val="24"/>
              </w:rPr>
              <w:t xml:space="preserve"> and formal supports) </w:t>
            </w:r>
            <w:r w:rsidRPr="00EB5CA7">
              <w:rPr>
                <w:i/>
                <w:sz w:val="20"/>
                <w:szCs w:val="20"/>
              </w:rPr>
              <w:t>i.e. relationship circle tool</w:t>
            </w:r>
          </w:p>
        </w:tc>
      </w:tr>
      <w:tr w:rsidR="00EB5CA7" w:rsidRPr="00346F57" w14:paraId="136757EA" w14:textId="77777777" w:rsidTr="00504D19">
        <w:trPr>
          <w:cantSplit/>
          <w:trHeight w:val="2864"/>
        </w:trPr>
        <w:tc>
          <w:tcPr>
            <w:tcW w:w="9781" w:type="dxa"/>
            <w:gridSpan w:val="6"/>
          </w:tcPr>
          <w:p w14:paraId="136757E9" w14:textId="01EC8064" w:rsidR="00EB5CA7" w:rsidRPr="00346F57" w:rsidRDefault="009E0C30" w:rsidP="009E0C30">
            <w:pPr>
              <w:pStyle w:val="FormFont2"/>
            </w:pPr>
            <w:r w:rsidRPr="009E0C30">
              <w:rPr>
                <w:color w:val="0070C0"/>
                <w:sz w:val="26"/>
                <w:szCs w:val="26"/>
              </w:rPr>
              <w:fldChar w:fldCharType="begin"/>
            </w:r>
            <w:r w:rsidRPr="009E0C30">
              <w:rPr>
                <w:color w:val="0070C0"/>
                <w:sz w:val="26"/>
                <w:szCs w:val="26"/>
              </w:rPr>
              <w:instrText xml:space="preserve"> MERGEFIELD "importantPeople" </w:instrText>
            </w:r>
            <w:r w:rsidRPr="009E0C30">
              <w:rPr>
                <w:color w:val="0070C0"/>
                <w:sz w:val="26"/>
                <w:szCs w:val="26"/>
              </w:rPr>
              <w:fldChar w:fldCharType="end"/>
            </w:r>
          </w:p>
        </w:tc>
      </w:tr>
      <w:tr w:rsidR="00EB5CA7" w:rsidRPr="00EB5CA7" w14:paraId="136757EC" w14:textId="77777777" w:rsidTr="00EB5EED">
        <w:trPr>
          <w:cantSplit/>
        </w:trPr>
        <w:tc>
          <w:tcPr>
            <w:tcW w:w="9781" w:type="dxa"/>
            <w:gridSpan w:val="6"/>
            <w:shd w:val="clear" w:color="auto" w:fill="9BA1CB"/>
          </w:tcPr>
          <w:p w14:paraId="136757EB" w14:textId="77777777" w:rsidR="00EB5CA7" w:rsidRPr="00EB5CA7" w:rsidRDefault="00EB5CA7" w:rsidP="00EB5EED">
            <w:pPr>
              <w:pStyle w:val="FormHeading2"/>
            </w:pPr>
            <w:r w:rsidRPr="00EB5CA7">
              <w:rPr>
                <w:szCs w:val="24"/>
              </w:rPr>
              <w:lastRenderedPageBreak/>
              <w:t>What is important to me? (</w:t>
            </w:r>
            <w:proofErr w:type="gramStart"/>
            <w:r w:rsidRPr="00EB5CA7">
              <w:rPr>
                <w:szCs w:val="24"/>
              </w:rPr>
              <w:t>wants</w:t>
            </w:r>
            <w:proofErr w:type="gramEnd"/>
            <w:r w:rsidRPr="00EB5CA7">
              <w:rPr>
                <w:szCs w:val="24"/>
              </w:rPr>
              <w:t xml:space="preserve">, needs and dreams) </w:t>
            </w:r>
            <w:r w:rsidRPr="00EB5CA7">
              <w:rPr>
                <w:i/>
                <w:sz w:val="20"/>
                <w:szCs w:val="20"/>
              </w:rPr>
              <w:t>i.e. important to me vs important for me tool</w:t>
            </w:r>
          </w:p>
        </w:tc>
      </w:tr>
      <w:tr w:rsidR="00EB5CA7" w:rsidRPr="00346F57" w14:paraId="136757EE" w14:textId="77777777" w:rsidTr="00504D19">
        <w:trPr>
          <w:cantSplit/>
          <w:trHeight w:val="3296"/>
        </w:trPr>
        <w:tc>
          <w:tcPr>
            <w:tcW w:w="9781" w:type="dxa"/>
            <w:gridSpan w:val="6"/>
          </w:tcPr>
          <w:p w14:paraId="136757ED" w14:textId="4C5C7944" w:rsidR="00EB5CA7" w:rsidRPr="00346F57" w:rsidRDefault="009E0C30" w:rsidP="009E0C30">
            <w:pPr>
              <w:pStyle w:val="FormFont2"/>
            </w:pPr>
            <w:r w:rsidRPr="009E0C30">
              <w:rPr>
                <w:color w:val="0070C0"/>
                <w:sz w:val="26"/>
                <w:szCs w:val="26"/>
              </w:rPr>
              <w:fldChar w:fldCharType="begin"/>
            </w:r>
            <w:r w:rsidRPr="009E0C30">
              <w:rPr>
                <w:color w:val="0070C0"/>
                <w:sz w:val="26"/>
                <w:szCs w:val="26"/>
              </w:rPr>
              <w:instrText xml:space="preserve"> MERGEFIELD "whatMatters" </w:instrText>
            </w:r>
            <w:r w:rsidRPr="009E0C30">
              <w:rPr>
                <w:color w:val="0070C0"/>
                <w:sz w:val="26"/>
                <w:szCs w:val="26"/>
              </w:rPr>
              <w:fldChar w:fldCharType="separate"/>
            </w:r>
            <w:r w:rsidR="00452C63" w:rsidRPr="00C354F9">
              <w:rPr>
                <w:noProof/>
                <w:color w:val="0070C0"/>
                <w:sz w:val="26"/>
                <w:szCs w:val="26"/>
              </w:rPr>
              <w:t>Socialising family</w:t>
            </w:r>
            <w:r w:rsidRPr="009E0C30">
              <w:rPr>
                <w:color w:val="0070C0"/>
                <w:sz w:val="26"/>
                <w:szCs w:val="26"/>
              </w:rPr>
              <w:fldChar w:fldCharType="end"/>
            </w:r>
          </w:p>
        </w:tc>
      </w:tr>
      <w:tr w:rsidR="001E5C22" w:rsidRPr="00694E0E" w14:paraId="136757F6" w14:textId="77777777" w:rsidTr="00EB5EED">
        <w:trPr>
          <w:cantSplit/>
        </w:trPr>
        <w:tc>
          <w:tcPr>
            <w:tcW w:w="1418" w:type="dxa"/>
          </w:tcPr>
          <w:p w14:paraId="136757F0" w14:textId="648C00E0" w:rsidR="001E5C22" w:rsidRPr="00694E0E" w:rsidRDefault="00B91545" w:rsidP="00EB5EED">
            <w:pPr>
              <w:pStyle w:val="FormFont2"/>
            </w:pPr>
            <w:r>
              <w:br w:type="page"/>
            </w:r>
            <w:r w:rsidR="001E5C22">
              <w:t>Date of Birth:</w:t>
            </w:r>
          </w:p>
        </w:tc>
        <w:tc>
          <w:tcPr>
            <w:tcW w:w="1417" w:type="dxa"/>
          </w:tcPr>
          <w:p w14:paraId="136757F1" w14:textId="3F2666B2" w:rsidR="001E5C22" w:rsidRPr="00694E0E" w:rsidRDefault="006D14C1" w:rsidP="001E5C22">
            <w:pPr>
              <w:pStyle w:val="FormFont2"/>
            </w:pPr>
            <w:r>
              <w:fldChar w:fldCharType="begin"/>
            </w:r>
            <w:r>
              <w:instrText xml:space="preserve"> MERGEFIELD  dateOfBirth  \@"dd/MM/yyyy" </w:instrText>
            </w:r>
            <w:r>
              <w:fldChar w:fldCharType="separate"/>
            </w:r>
            <w:r w:rsidR="00452C63">
              <w:rPr>
                <w:noProof/>
              </w:rPr>
              <w:t>11/03/1943</w:t>
            </w:r>
            <w:r>
              <w:fldChar w:fldCharType="end"/>
            </w:r>
          </w:p>
        </w:tc>
        <w:tc>
          <w:tcPr>
            <w:tcW w:w="864" w:type="dxa"/>
          </w:tcPr>
          <w:p w14:paraId="136757F2" w14:textId="1930DC98" w:rsidR="001E5C22" w:rsidRPr="00694E0E" w:rsidRDefault="001E5C22" w:rsidP="00EB5EED">
            <w:pPr>
              <w:pStyle w:val="FormFont2"/>
            </w:pPr>
            <w:r>
              <w:t>Name:</w:t>
            </w:r>
          </w:p>
        </w:tc>
        <w:tc>
          <w:tcPr>
            <w:tcW w:w="3912" w:type="dxa"/>
          </w:tcPr>
          <w:p w14:paraId="136757F3" w14:textId="3E83E940" w:rsidR="001E5C22" w:rsidRPr="00694E0E" w:rsidRDefault="00E8099D" w:rsidP="001E5C22">
            <w:pPr>
              <w:pStyle w:val="FormFont2"/>
            </w:pPr>
            <w:fldSimple w:instr=" MERGEFIELD firstName ">
              <w:r w:rsidR="00452C63" w:rsidRPr="00C354F9">
                <w:rPr>
                  <w:noProof/>
                </w:rPr>
                <w:t>Maureen</w:t>
              </w:r>
            </w:fldSimple>
            <w:r w:rsidR="001E5C22">
              <w:t xml:space="preserve"> </w:t>
            </w:r>
            <w:fldSimple w:instr=" MERGEFIELD Surname ">
              <w:r w:rsidR="00452C63" w:rsidRPr="00C354F9">
                <w:rPr>
                  <w:noProof/>
                </w:rPr>
                <w:t>Maxwell</w:t>
              </w:r>
            </w:fldSimple>
          </w:p>
        </w:tc>
        <w:tc>
          <w:tcPr>
            <w:tcW w:w="753" w:type="dxa"/>
          </w:tcPr>
          <w:p w14:paraId="136757F4" w14:textId="239BB933" w:rsidR="001E5C22" w:rsidRPr="00694E0E" w:rsidRDefault="001E5C22" w:rsidP="00EB5EED">
            <w:pPr>
              <w:pStyle w:val="FormFont2"/>
            </w:pPr>
            <w:r>
              <w:t>Date:</w:t>
            </w:r>
          </w:p>
        </w:tc>
        <w:tc>
          <w:tcPr>
            <w:tcW w:w="1417" w:type="dxa"/>
          </w:tcPr>
          <w:p w14:paraId="136757F5" w14:textId="144CBC49" w:rsidR="001E5C22" w:rsidRPr="00725CED" w:rsidRDefault="00E8099D" w:rsidP="001E5C22">
            <w:pPr>
              <w:pStyle w:val="FormFont2"/>
              <w:rPr>
                <w:sz w:val="16"/>
                <w:szCs w:val="16"/>
              </w:rPr>
            </w:pPr>
            <w:fldSimple w:instr=" SAVEDATE  ">
              <w:r w:rsidR="00452C63">
                <w:rPr>
                  <w:noProof/>
                </w:rPr>
                <w:t>15/12/2022 2:25:00 PM</w:t>
              </w:r>
            </w:fldSimple>
          </w:p>
        </w:tc>
      </w:tr>
      <w:tr w:rsidR="00725CED" w:rsidRPr="00CB5DFB" w14:paraId="136757F8" w14:textId="77777777" w:rsidTr="00EB5EED">
        <w:trPr>
          <w:cantSplit/>
        </w:trPr>
        <w:tc>
          <w:tcPr>
            <w:tcW w:w="9781" w:type="dxa"/>
            <w:gridSpan w:val="6"/>
            <w:tcMar>
              <w:top w:w="0" w:type="dxa"/>
              <w:bottom w:w="0" w:type="dxa"/>
            </w:tcMar>
          </w:tcPr>
          <w:p w14:paraId="136757F7" w14:textId="77777777" w:rsidR="00725CED" w:rsidRPr="00CB5DFB" w:rsidRDefault="00725CED" w:rsidP="00EB5EED">
            <w:pPr>
              <w:pStyle w:val="FormBlankRow"/>
            </w:pPr>
          </w:p>
        </w:tc>
      </w:tr>
      <w:tr w:rsidR="00725CED" w:rsidRPr="00694E0E" w14:paraId="136757FA" w14:textId="77777777" w:rsidTr="00EB5EED">
        <w:trPr>
          <w:cantSplit/>
        </w:trPr>
        <w:tc>
          <w:tcPr>
            <w:tcW w:w="9781" w:type="dxa"/>
            <w:gridSpan w:val="6"/>
            <w:tcBorders>
              <w:bottom w:val="single" w:sz="2" w:space="0" w:color="9BA1CB"/>
            </w:tcBorders>
            <w:shd w:val="clear" w:color="auto" w:fill="CB507F"/>
          </w:tcPr>
          <w:p w14:paraId="136757F9" w14:textId="77777777" w:rsidR="00725CED" w:rsidRPr="00694E0E" w:rsidRDefault="00725CED" w:rsidP="00EB5EED">
            <w:pPr>
              <w:pStyle w:val="FormHeading1"/>
            </w:pPr>
            <w:r>
              <w:t>ABOUT ME continued…</w:t>
            </w:r>
          </w:p>
        </w:tc>
      </w:tr>
      <w:tr w:rsidR="00725CED" w:rsidRPr="00CB5DFB" w14:paraId="136757FC" w14:textId="77777777" w:rsidTr="00EB5EED">
        <w:trPr>
          <w:cantSplit/>
        </w:trPr>
        <w:tc>
          <w:tcPr>
            <w:tcW w:w="9781" w:type="dxa"/>
            <w:gridSpan w:val="6"/>
            <w:shd w:val="clear" w:color="auto" w:fill="9BA1CB"/>
          </w:tcPr>
          <w:p w14:paraId="136757FB" w14:textId="77777777" w:rsidR="00725CED" w:rsidRPr="00CB5DFB" w:rsidRDefault="00725CED" w:rsidP="00EB5EED">
            <w:pPr>
              <w:pStyle w:val="FormHeading2"/>
            </w:pPr>
            <w:r w:rsidRPr="00EB5CA7">
              <w:t>What does a good day look like for me?</w:t>
            </w:r>
          </w:p>
        </w:tc>
      </w:tr>
      <w:tr w:rsidR="00725CED" w:rsidRPr="00346F57" w14:paraId="136757FE" w14:textId="77777777" w:rsidTr="00504D19">
        <w:trPr>
          <w:cantSplit/>
          <w:trHeight w:val="2911"/>
        </w:trPr>
        <w:tc>
          <w:tcPr>
            <w:tcW w:w="9781" w:type="dxa"/>
            <w:gridSpan w:val="6"/>
          </w:tcPr>
          <w:p w14:paraId="136757FD" w14:textId="0CEC3E4B" w:rsidR="00725CED" w:rsidRPr="00346F57" w:rsidRDefault="009E0C30" w:rsidP="009E0C30">
            <w:pPr>
              <w:pStyle w:val="FormFont2"/>
            </w:pPr>
            <w:r w:rsidRPr="009E0C30">
              <w:rPr>
                <w:color w:val="0070C0"/>
                <w:sz w:val="26"/>
                <w:szCs w:val="26"/>
              </w:rPr>
              <w:fldChar w:fldCharType="begin"/>
            </w:r>
            <w:r w:rsidRPr="009E0C30">
              <w:rPr>
                <w:color w:val="0070C0"/>
                <w:sz w:val="26"/>
                <w:szCs w:val="26"/>
              </w:rPr>
              <w:instrText xml:space="preserve"> MERGEFIELD "goodDay" </w:instrText>
            </w:r>
            <w:r w:rsidR="00452C63">
              <w:rPr>
                <w:color w:val="0070C0"/>
                <w:sz w:val="26"/>
                <w:szCs w:val="26"/>
              </w:rPr>
              <w:fldChar w:fldCharType="separate"/>
            </w:r>
            <w:r w:rsidR="00452C63" w:rsidRPr="00C354F9">
              <w:rPr>
                <w:noProof/>
                <w:color w:val="0070C0"/>
                <w:sz w:val="26"/>
                <w:szCs w:val="26"/>
              </w:rPr>
              <w:t xml:space="preserve">Going out. No pain/arthritis. </w:t>
            </w:r>
            <w:r w:rsidRPr="009E0C30">
              <w:rPr>
                <w:color w:val="0070C0"/>
                <w:sz w:val="26"/>
                <w:szCs w:val="26"/>
              </w:rPr>
              <w:fldChar w:fldCharType="end"/>
            </w:r>
          </w:p>
        </w:tc>
      </w:tr>
      <w:tr w:rsidR="00725CED" w:rsidRPr="00CB5DFB" w14:paraId="13675800" w14:textId="77777777" w:rsidTr="00EB5EED">
        <w:trPr>
          <w:cantSplit/>
        </w:trPr>
        <w:tc>
          <w:tcPr>
            <w:tcW w:w="9781" w:type="dxa"/>
            <w:gridSpan w:val="6"/>
            <w:shd w:val="clear" w:color="auto" w:fill="9BA1CB"/>
          </w:tcPr>
          <w:p w14:paraId="136757FF" w14:textId="77777777" w:rsidR="00725CED" w:rsidRPr="00A0088D" w:rsidRDefault="00725CED" w:rsidP="00EB5EED">
            <w:pPr>
              <w:pStyle w:val="FormHeading2"/>
              <w:rPr>
                <w:sz w:val="26"/>
                <w:szCs w:val="26"/>
              </w:rPr>
            </w:pPr>
            <w:r w:rsidRPr="00A0088D">
              <w:rPr>
                <w:sz w:val="26"/>
                <w:szCs w:val="26"/>
              </w:rPr>
              <w:t>What does a bad day look like for me?</w:t>
            </w:r>
          </w:p>
        </w:tc>
      </w:tr>
      <w:tr w:rsidR="00725CED" w:rsidRPr="00346F57" w14:paraId="13675802" w14:textId="77777777" w:rsidTr="00504D19">
        <w:trPr>
          <w:cantSplit/>
          <w:trHeight w:val="2875"/>
        </w:trPr>
        <w:tc>
          <w:tcPr>
            <w:tcW w:w="9781" w:type="dxa"/>
            <w:gridSpan w:val="6"/>
          </w:tcPr>
          <w:p w14:paraId="13675801" w14:textId="4DBCF19A" w:rsidR="009E0C30" w:rsidRPr="009E0C30" w:rsidRDefault="009E0C30" w:rsidP="009E0C30">
            <w:pPr>
              <w:pStyle w:val="FormFont2"/>
              <w:rPr>
                <w:color w:val="0070C0"/>
                <w:sz w:val="26"/>
                <w:szCs w:val="26"/>
              </w:rPr>
            </w:pPr>
            <w:r w:rsidRPr="009E0C30">
              <w:rPr>
                <w:color w:val="0070C0"/>
                <w:sz w:val="26"/>
                <w:szCs w:val="26"/>
              </w:rPr>
              <w:fldChar w:fldCharType="begin"/>
            </w:r>
            <w:r w:rsidRPr="009E0C30">
              <w:rPr>
                <w:color w:val="0070C0"/>
                <w:sz w:val="26"/>
                <w:szCs w:val="26"/>
              </w:rPr>
              <w:instrText xml:space="preserve"> MERGEFIELD "badDay" </w:instrText>
            </w:r>
            <w:r w:rsidR="00452C63">
              <w:rPr>
                <w:color w:val="0070C0"/>
                <w:sz w:val="26"/>
                <w:szCs w:val="26"/>
              </w:rPr>
              <w:fldChar w:fldCharType="separate"/>
            </w:r>
            <w:r w:rsidR="00452C63" w:rsidRPr="00C354F9">
              <w:rPr>
                <w:noProof/>
                <w:color w:val="0070C0"/>
                <w:sz w:val="26"/>
                <w:szCs w:val="26"/>
              </w:rPr>
              <w:t>Get bored sometimes. Not a lot at Ingenia. Pain arthirits - reduced mobility.</w:t>
            </w:r>
            <w:r w:rsidRPr="009E0C30">
              <w:rPr>
                <w:color w:val="0070C0"/>
                <w:sz w:val="26"/>
                <w:szCs w:val="26"/>
              </w:rPr>
              <w:fldChar w:fldCharType="end"/>
            </w:r>
          </w:p>
          <w:p w14:paraId="6070CF4C" w14:textId="77777777" w:rsidR="009E0C30" w:rsidRPr="009E0C30" w:rsidRDefault="009E0C30" w:rsidP="009E0C30"/>
          <w:p w14:paraId="00FA9F73" w14:textId="77777777" w:rsidR="009E0C30" w:rsidRPr="009E0C30" w:rsidRDefault="009E0C30" w:rsidP="009E0C30"/>
          <w:p w14:paraId="53FBF4E3" w14:textId="77777777" w:rsidR="009E0C30" w:rsidRPr="009E0C30" w:rsidRDefault="009E0C30" w:rsidP="009E0C30"/>
          <w:p w14:paraId="228DCECA" w14:textId="03EE9AB2" w:rsidR="009E0C30" w:rsidRDefault="009E0C30" w:rsidP="009E0C30"/>
          <w:p w14:paraId="7697E624" w14:textId="77777777" w:rsidR="009E0C30" w:rsidRPr="009E0C30" w:rsidRDefault="009E0C30" w:rsidP="009E0C30"/>
          <w:p w14:paraId="73B161F2" w14:textId="3C64F108" w:rsidR="009E0C30" w:rsidRDefault="009E0C30" w:rsidP="009E0C30"/>
          <w:p w14:paraId="077FA6C9" w14:textId="472E2F8E" w:rsidR="009E0C30" w:rsidRDefault="009E0C30" w:rsidP="009E0C30"/>
          <w:p w14:paraId="51E33FD0" w14:textId="1613F79D" w:rsidR="009E0C30" w:rsidRDefault="009E0C30" w:rsidP="009E0C30"/>
          <w:p w14:paraId="170F0ED7" w14:textId="37B9088D" w:rsidR="00725CED" w:rsidRPr="009E0C30" w:rsidRDefault="009E0C30" w:rsidP="009E0C30">
            <w:pPr>
              <w:tabs>
                <w:tab w:val="left" w:pos="8760"/>
              </w:tabs>
            </w:pPr>
            <w:r>
              <w:tab/>
            </w:r>
          </w:p>
        </w:tc>
      </w:tr>
      <w:tr w:rsidR="00725CED" w:rsidRPr="00CB5DFB" w14:paraId="13675804" w14:textId="77777777" w:rsidTr="00EB5EED">
        <w:trPr>
          <w:cantSplit/>
        </w:trPr>
        <w:tc>
          <w:tcPr>
            <w:tcW w:w="9781" w:type="dxa"/>
            <w:gridSpan w:val="6"/>
            <w:shd w:val="clear" w:color="auto" w:fill="9BA1CB"/>
          </w:tcPr>
          <w:p w14:paraId="13675803" w14:textId="77777777" w:rsidR="00725CED" w:rsidRPr="00CB5DFB" w:rsidRDefault="00725CED" w:rsidP="00EB5EED">
            <w:pPr>
              <w:pStyle w:val="FormHeading2"/>
            </w:pPr>
            <w:r w:rsidRPr="00EB5CA7">
              <w:lastRenderedPageBreak/>
              <w:t>My strengths are:</w:t>
            </w:r>
          </w:p>
        </w:tc>
      </w:tr>
      <w:tr w:rsidR="00725CED" w:rsidRPr="00346F57" w14:paraId="13675806" w14:textId="77777777" w:rsidTr="00504D19">
        <w:trPr>
          <w:cantSplit/>
          <w:trHeight w:val="2853"/>
        </w:trPr>
        <w:tc>
          <w:tcPr>
            <w:tcW w:w="9781" w:type="dxa"/>
            <w:gridSpan w:val="6"/>
          </w:tcPr>
          <w:p w14:paraId="13675805" w14:textId="032592D2" w:rsidR="00725CED" w:rsidRPr="00346F57" w:rsidRDefault="009E0C30" w:rsidP="009E0C30">
            <w:pPr>
              <w:pStyle w:val="FormFont2"/>
            </w:pPr>
            <w:r w:rsidRPr="009E0C30">
              <w:rPr>
                <w:color w:val="0070C0"/>
                <w:sz w:val="26"/>
                <w:szCs w:val="26"/>
              </w:rPr>
              <w:fldChar w:fldCharType="begin"/>
            </w:r>
            <w:r w:rsidRPr="009E0C30">
              <w:rPr>
                <w:color w:val="0070C0"/>
                <w:sz w:val="26"/>
                <w:szCs w:val="26"/>
              </w:rPr>
              <w:instrText xml:space="preserve"> MERGEFIELD "strengths" </w:instrText>
            </w:r>
            <w:r w:rsidRPr="009E0C30">
              <w:rPr>
                <w:color w:val="0070C0"/>
                <w:sz w:val="26"/>
                <w:szCs w:val="26"/>
              </w:rPr>
              <w:fldChar w:fldCharType="separate"/>
            </w:r>
            <w:r w:rsidR="00452C63" w:rsidRPr="00C354F9">
              <w:rPr>
                <w:noProof/>
                <w:color w:val="0070C0"/>
                <w:sz w:val="26"/>
                <w:szCs w:val="26"/>
              </w:rPr>
              <w:t>Family, emotional and mental.</w:t>
            </w:r>
            <w:r w:rsidRPr="009E0C30">
              <w:rPr>
                <w:color w:val="0070C0"/>
                <w:sz w:val="26"/>
                <w:szCs w:val="26"/>
              </w:rPr>
              <w:fldChar w:fldCharType="end"/>
            </w:r>
          </w:p>
        </w:tc>
      </w:tr>
      <w:tr w:rsidR="00725CED" w:rsidRPr="00CB5DFB" w14:paraId="13675808" w14:textId="77777777" w:rsidTr="00EB5EED">
        <w:trPr>
          <w:cantSplit/>
        </w:trPr>
        <w:tc>
          <w:tcPr>
            <w:tcW w:w="9781" w:type="dxa"/>
            <w:gridSpan w:val="6"/>
            <w:shd w:val="clear" w:color="auto" w:fill="9BA1CB"/>
          </w:tcPr>
          <w:p w14:paraId="13675807" w14:textId="77777777" w:rsidR="00725CED" w:rsidRPr="00CB5DFB" w:rsidRDefault="00725CED" w:rsidP="00EB5EED">
            <w:pPr>
              <w:pStyle w:val="FormHeading2"/>
            </w:pPr>
            <w:r w:rsidRPr="00EB5CA7">
              <w:t>My likes and dislikes are:</w:t>
            </w:r>
          </w:p>
        </w:tc>
      </w:tr>
      <w:tr w:rsidR="00725CED" w:rsidRPr="00346F57" w14:paraId="1367580A" w14:textId="77777777" w:rsidTr="00504D19">
        <w:trPr>
          <w:cantSplit/>
          <w:trHeight w:val="2873"/>
        </w:trPr>
        <w:tc>
          <w:tcPr>
            <w:tcW w:w="9781" w:type="dxa"/>
            <w:gridSpan w:val="6"/>
          </w:tcPr>
          <w:p w14:paraId="13675809" w14:textId="048617CF" w:rsidR="00725CED" w:rsidRPr="00346F57" w:rsidRDefault="009E0C30" w:rsidP="00EB5EED">
            <w:pPr>
              <w:pStyle w:val="FormFont2"/>
            </w:pPr>
            <w:r w:rsidRPr="009E0C30">
              <w:rPr>
                <w:color w:val="0070C0"/>
                <w:sz w:val="26"/>
                <w:szCs w:val="26"/>
              </w:rPr>
              <w:fldChar w:fldCharType="begin"/>
            </w:r>
            <w:r w:rsidRPr="009E0C30">
              <w:rPr>
                <w:color w:val="0070C0"/>
                <w:sz w:val="26"/>
                <w:szCs w:val="26"/>
              </w:rPr>
              <w:instrText xml:space="preserve"> MERGEFIELD "likesDislikes" </w:instrText>
            </w:r>
            <w:r w:rsidR="00452C63">
              <w:rPr>
                <w:color w:val="0070C0"/>
                <w:sz w:val="26"/>
                <w:szCs w:val="26"/>
              </w:rPr>
              <w:fldChar w:fldCharType="separate"/>
            </w:r>
            <w:r w:rsidR="00452C63" w:rsidRPr="00C354F9">
              <w:rPr>
                <w:noProof/>
                <w:color w:val="0070C0"/>
                <w:sz w:val="26"/>
                <w:szCs w:val="26"/>
              </w:rPr>
              <w:t>Like: Bingo. Concerts. Painting. Crafts.</w:t>
            </w:r>
            <w:r w:rsidRPr="009E0C30">
              <w:rPr>
                <w:color w:val="0070C0"/>
                <w:sz w:val="26"/>
                <w:szCs w:val="26"/>
              </w:rPr>
              <w:fldChar w:fldCharType="end"/>
            </w:r>
          </w:p>
        </w:tc>
      </w:tr>
      <w:tr w:rsidR="001E5C22" w:rsidRPr="00694E0E" w14:paraId="13675812" w14:textId="77777777" w:rsidTr="00EB5EED">
        <w:trPr>
          <w:cantSplit/>
        </w:trPr>
        <w:tc>
          <w:tcPr>
            <w:tcW w:w="1418" w:type="dxa"/>
          </w:tcPr>
          <w:p w14:paraId="1367580C" w14:textId="6DEB043C" w:rsidR="001E5C22" w:rsidRPr="00694E0E" w:rsidRDefault="00E80350" w:rsidP="00EB5EED">
            <w:pPr>
              <w:pStyle w:val="FormFont2"/>
            </w:pPr>
            <w:r>
              <w:br w:type="page"/>
            </w:r>
            <w:r w:rsidR="001E5C22">
              <w:t>Date of Birth:</w:t>
            </w:r>
          </w:p>
        </w:tc>
        <w:tc>
          <w:tcPr>
            <w:tcW w:w="1417" w:type="dxa"/>
          </w:tcPr>
          <w:p w14:paraId="1367580D" w14:textId="2EA944F8" w:rsidR="001E5C22" w:rsidRPr="00694E0E" w:rsidRDefault="006D14C1" w:rsidP="00EB5EED">
            <w:pPr>
              <w:pStyle w:val="FormFont2"/>
            </w:pPr>
            <w:r>
              <w:fldChar w:fldCharType="begin"/>
            </w:r>
            <w:r>
              <w:instrText xml:space="preserve"> MERGEFIELD  dateOfBirth  \@"dd/MM/yyyy" </w:instrText>
            </w:r>
            <w:r>
              <w:fldChar w:fldCharType="separate"/>
            </w:r>
            <w:r w:rsidR="00452C63">
              <w:rPr>
                <w:noProof/>
              </w:rPr>
              <w:t>11/03/1943</w:t>
            </w:r>
            <w:r>
              <w:fldChar w:fldCharType="end"/>
            </w:r>
          </w:p>
        </w:tc>
        <w:tc>
          <w:tcPr>
            <w:tcW w:w="864" w:type="dxa"/>
          </w:tcPr>
          <w:p w14:paraId="1367580E" w14:textId="3E6383FF" w:rsidR="001E5C22" w:rsidRPr="00694E0E" w:rsidRDefault="001E5C22" w:rsidP="00EB5EED">
            <w:pPr>
              <w:pStyle w:val="FormFont2"/>
            </w:pPr>
            <w:r>
              <w:t>Name:</w:t>
            </w:r>
          </w:p>
        </w:tc>
        <w:tc>
          <w:tcPr>
            <w:tcW w:w="3912" w:type="dxa"/>
          </w:tcPr>
          <w:p w14:paraId="1367580F" w14:textId="0AF7F273" w:rsidR="001E5C22" w:rsidRPr="00694E0E" w:rsidRDefault="00E8099D" w:rsidP="00EB5EED">
            <w:pPr>
              <w:pStyle w:val="FormFont2"/>
            </w:pPr>
            <w:fldSimple w:instr=" MERGEFIELD firstName ">
              <w:r w:rsidR="00452C63" w:rsidRPr="00C354F9">
                <w:rPr>
                  <w:noProof/>
                </w:rPr>
                <w:t>Maureen</w:t>
              </w:r>
            </w:fldSimple>
            <w:r w:rsidR="001E5C22">
              <w:t xml:space="preserve"> </w:t>
            </w:r>
            <w:fldSimple w:instr=" MERGEFIELD Surname ">
              <w:r w:rsidR="00452C63" w:rsidRPr="00C354F9">
                <w:rPr>
                  <w:noProof/>
                </w:rPr>
                <w:t>Maxwell</w:t>
              </w:r>
            </w:fldSimple>
          </w:p>
        </w:tc>
        <w:tc>
          <w:tcPr>
            <w:tcW w:w="753" w:type="dxa"/>
          </w:tcPr>
          <w:p w14:paraId="13675810" w14:textId="33F30667" w:rsidR="001E5C22" w:rsidRPr="00694E0E" w:rsidRDefault="001E5C22" w:rsidP="00EB5EED">
            <w:pPr>
              <w:pStyle w:val="FormFont2"/>
            </w:pPr>
            <w:r>
              <w:t>Date:</w:t>
            </w:r>
          </w:p>
        </w:tc>
        <w:tc>
          <w:tcPr>
            <w:tcW w:w="1417" w:type="dxa"/>
          </w:tcPr>
          <w:p w14:paraId="13675811" w14:textId="21008AAE" w:rsidR="001E5C22" w:rsidRPr="00725CED" w:rsidRDefault="00E8099D" w:rsidP="00EB5EED">
            <w:pPr>
              <w:pStyle w:val="FormFont2"/>
              <w:rPr>
                <w:sz w:val="16"/>
                <w:szCs w:val="16"/>
              </w:rPr>
            </w:pPr>
            <w:fldSimple w:instr=" SAVEDATE  ">
              <w:r w:rsidR="00452C63">
                <w:rPr>
                  <w:noProof/>
                </w:rPr>
                <w:t>15/12/2022 2:25:00 PM</w:t>
              </w:r>
            </w:fldSimple>
          </w:p>
        </w:tc>
      </w:tr>
      <w:tr w:rsidR="00725CED" w:rsidRPr="00CB5DFB" w14:paraId="13675814" w14:textId="77777777" w:rsidTr="00EB5EED">
        <w:trPr>
          <w:cantSplit/>
        </w:trPr>
        <w:tc>
          <w:tcPr>
            <w:tcW w:w="9781" w:type="dxa"/>
            <w:gridSpan w:val="6"/>
            <w:tcMar>
              <w:top w:w="0" w:type="dxa"/>
              <w:bottom w:w="0" w:type="dxa"/>
            </w:tcMar>
          </w:tcPr>
          <w:p w14:paraId="13675813" w14:textId="77777777" w:rsidR="00725CED" w:rsidRPr="00CB5DFB" w:rsidRDefault="00725CED" w:rsidP="00EB5EED">
            <w:pPr>
              <w:pStyle w:val="FormBlankRow"/>
            </w:pPr>
          </w:p>
        </w:tc>
      </w:tr>
      <w:tr w:rsidR="00725CED" w:rsidRPr="00694E0E" w14:paraId="13675816" w14:textId="77777777" w:rsidTr="00EB5EED">
        <w:trPr>
          <w:cantSplit/>
        </w:trPr>
        <w:tc>
          <w:tcPr>
            <w:tcW w:w="9781" w:type="dxa"/>
            <w:gridSpan w:val="6"/>
            <w:tcBorders>
              <w:bottom w:val="single" w:sz="2" w:space="0" w:color="9BA1CB"/>
            </w:tcBorders>
            <w:shd w:val="clear" w:color="auto" w:fill="CB507F"/>
          </w:tcPr>
          <w:p w14:paraId="13675815" w14:textId="77777777" w:rsidR="00725CED" w:rsidRPr="00694E0E" w:rsidRDefault="00725CED" w:rsidP="00EB5EED">
            <w:pPr>
              <w:pStyle w:val="FormHeading1"/>
            </w:pPr>
            <w:r>
              <w:t>OVERALL WELLBEING</w:t>
            </w:r>
          </w:p>
        </w:tc>
      </w:tr>
      <w:tr w:rsidR="00725CED" w:rsidRPr="00CB5DFB" w14:paraId="13675818" w14:textId="77777777" w:rsidTr="00EB5EED">
        <w:trPr>
          <w:cantSplit/>
        </w:trPr>
        <w:tc>
          <w:tcPr>
            <w:tcW w:w="9781" w:type="dxa"/>
            <w:gridSpan w:val="6"/>
            <w:shd w:val="clear" w:color="auto" w:fill="9BA1CB"/>
          </w:tcPr>
          <w:p w14:paraId="13675817" w14:textId="77777777" w:rsidR="00725CED" w:rsidRPr="00CB5DFB" w:rsidRDefault="00725CED" w:rsidP="00EB5EED">
            <w:pPr>
              <w:pStyle w:val="FormHeading2"/>
            </w:pPr>
            <w:r w:rsidRPr="00850969">
              <w:t xml:space="preserve">General physical health </w:t>
            </w:r>
            <w:proofErr w:type="gramStart"/>
            <w:r w:rsidRPr="00850969">
              <w:rPr>
                <w:i/>
                <w:sz w:val="20"/>
                <w:szCs w:val="20"/>
              </w:rPr>
              <w:t>i.e.</w:t>
            </w:r>
            <w:proofErr w:type="gramEnd"/>
            <w:r w:rsidRPr="00850969">
              <w:rPr>
                <w:i/>
                <w:sz w:val="20"/>
                <w:szCs w:val="20"/>
              </w:rPr>
              <w:t xml:space="preserve"> levels in independence</w:t>
            </w:r>
          </w:p>
        </w:tc>
      </w:tr>
      <w:tr w:rsidR="00725CED" w:rsidRPr="00346F57" w14:paraId="1367581A" w14:textId="77777777" w:rsidTr="00504D19">
        <w:trPr>
          <w:cantSplit/>
          <w:trHeight w:val="2060"/>
        </w:trPr>
        <w:tc>
          <w:tcPr>
            <w:tcW w:w="9781" w:type="dxa"/>
            <w:gridSpan w:val="6"/>
          </w:tcPr>
          <w:p w14:paraId="588F5732" w14:textId="58FAC52D" w:rsidR="009E0C30" w:rsidRPr="00AF27EE" w:rsidRDefault="009E0C30" w:rsidP="00EB5EED">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medicalCurrent \b "Medical current: " </w:instrText>
            </w:r>
            <w:r w:rsidRPr="00AF27EE">
              <w:rPr>
                <w:i/>
                <w:color w:val="0070C0"/>
                <w:sz w:val="26"/>
                <w:szCs w:val="26"/>
              </w:rPr>
              <w:fldChar w:fldCharType="separate"/>
            </w:r>
            <w:r w:rsidR="00452C63">
              <w:rPr>
                <w:i/>
                <w:noProof/>
                <w:color w:val="0070C0"/>
                <w:sz w:val="26"/>
                <w:szCs w:val="26"/>
              </w:rPr>
              <w:t xml:space="preserve">Medical current: </w:t>
            </w:r>
            <w:r w:rsidR="00452C63" w:rsidRPr="00C354F9">
              <w:rPr>
                <w:i/>
                <w:noProof/>
                <w:color w:val="0070C0"/>
                <w:sz w:val="26"/>
                <w:szCs w:val="26"/>
              </w:rPr>
              <w:t>Maureen has multiple chronic health issues and mobility issues and does not drive.</w:t>
            </w:r>
            <w:r w:rsidRPr="00AF27EE">
              <w:rPr>
                <w:i/>
                <w:color w:val="0070C0"/>
                <w:sz w:val="26"/>
                <w:szCs w:val="26"/>
              </w:rPr>
              <w:fldChar w:fldCharType="end"/>
            </w:r>
          </w:p>
          <w:p w14:paraId="3A2D8BB6" w14:textId="0E649DD8" w:rsidR="009E0C30" w:rsidRPr="00AF27EE" w:rsidRDefault="009E0C30" w:rsidP="00EB5EED">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medicalHistory \b "Medical history: " </w:instrText>
            </w:r>
            <w:r w:rsidRPr="00AF27EE">
              <w:rPr>
                <w:i/>
                <w:color w:val="0070C0"/>
                <w:sz w:val="26"/>
                <w:szCs w:val="26"/>
              </w:rPr>
              <w:fldChar w:fldCharType="separate"/>
            </w:r>
            <w:r w:rsidR="00452C63">
              <w:rPr>
                <w:i/>
                <w:noProof/>
                <w:color w:val="0070C0"/>
                <w:sz w:val="26"/>
                <w:szCs w:val="26"/>
              </w:rPr>
              <w:t xml:space="preserve">Medical history: </w:t>
            </w:r>
            <w:r w:rsidR="00452C63" w:rsidRPr="00C354F9">
              <w:rPr>
                <w:i/>
                <w:noProof/>
                <w:color w:val="0070C0"/>
                <w:sz w:val="26"/>
                <w:szCs w:val="26"/>
              </w:rPr>
              <w:t>Asthma, Chronic Kidney Disease, Diabetes type II, Osteo Arthritis, Coronary Artery Disease -  Cardiac Stent, dyslipidaemia, hypertension, low mood, episodes of loss of conciousness, Right knee and Right hip replacement, Left shoulder replacement, MVA - R leg knee injury. Cataract surgery. Hysterectomy.</w:t>
            </w:r>
            <w:r w:rsidRPr="00AF27EE">
              <w:rPr>
                <w:i/>
                <w:color w:val="0070C0"/>
                <w:sz w:val="26"/>
                <w:szCs w:val="26"/>
              </w:rPr>
              <w:fldChar w:fldCharType="end"/>
            </w:r>
          </w:p>
          <w:p w14:paraId="3B6D612E" w14:textId="6F91E616" w:rsidR="009E0C30" w:rsidRPr="009E0C30" w:rsidRDefault="00512FEB" w:rsidP="00EB5EED">
            <w:pPr>
              <w:pStyle w:val="FormFont2"/>
              <w:rPr>
                <w:color w:val="0070C0"/>
                <w:sz w:val="26"/>
                <w:szCs w:val="26"/>
              </w:rPr>
            </w:pPr>
            <w:r>
              <w:rPr>
                <w:sz w:val="26"/>
                <w:szCs w:val="26"/>
              </w:rPr>
              <w:fldChar w:fldCharType="begin"/>
            </w:r>
            <w:r>
              <w:rPr>
                <w:sz w:val="26"/>
                <w:szCs w:val="26"/>
              </w:rPr>
              <w:instrText xml:space="preserve"> MERGEFIELD  medicalSupportPlanIntervention \b "Medical support plan: " </w:instrText>
            </w:r>
            <w:r>
              <w:rPr>
                <w:sz w:val="26"/>
                <w:szCs w:val="26"/>
              </w:rPr>
              <w:fldChar w:fldCharType="separate"/>
            </w:r>
            <w:r w:rsidR="00452C63">
              <w:rPr>
                <w:noProof/>
                <w:sz w:val="26"/>
                <w:szCs w:val="26"/>
              </w:rPr>
              <w:t xml:space="preserve">Medical support plan: </w:t>
            </w:r>
            <w:r w:rsidR="00452C63" w:rsidRPr="00C354F9">
              <w:rPr>
                <w:noProof/>
                <w:sz w:val="26"/>
                <w:szCs w:val="26"/>
              </w:rPr>
              <w:t>Maureen sees the attending doctor at Brecken Health in Bunbury and specialist appointments as required and for clinical support for chronic health issues.  Maureens family (Susan) will support her with this.</w:t>
            </w:r>
            <w:r>
              <w:rPr>
                <w:sz w:val="26"/>
                <w:szCs w:val="26"/>
              </w:rPr>
              <w:fldChar w:fldCharType="end"/>
            </w:r>
          </w:p>
          <w:p w14:paraId="6E35F51B" w14:textId="77777777" w:rsidR="009E0C30" w:rsidRPr="009E0C30" w:rsidRDefault="009E0C30" w:rsidP="00EB5EED">
            <w:pPr>
              <w:pStyle w:val="FormFont2"/>
              <w:rPr>
                <w:color w:val="0070C0"/>
                <w:sz w:val="26"/>
                <w:szCs w:val="26"/>
              </w:rPr>
            </w:pPr>
          </w:p>
          <w:p w14:paraId="0752335C" w14:textId="495145FD" w:rsidR="009E0C30" w:rsidRPr="00AF27EE" w:rsidRDefault="009E0C30" w:rsidP="00EB5EED">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painSupportPlanFactors \b "Pain issues: " </w:instrText>
            </w:r>
            <w:r w:rsidRPr="00AF27EE">
              <w:rPr>
                <w:i/>
                <w:color w:val="0070C0"/>
                <w:sz w:val="26"/>
                <w:szCs w:val="26"/>
              </w:rPr>
              <w:fldChar w:fldCharType="separate"/>
            </w:r>
            <w:r w:rsidR="00452C63">
              <w:rPr>
                <w:i/>
                <w:noProof/>
                <w:color w:val="0070C0"/>
                <w:sz w:val="26"/>
                <w:szCs w:val="26"/>
              </w:rPr>
              <w:t xml:space="preserve">Pain issues: </w:t>
            </w:r>
            <w:r w:rsidR="00452C63" w:rsidRPr="00C354F9">
              <w:rPr>
                <w:i/>
                <w:noProof/>
                <w:color w:val="0070C0"/>
                <w:sz w:val="26"/>
                <w:szCs w:val="26"/>
              </w:rPr>
              <w:t>Chronic and acute on chronic pain which varies between days when Maureen has no Pain to days when it is debilitating.</w:t>
            </w:r>
            <w:r w:rsidRPr="00AF27EE">
              <w:rPr>
                <w:i/>
                <w:color w:val="0070C0"/>
                <w:sz w:val="26"/>
                <w:szCs w:val="26"/>
              </w:rPr>
              <w:fldChar w:fldCharType="end"/>
            </w:r>
          </w:p>
          <w:p w14:paraId="0ABC6B0D" w14:textId="77777777" w:rsidR="00452C63" w:rsidRPr="00C354F9" w:rsidRDefault="009E0C30" w:rsidP="00452C63">
            <w:pPr>
              <w:pStyle w:val="FormFont2"/>
              <w:rPr>
                <w:noProof/>
                <w:sz w:val="26"/>
                <w:szCs w:val="26"/>
              </w:rPr>
            </w:pPr>
            <w:r w:rsidRPr="00AF27EE">
              <w:rPr>
                <w:sz w:val="26"/>
                <w:szCs w:val="26"/>
              </w:rPr>
              <w:fldChar w:fldCharType="begin"/>
            </w:r>
            <w:r w:rsidRPr="00AF27EE">
              <w:rPr>
                <w:sz w:val="26"/>
                <w:szCs w:val="26"/>
              </w:rPr>
              <w:instrText xml:space="preserve"> MERGEFIELD  painSupportPlanInterventions \b "Pain support plan: " </w:instrText>
            </w:r>
            <w:r w:rsidRPr="00AF27EE">
              <w:rPr>
                <w:sz w:val="26"/>
                <w:szCs w:val="26"/>
              </w:rPr>
              <w:fldChar w:fldCharType="separate"/>
            </w:r>
            <w:r w:rsidR="00452C63">
              <w:rPr>
                <w:noProof/>
                <w:sz w:val="26"/>
                <w:szCs w:val="26"/>
              </w:rPr>
              <w:t xml:space="preserve">Pain support plan: </w:t>
            </w:r>
            <w:r w:rsidR="00452C63" w:rsidRPr="00C354F9">
              <w:rPr>
                <w:noProof/>
                <w:sz w:val="26"/>
                <w:szCs w:val="26"/>
              </w:rPr>
              <w:t>Maureen manages her own pain by regulating her activities and in consultation with her GP.</w:t>
            </w:r>
          </w:p>
          <w:p w14:paraId="13675819" w14:textId="7ADFBCDA" w:rsidR="007B5659" w:rsidRPr="00346F57" w:rsidRDefault="00452C63" w:rsidP="00EB5EED">
            <w:pPr>
              <w:pStyle w:val="FormFont2"/>
            </w:pPr>
            <w:r w:rsidRPr="00C354F9">
              <w:rPr>
                <w:noProof/>
                <w:sz w:val="26"/>
                <w:szCs w:val="26"/>
              </w:rPr>
              <w:t>Recommendation: Maureen may benefit from ongoing physiotherapy for pain management.</w:t>
            </w:r>
            <w:r w:rsidR="009E0C30" w:rsidRPr="00AF27EE">
              <w:rPr>
                <w:sz w:val="26"/>
                <w:szCs w:val="26"/>
              </w:rPr>
              <w:fldChar w:fldCharType="end"/>
            </w:r>
          </w:p>
        </w:tc>
      </w:tr>
      <w:tr w:rsidR="00725CED" w:rsidRPr="00CB5DFB" w14:paraId="1367581C" w14:textId="77777777" w:rsidTr="00EB5EED">
        <w:trPr>
          <w:cantSplit/>
        </w:trPr>
        <w:tc>
          <w:tcPr>
            <w:tcW w:w="9781" w:type="dxa"/>
            <w:gridSpan w:val="6"/>
            <w:shd w:val="clear" w:color="auto" w:fill="9BA1CB"/>
          </w:tcPr>
          <w:p w14:paraId="1367581B" w14:textId="77777777" w:rsidR="00725CED" w:rsidRPr="00CB5DFB" w:rsidRDefault="00725CED" w:rsidP="00850969">
            <w:pPr>
              <w:pStyle w:val="FormHeading2"/>
            </w:pPr>
            <w:r w:rsidRPr="00850969">
              <w:lastRenderedPageBreak/>
              <w:t xml:space="preserve">General </w:t>
            </w:r>
            <w:r>
              <w:t>mental health</w:t>
            </w:r>
          </w:p>
        </w:tc>
      </w:tr>
      <w:tr w:rsidR="00725CED" w:rsidRPr="00346F57" w14:paraId="1367581E" w14:textId="77777777" w:rsidTr="00504D19">
        <w:trPr>
          <w:cantSplit/>
          <w:trHeight w:val="2168"/>
        </w:trPr>
        <w:tc>
          <w:tcPr>
            <w:tcW w:w="9781" w:type="dxa"/>
            <w:gridSpan w:val="6"/>
          </w:tcPr>
          <w:p w14:paraId="64D08BE6" w14:textId="77777777" w:rsidR="00452C63" w:rsidRPr="00C354F9" w:rsidRDefault="009E0C30" w:rsidP="00452C63">
            <w:pPr>
              <w:pStyle w:val="FormFont2"/>
              <w:rPr>
                <w:i/>
                <w:noProof/>
                <w:color w:val="0070C0"/>
                <w:sz w:val="26"/>
                <w:szCs w:val="26"/>
              </w:rPr>
            </w:pPr>
            <w:r w:rsidRPr="00AF27EE">
              <w:rPr>
                <w:i/>
                <w:color w:val="0070C0"/>
                <w:sz w:val="26"/>
                <w:szCs w:val="26"/>
              </w:rPr>
              <w:fldChar w:fldCharType="begin"/>
            </w:r>
            <w:r w:rsidRPr="00AF27EE">
              <w:rPr>
                <w:i/>
                <w:color w:val="0070C0"/>
                <w:sz w:val="26"/>
                <w:szCs w:val="26"/>
              </w:rPr>
              <w:instrText xml:space="preserve"> MERGEFIELD "psychologicalSupportPlanFactors" </w:instrText>
            </w:r>
            <w:r w:rsidRPr="00AF27EE">
              <w:rPr>
                <w:i/>
                <w:color w:val="0070C0"/>
                <w:sz w:val="26"/>
                <w:szCs w:val="26"/>
              </w:rPr>
              <w:fldChar w:fldCharType="separate"/>
            </w:r>
            <w:r w:rsidR="00452C63" w:rsidRPr="00C354F9">
              <w:rPr>
                <w:i/>
                <w:noProof/>
                <w:color w:val="0070C0"/>
                <w:sz w:val="26"/>
                <w:szCs w:val="26"/>
              </w:rPr>
              <w:t xml:space="preserve">Maureen is aware of her care needs and can communicate these.  </w:t>
            </w:r>
          </w:p>
          <w:p w14:paraId="1367581D" w14:textId="59548ED2" w:rsidR="00725CED" w:rsidRPr="00AF27EE" w:rsidRDefault="00452C63" w:rsidP="009E0C30">
            <w:pPr>
              <w:pStyle w:val="FormFont2"/>
              <w:rPr>
                <w:i/>
                <w:sz w:val="26"/>
                <w:szCs w:val="26"/>
              </w:rPr>
            </w:pPr>
            <w:r w:rsidRPr="00C354F9">
              <w:rPr>
                <w:i/>
                <w:noProof/>
                <w:color w:val="0070C0"/>
                <w:sz w:val="26"/>
                <w:szCs w:val="26"/>
              </w:rPr>
              <w:t>Maureen is struggling with dealing with loss of loved ones, friends and function to be able to do the things that are value to her.</w:t>
            </w:r>
            <w:r w:rsidR="009E0C30" w:rsidRPr="00AF27EE">
              <w:rPr>
                <w:i/>
                <w:color w:val="0070C0"/>
                <w:sz w:val="26"/>
                <w:szCs w:val="26"/>
              </w:rPr>
              <w:fldChar w:fldCharType="end"/>
            </w:r>
          </w:p>
        </w:tc>
      </w:tr>
      <w:tr w:rsidR="00725CED" w:rsidRPr="00CB5DFB" w14:paraId="13675820" w14:textId="77777777" w:rsidTr="00EB5EED">
        <w:trPr>
          <w:cantSplit/>
        </w:trPr>
        <w:tc>
          <w:tcPr>
            <w:tcW w:w="9781" w:type="dxa"/>
            <w:gridSpan w:val="6"/>
            <w:tcMar>
              <w:top w:w="0" w:type="dxa"/>
              <w:bottom w:w="0" w:type="dxa"/>
            </w:tcMar>
          </w:tcPr>
          <w:p w14:paraId="1367581F" w14:textId="77777777" w:rsidR="00725CED" w:rsidRPr="00CB5DFB" w:rsidRDefault="00725CED" w:rsidP="00EB5EED">
            <w:pPr>
              <w:pStyle w:val="FormBlankRow"/>
            </w:pPr>
          </w:p>
        </w:tc>
      </w:tr>
      <w:tr w:rsidR="00725CED" w:rsidRPr="00694E0E" w14:paraId="13675822" w14:textId="77777777" w:rsidTr="00EB5EED">
        <w:trPr>
          <w:cantSplit/>
        </w:trPr>
        <w:tc>
          <w:tcPr>
            <w:tcW w:w="9781" w:type="dxa"/>
            <w:gridSpan w:val="6"/>
            <w:tcBorders>
              <w:bottom w:val="single" w:sz="2" w:space="0" w:color="9BA1CB"/>
            </w:tcBorders>
            <w:shd w:val="clear" w:color="auto" w:fill="CB507F"/>
          </w:tcPr>
          <w:p w14:paraId="13675821" w14:textId="77777777" w:rsidR="00725CED" w:rsidRPr="00694E0E" w:rsidRDefault="00725CED" w:rsidP="00EB5EED">
            <w:pPr>
              <w:pStyle w:val="FormHeading1"/>
            </w:pPr>
            <w:r>
              <w:t>GENERAL</w:t>
            </w:r>
          </w:p>
        </w:tc>
      </w:tr>
      <w:tr w:rsidR="00725CED" w:rsidRPr="00CB5DFB" w14:paraId="13675824" w14:textId="77777777" w:rsidTr="00EB5EED">
        <w:trPr>
          <w:cantSplit/>
        </w:trPr>
        <w:tc>
          <w:tcPr>
            <w:tcW w:w="9781" w:type="dxa"/>
            <w:gridSpan w:val="6"/>
            <w:shd w:val="clear" w:color="auto" w:fill="9BA1CB"/>
          </w:tcPr>
          <w:p w14:paraId="13675823" w14:textId="77777777" w:rsidR="00725CED" w:rsidRPr="00AF27EE" w:rsidRDefault="00725CED" w:rsidP="00EB5EED">
            <w:pPr>
              <w:pStyle w:val="FormHeading2"/>
              <w:rPr>
                <w:i/>
              </w:rPr>
            </w:pPr>
            <w:r w:rsidRPr="00AF27EE">
              <w:rPr>
                <w:i/>
              </w:rPr>
              <w:t xml:space="preserve">Communication/assistive technology: </w:t>
            </w:r>
            <w:r w:rsidRPr="00AF27EE">
              <w:rPr>
                <w:i/>
                <w:sz w:val="20"/>
                <w:szCs w:val="20"/>
              </w:rPr>
              <w:t>Identify any special consideration</w:t>
            </w:r>
          </w:p>
        </w:tc>
      </w:tr>
      <w:tr w:rsidR="00725CED" w:rsidRPr="00346F57" w14:paraId="13675826" w14:textId="77777777" w:rsidTr="00504D19">
        <w:trPr>
          <w:cantSplit/>
          <w:trHeight w:val="2086"/>
        </w:trPr>
        <w:tc>
          <w:tcPr>
            <w:tcW w:w="9781" w:type="dxa"/>
            <w:gridSpan w:val="6"/>
          </w:tcPr>
          <w:p w14:paraId="4C1C8527" w14:textId="369C320E" w:rsidR="009E0C30" w:rsidRPr="00AF27EE" w:rsidRDefault="009E0C30" w:rsidP="00A00C18">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communicationSupportPlanFactors \b "Communication issues: " </w:instrText>
            </w:r>
            <w:r w:rsidRPr="00AF27EE">
              <w:rPr>
                <w:i/>
                <w:color w:val="0070C0"/>
                <w:sz w:val="26"/>
                <w:szCs w:val="26"/>
              </w:rPr>
              <w:fldChar w:fldCharType="separate"/>
            </w:r>
            <w:r w:rsidR="00452C63">
              <w:rPr>
                <w:i/>
                <w:noProof/>
                <w:color w:val="0070C0"/>
                <w:sz w:val="26"/>
                <w:szCs w:val="26"/>
              </w:rPr>
              <w:t xml:space="preserve">Communication issues: </w:t>
            </w:r>
            <w:r w:rsidR="00452C63" w:rsidRPr="00C354F9">
              <w:rPr>
                <w:i/>
                <w:noProof/>
                <w:color w:val="0070C0"/>
                <w:sz w:val="26"/>
                <w:szCs w:val="26"/>
              </w:rPr>
              <w:t xml:space="preserve">Hearing and vision deficit </w:t>
            </w:r>
            <w:r w:rsidRPr="00AF27EE">
              <w:rPr>
                <w:i/>
                <w:color w:val="0070C0"/>
                <w:sz w:val="26"/>
                <w:szCs w:val="26"/>
              </w:rPr>
              <w:fldChar w:fldCharType="end"/>
            </w:r>
          </w:p>
          <w:p w14:paraId="163D3FC6" w14:textId="6DD4224C" w:rsidR="00725CED" w:rsidRPr="00AF27EE" w:rsidRDefault="00995EA1" w:rsidP="00A00C18">
            <w:pPr>
              <w:pStyle w:val="FormFont2"/>
            </w:pPr>
            <w:r>
              <w:rPr>
                <w:sz w:val="26"/>
                <w:szCs w:val="26"/>
              </w:rPr>
              <w:fldChar w:fldCharType="begin"/>
            </w:r>
            <w:r>
              <w:rPr>
                <w:sz w:val="26"/>
                <w:szCs w:val="26"/>
              </w:rPr>
              <w:instrText xml:space="preserve"> MERGEFIELD  communicationSupportPlanInterventions \b "Communication support plan: " </w:instrText>
            </w:r>
            <w:r>
              <w:rPr>
                <w:sz w:val="26"/>
                <w:szCs w:val="26"/>
              </w:rPr>
              <w:fldChar w:fldCharType="separate"/>
            </w:r>
            <w:r w:rsidR="00452C63">
              <w:rPr>
                <w:noProof/>
                <w:sz w:val="26"/>
                <w:szCs w:val="26"/>
              </w:rPr>
              <w:t xml:space="preserve">Communication support plan: </w:t>
            </w:r>
            <w:r w:rsidR="00452C63" w:rsidRPr="00C354F9">
              <w:rPr>
                <w:noProof/>
                <w:sz w:val="26"/>
                <w:szCs w:val="26"/>
              </w:rPr>
              <w:t>Support workers will utilise simple strategies to communicate with Maureen who has a hearing impairement.</w:t>
            </w:r>
            <w:r>
              <w:rPr>
                <w:sz w:val="26"/>
                <w:szCs w:val="26"/>
              </w:rPr>
              <w:fldChar w:fldCharType="end"/>
            </w:r>
          </w:p>
        </w:tc>
      </w:tr>
      <w:tr w:rsidR="00725CED" w:rsidRPr="00CB5DFB" w14:paraId="13675828" w14:textId="77777777" w:rsidTr="00EB5EED">
        <w:trPr>
          <w:cantSplit/>
        </w:trPr>
        <w:tc>
          <w:tcPr>
            <w:tcW w:w="9781" w:type="dxa"/>
            <w:gridSpan w:val="6"/>
            <w:shd w:val="clear" w:color="auto" w:fill="9BA1CB"/>
          </w:tcPr>
          <w:p w14:paraId="13675827" w14:textId="77777777" w:rsidR="00725CED" w:rsidRPr="00CB5DFB" w:rsidRDefault="00725CED" w:rsidP="00EB5EED">
            <w:pPr>
              <w:pStyle w:val="FormHeading2"/>
            </w:pPr>
            <w:r w:rsidRPr="00850969">
              <w:t>Mo</w:t>
            </w:r>
            <w:r>
              <w:t xml:space="preserve">bility, balance and transfers: </w:t>
            </w:r>
            <w:r w:rsidRPr="00850969">
              <w:rPr>
                <w:i/>
                <w:sz w:val="20"/>
                <w:szCs w:val="20"/>
              </w:rPr>
              <w:t>Identify any specific needs</w:t>
            </w:r>
            <w:r w:rsidRPr="00850969">
              <w:t>:</w:t>
            </w:r>
          </w:p>
        </w:tc>
      </w:tr>
      <w:tr w:rsidR="00725CED" w:rsidRPr="00346F57" w14:paraId="1367582A" w14:textId="77777777" w:rsidTr="00504D19">
        <w:trPr>
          <w:cantSplit/>
          <w:trHeight w:val="2024"/>
        </w:trPr>
        <w:tc>
          <w:tcPr>
            <w:tcW w:w="9781" w:type="dxa"/>
            <w:gridSpan w:val="6"/>
          </w:tcPr>
          <w:p w14:paraId="0F5C1209" w14:textId="77777777" w:rsidR="00452C63" w:rsidRPr="00C354F9" w:rsidRDefault="00E0203F" w:rsidP="00452C63">
            <w:pPr>
              <w:pStyle w:val="FormFont2"/>
              <w:rPr>
                <w:i/>
                <w:noProof/>
                <w:color w:val="0070C0"/>
                <w:sz w:val="26"/>
                <w:szCs w:val="26"/>
              </w:rPr>
            </w:pPr>
            <w:r w:rsidRPr="00AF27EE">
              <w:rPr>
                <w:i/>
                <w:color w:val="0070C0"/>
                <w:sz w:val="26"/>
                <w:szCs w:val="26"/>
              </w:rPr>
              <w:fldChar w:fldCharType="begin"/>
            </w:r>
            <w:r w:rsidRPr="00AF27EE">
              <w:rPr>
                <w:i/>
                <w:color w:val="0070C0"/>
                <w:sz w:val="26"/>
                <w:szCs w:val="26"/>
              </w:rPr>
              <w:instrText xml:space="preserve"> MERGEFIELD  mobilitySupportPlanFactors \b "Mobility issues: " </w:instrText>
            </w:r>
            <w:r w:rsidRPr="00AF27EE">
              <w:rPr>
                <w:i/>
                <w:color w:val="0070C0"/>
                <w:sz w:val="26"/>
                <w:szCs w:val="26"/>
              </w:rPr>
              <w:fldChar w:fldCharType="separate"/>
            </w:r>
            <w:r w:rsidR="00452C63">
              <w:rPr>
                <w:i/>
                <w:noProof/>
                <w:color w:val="0070C0"/>
                <w:sz w:val="26"/>
                <w:szCs w:val="26"/>
              </w:rPr>
              <w:t xml:space="preserve">Mobility issues: </w:t>
            </w:r>
            <w:r w:rsidR="00452C63" w:rsidRPr="00C354F9">
              <w:rPr>
                <w:i/>
                <w:noProof/>
                <w:color w:val="0070C0"/>
                <w:sz w:val="26"/>
                <w:szCs w:val="26"/>
              </w:rPr>
              <w:t xml:space="preserve">Maureen's health conditions result in her experiencing chronic pain, mobility issues, and a fear of falling. </w:t>
            </w:r>
          </w:p>
          <w:p w14:paraId="3C9E6039" w14:textId="7A04E18D" w:rsidR="00E0203F" w:rsidRPr="00AF27EE" w:rsidRDefault="00452C63" w:rsidP="00EB5EED">
            <w:pPr>
              <w:pStyle w:val="FormFont2"/>
              <w:rPr>
                <w:i/>
                <w:color w:val="0070C0"/>
                <w:sz w:val="26"/>
                <w:szCs w:val="26"/>
              </w:rPr>
            </w:pPr>
            <w:r w:rsidRPr="00C354F9">
              <w:rPr>
                <w:i/>
                <w:noProof/>
                <w:color w:val="0070C0"/>
                <w:sz w:val="26"/>
                <w:szCs w:val="26"/>
              </w:rPr>
              <w:t>Maureen is not able to drive.</w:t>
            </w:r>
            <w:r w:rsidR="00E0203F" w:rsidRPr="00AF27EE">
              <w:rPr>
                <w:i/>
                <w:color w:val="0070C0"/>
                <w:sz w:val="26"/>
                <w:szCs w:val="26"/>
              </w:rPr>
              <w:fldChar w:fldCharType="end"/>
            </w:r>
          </w:p>
          <w:p w14:paraId="7FE53B36" w14:textId="77777777" w:rsidR="00452C63" w:rsidRPr="00C354F9" w:rsidRDefault="00E0203F" w:rsidP="00452C63">
            <w:pPr>
              <w:pStyle w:val="FormFont2"/>
              <w:rPr>
                <w:noProof/>
                <w:sz w:val="26"/>
                <w:szCs w:val="26"/>
              </w:rPr>
            </w:pPr>
            <w:r w:rsidRPr="00AF27EE">
              <w:rPr>
                <w:sz w:val="26"/>
                <w:szCs w:val="26"/>
              </w:rPr>
              <w:fldChar w:fldCharType="begin"/>
            </w:r>
            <w:r w:rsidRPr="00AF27EE">
              <w:rPr>
                <w:sz w:val="26"/>
                <w:szCs w:val="26"/>
              </w:rPr>
              <w:instrText xml:space="preserve"> MERGEFIELD  mobilitySupportPlanInterventions \b "Mobility support plan: " </w:instrText>
            </w:r>
            <w:r w:rsidRPr="00AF27EE">
              <w:rPr>
                <w:sz w:val="26"/>
                <w:szCs w:val="26"/>
              </w:rPr>
              <w:fldChar w:fldCharType="separate"/>
            </w:r>
            <w:r w:rsidR="00452C63">
              <w:rPr>
                <w:noProof/>
                <w:sz w:val="26"/>
                <w:szCs w:val="26"/>
              </w:rPr>
              <w:t xml:space="preserve">Mobility support plan: </w:t>
            </w:r>
            <w:r w:rsidR="00452C63" w:rsidRPr="00C354F9">
              <w:rPr>
                <w:noProof/>
                <w:sz w:val="26"/>
                <w:szCs w:val="26"/>
              </w:rPr>
              <w:t>Recommendation: regular physiotherapy to help with pain management and improve/maintain mobility reduce falls risk.</w:t>
            </w:r>
          </w:p>
          <w:p w14:paraId="5292C62B" w14:textId="4195E358" w:rsidR="00763ED0" w:rsidRPr="00AF27EE" w:rsidRDefault="00452C63" w:rsidP="00EB5EED">
            <w:pPr>
              <w:pStyle w:val="FormFont2"/>
              <w:rPr>
                <w:sz w:val="26"/>
                <w:szCs w:val="26"/>
              </w:rPr>
            </w:pPr>
            <w:r w:rsidRPr="00C354F9">
              <w:rPr>
                <w:noProof/>
                <w:sz w:val="26"/>
                <w:szCs w:val="26"/>
              </w:rPr>
              <w:t>Taxi vouchers within capacity of HCP funds for client to access transport services to appointments and visit family/maintain social connections and community access.</w:t>
            </w:r>
            <w:r w:rsidR="00E0203F" w:rsidRPr="00AF27EE">
              <w:rPr>
                <w:sz w:val="26"/>
                <w:szCs w:val="26"/>
              </w:rPr>
              <w:fldChar w:fldCharType="end"/>
            </w:r>
          </w:p>
          <w:p w14:paraId="3C549705" w14:textId="55237809" w:rsidR="00E0203F" w:rsidRPr="00AF27EE" w:rsidRDefault="00E0203F" w:rsidP="00E0203F">
            <w:pPr>
              <w:pStyle w:val="FormFont2"/>
              <w:rPr>
                <w:sz w:val="26"/>
                <w:szCs w:val="26"/>
              </w:rPr>
            </w:pPr>
            <w:r w:rsidRPr="00AF27EE">
              <w:rPr>
                <w:sz w:val="26"/>
                <w:szCs w:val="26"/>
              </w:rPr>
              <w:fldChar w:fldCharType="begin"/>
            </w:r>
            <w:r w:rsidRPr="00AF27EE">
              <w:rPr>
                <w:sz w:val="26"/>
                <w:szCs w:val="26"/>
              </w:rPr>
              <w:instrText xml:space="preserve"> MERGEFIELD "otherEquipmentRequired" </w:instrText>
            </w:r>
            <w:r w:rsidRPr="00AF27EE">
              <w:rPr>
                <w:sz w:val="26"/>
                <w:szCs w:val="26"/>
              </w:rPr>
              <w:fldChar w:fldCharType="end"/>
            </w:r>
          </w:p>
          <w:p w14:paraId="143266B9" w14:textId="4CC0C962" w:rsidR="00E0203F" w:rsidRPr="00AF27EE" w:rsidRDefault="00E0203F" w:rsidP="00E0203F">
            <w:pPr>
              <w:pStyle w:val="FormFont2"/>
              <w:rPr>
                <w:sz w:val="26"/>
                <w:szCs w:val="26"/>
              </w:rPr>
            </w:pPr>
            <w:r w:rsidRPr="00AF27EE">
              <w:rPr>
                <w:sz w:val="26"/>
                <w:szCs w:val="26"/>
              </w:rPr>
              <w:fldChar w:fldCharType="begin"/>
            </w:r>
            <w:r w:rsidRPr="00AF27EE">
              <w:rPr>
                <w:sz w:val="26"/>
                <w:szCs w:val="26"/>
              </w:rPr>
              <w:instrText xml:space="preserve"> MERGEFIELD "homeModificationsRequired" </w:instrText>
            </w:r>
            <w:r w:rsidRPr="00AF27EE">
              <w:rPr>
                <w:sz w:val="26"/>
                <w:szCs w:val="26"/>
              </w:rPr>
              <w:fldChar w:fldCharType="end"/>
            </w:r>
          </w:p>
          <w:p w14:paraId="6C9B7AC1" w14:textId="1AFAA5D2" w:rsidR="00E0203F" w:rsidRPr="00AF27EE" w:rsidRDefault="00E0203F" w:rsidP="00E0203F">
            <w:pPr>
              <w:pStyle w:val="FormFont2"/>
              <w:rPr>
                <w:sz w:val="26"/>
                <w:szCs w:val="26"/>
              </w:rPr>
            </w:pPr>
            <w:r w:rsidRPr="00AF27EE">
              <w:rPr>
                <w:sz w:val="26"/>
                <w:szCs w:val="26"/>
              </w:rPr>
              <w:fldChar w:fldCharType="begin"/>
            </w:r>
            <w:r w:rsidRPr="00AF27EE">
              <w:rPr>
                <w:sz w:val="26"/>
                <w:szCs w:val="26"/>
              </w:rPr>
              <w:instrText xml:space="preserve"> MERGEFIELD "otherEquipmentRequired" </w:instrText>
            </w:r>
            <w:r w:rsidRPr="00AF27EE">
              <w:rPr>
                <w:sz w:val="26"/>
                <w:szCs w:val="26"/>
              </w:rPr>
              <w:fldChar w:fldCharType="end"/>
            </w:r>
          </w:p>
          <w:p w14:paraId="13675829" w14:textId="123CBDBB" w:rsidR="00E0203F" w:rsidRPr="00346F57" w:rsidRDefault="00E0203F" w:rsidP="00EB5EED">
            <w:pPr>
              <w:pStyle w:val="FormFont2"/>
            </w:pPr>
          </w:p>
        </w:tc>
      </w:tr>
      <w:tr w:rsidR="00725CED" w:rsidRPr="00CB5DFB" w14:paraId="1367582C" w14:textId="77777777" w:rsidTr="00EB5EED">
        <w:trPr>
          <w:cantSplit/>
        </w:trPr>
        <w:tc>
          <w:tcPr>
            <w:tcW w:w="9781" w:type="dxa"/>
            <w:gridSpan w:val="6"/>
            <w:shd w:val="clear" w:color="auto" w:fill="9BA1CB"/>
          </w:tcPr>
          <w:p w14:paraId="1367582B" w14:textId="77777777" w:rsidR="00725CED" w:rsidRPr="00CB5DFB" w:rsidRDefault="00725CED" w:rsidP="00EB5EED">
            <w:pPr>
              <w:pStyle w:val="FormHeading2"/>
            </w:pPr>
            <w:r w:rsidRPr="00850969">
              <w:t>Personal Care / Showering / Bathing / Dressing</w:t>
            </w:r>
          </w:p>
        </w:tc>
      </w:tr>
      <w:tr w:rsidR="00725CED" w:rsidRPr="00346F57" w14:paraId="1367582E" w14:textId="77777777" w:rsidTr="00504D19">
        <w:trPr>
          <w:cantSplit/>
          <w:trHeight w:val="2146"/>
        </w:trPr>
        <w:tc>
          <w:tcPr>
            <w:tcW w:w="9781" w:type="dxa"/>
            <w:gridSpan w:val="6"/>
          </w:tcPr>
          <w:p w14:paraId="1C78A904" w14:textId="547F0B12" w:rsidR="00E0203F" w:rsidRPr="00AF27EE" w:rsidRDefault="00E0203F" w:rsidP="00EB5EED">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"personalCareSupportPlanFactors" </w:instrText>
            </w:r>
            <w:r w:rsidRPr="00AF27EE">
              <w:rPr>
                <w:i/>
                <w:color w:val="0070C0"/>
                <w:sz w:val="26"/>
                <w:szCs w:val="26"/>
              </w:rPr>
              <w:fldChar w:fldCharType="separate"/>
            </w:r>
            <w:r w:rsidR="00452C63" w:rsidRPr="00C354F9">
              <w:rPr>
                <w:i/>
                <w:noProof/>
                <w:color w:val="0070C0"/>
                <w:sz w:val="26"/>
                <w:szCs w:val="26"/>
              </w:rPr>
              <w:t>Maureen showers independently, she sits to shower using a shower stool, rails, and portable shower head.</w:t>
            </w:r>
            <w:r w:rsidRPr="00AF27EE">
              <w:rPr>
                <w:i/>
                <w:color w:val="0070C0"/>
                <w:sz w:val="26"/>
                <w:szCs w:val="26"/>
              </w:rPr>
              <w:fldChar w:fldCharType="end"/>
            </w:r>
          </w:p>
          <w:p w14:paraId="2F0D7BAF" w14:textId="77777777" w:rsidR="00452C63" w:rsidRPr="00C354F9" w:rsidRDefault="00E0203F" w:rsidP="00452C63">
            <w:pPr>
              <w:pStyle w:val="FormFont2"/>
              <w:rPr>
                <w:noProof/>
                <w:sz w:val="26"/>
                <w:szCs w:val="26"/>
              </w:rPr>
            </w:pPr>
            <w:r w:rsidRPr="00AF27EE">
              <w:rPr>
                <w:sz w:val="26"/>
                <w:szCs w:val="26"/>
              </w:rPr>
              <w:fldChar w:fldCharType="begin"/>
            </w:r>
            <w:r w:rsidRPr="00AF27EE">
              <w:rPr>
                <w:sz w:val="26"/>
                <w:szCs w:val="26"/>
              </w:rPr>
              <w:instrText xml:space="preserve"> MERGEFIELD "personalCareSupportPlanInterventions" </w:instrText>
            </w:r>
            <w:r w:rsidRPr="00AF27EE">
              <w:rPr>
                <w:sz w:val="26"/>
                <w:szCs w:val="26"/>
              </w:rPr>
              <w:fldChar w:fldCharType="separate"/>
            </w:r>
            <w:r w:rsidR="00452C63" w:rsidRPr="00C354F9">
              <w:rPr>
                <w:noProof/>
                <w:sz w:val="26"/>
                <w:szCs w:val="26"/>
              </w:rPr>
              <w:t>Maureen will continue to manage personal care independently</w:t>
            </w:r>
          </w:p>
          <w:p w14:paraId="5617A408" w14:textId="6F852E2D" w:rsidR="00915D1F" w:rsidRPr="00AF27EE" w:rsidRDefault="00452C63" w:rsidP="00EB5EED">
            <w:pPr>
              <w:pStyle w:val="FormFont2"/>
              <w:rPr>
                <w:sz w:val="26"/>
                <w:szCs w:val="26"/>
              </w:rPr>
            </w:pPr>
            <w:r w:rsidRPr="00C354F9">
              <w:rPr>
                <w:noProof/>
                <w:sz w:val="26"/>
                <w:szCs w:val="26"/>
              </w:rPr>
              <w:t>Southern Plus will facilitate OT self care assessment and provision of aids and services as required.</w:t>
            </w:r>
            <w:r w:rsidR="00E0203F" w:rsidRPr="00AF27EE">
              <w:rPr>
                <w:sz w:val="26"/>
                <w:szCs w:val="26"/>
              </w:rPr>
              <w:fldChar w:fldCharType="end"/>
            </w:r>
          </w:p>
          <w:p w14:paraId="29A0587E" w14:textId="77777777" w:rsidR="00E0203F" w:rsidRDefault="00E0203F" w:rsidP="00EB5EED">
            <w:pPr>
              <w:pStyle w:val="FormFont2"/>
              <w:rPr>
                <w:color w:val="0070C0"/>
                <w:sz w:val="26"/>
                <w:szCs w:val="26"/>
              </w:rPr>
            </w:pPr>
          </w:p>
          <w:p w14:paraId="1FB79158" w14:textId="28D874CD" w:rsidR="00E0203F" w:rsidRPr="00AF27EE" w:rsidRDefault="00E0203F" w:rsidP="00EB5EED">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eliminationSupportPlanFactors \b "Toileting/continence issues: " </w:instrText>
            </w:r>
            <w:r w:rsidRPr="00AF27EE">
              <w:rPr>
                <w:i/>
                <w:color w:val="0070C0"/>
                <w:sz w:val="26"/>
                <w:szCs w:val="26"/>
              </w:rPr>
              <w:fldChar w:fldCharType="separate"/>
            </w:r>
            <w:r w:rsidR="00452C63">
              <w:rPr>
                <w:i/>
                <w:noProof/>
                <w:color w:val="0070C0"/>
                <w:sz w:val="26"/>
                <w:szCs w:val="26"/>
              </w:rPr>
              <w:t xml:space="preserve">Toileting/continence issues: </w:t>
            </w:r>
            <w:r w:rsidR="00452C63" w:rsidRPr="00C354F9">
              <w:rPr>
                <w:i/>
                <w:noProof/>
                <w:color w:val="0070C0"/>
                <w:sz w:val="26"/>
                <w:szCs w:val="26"/>
              </w:rPr>
              <w:t>Maureen experience incontinence</w:t>
            </w:r>
            <w:r w:rsidRPr="00AF27EE">
              <w:rPr>
                <w:i/>
                <w:color w:val="0070C0"/>
                <w:sz w:val="26"/>
                <w:szCs w:val="26"/>
              </w:rPr>
              <w:fldChar w:fldCharType="end"/>
            </w:r>
          </w:p>
          <w:p w14:paraId="06C5A61C" w14:textId="77777777" w:rsidR="00452C63" w:rsidRPr="00C354F9" w:rsidRDefault="00E0203F" w:rsidP="00452C63">
            <w:pPr>
              <w:pStyle w:val="FormFont2"/>
              <w:rPr>
                <w:noProof/>
                <w:sz w:val="26"/>
                <w:szCs w:val="26"/>
              </w:rPr>
            </w:pPr>
            <w:r w:rsidRPr="00AF27EE">
              <w:rPr>
                <w:sz w:val="26"/>
                <w:szCs w:val="26"/>
              </w:rPr>
              <w:fldChar w:fldCharType="begin"/>
            </w:r>
            <w:r w:rsidRPr="00AF27EE">
              <w:rPr>
                <w:sz w:val="26"/>
                <w:szCs w:val="26"/>
              </w:rPr>
              <w:instrText xml:space="preserve"> MERGEFIELD  eliminationSupportPlanInterventions \b "Toileting/continence issues: " </w:instrText>
            </w:r>
            <w:r w:rsidRPr="00AF27EE">
              <w:rPr>
                <w:sz w:val="26"/>
                <w:szCs w:val="26"/>
              </w:rPr>
              <w:fldChar w:fldCharType="separate"/>
            </w:r>
            <w:r w:rsidR="00452C63">
              <w:rPr>
                <w:noProof/>
                <w:sz w:val="26"/>
                <w:szCs w:val="26"/>
              </w:rPr>
              <w:t xml:space="preserve">Toileting/continence issues: </w:t>
            </w:r>
            <w:r w:rsidR="00452C63" w:rsidRPr="00C354F9">
              <w:rPr>
                <w:noProof/>
                <w:sz w:val="26"/>
                <w:szCs w:val="26"/>
              </w:rPr>
              <w:t>Maureen has access to CAP funding for incontinence aids.</w:t>
            </w:r>
          </w:p>
          <w:p w14:paraId="678243D4" w14:textId="77777777" w:rsidR="00452C63" w:rsidRPr="00C354F9" w:rsidRDefault="00452C63" w:rsidP="00452C63">
            <w:pPr>
              <w:pStyle w:val="FormFont2"/>
              <w:rPr>
                <w:noProof/>
                <w:sz w:val="26"/>
                <w:szCs w:val="26"/>
              </w:rPr>
            </w:pPr>
            <w:r w:rsidRPr="00C354F9">
              <w:rPr>
                <w:noProof/>
                <w:sz w:val="26"/>
                <w:szCs w:val="26"/>
              </w:rPr>
              <w:t>Maureen will attend to her own toileting and continence care needs.</w:t>
            </w:r>
          </w:p>
          <w:p w14:paraId="076FA215" w14:textId="0D740099" w:rsidR="00E0203F" w:rsidRPr="00AF27EE" w:rsidRDefault="00452C63" w:rsidP="00EB5EED">
            <w:pPr>
              <w:pStyle w:val="FormFont2"/>
              <w:rPr>
                <w:sz w:val="26"/>
                <w:szCs w:val="26"/>
              </w:rPr>
            </w:pPr>
            <w:r w:rsidRPr="00C354F9">
              <w:rPr>
                <w:noProof/>
                <w:sz w:val="26"/>
                <w:szCs w:val="26"/>
              </w:rPr>
              <w:t>Recommendation: Maureen to attend annual continence specialist reviews and continue to access CAPS funding.</w:t>
            </w:r>
            <w:r w:rsidR="00E0203F" w:rsidRPr="00AF27EE">
              <w:rPr>
                <w:sz w:val="26"/>
                <w:szCs w:val="26"/>
              </w:rPr>
              <w:fldChar w:fldCharType="end"/>
            </w:r>
          </w:p>
          <w:p w14:paraId="15BA737C" w14:textId="77777777" w:rsidR="00352DAF" w:rsidRPr="00E0203F" w:rsidRDefault="00352DAF" w:rsidP="00E0203F">
            <w:pPr>
              <w:pStyle w:val="FormFont2"/>
              <w:rPr>
                <w:color w:val="0070C0"/>
                <w:sz w:val="28"/>
                <w:szCs w:val="28"/>
              </w:rPr>
            </w:pPr>
          </w:p>
          <w:p w14:paraId="721C6D53" w14:textId="43CE4B28" w:rsidR="00E0203F" w:rsidRPr="00AF27EE" w:rsidRDefault="00E0203F" w:rsidP="00E0203F">
            <w:pPr>
              <w:pStyle w:val="FormFont2"/>
              <w:rPr>
                <w:i/>
                <w:color w:val="0070C0"/>
                <w:sz w:val="28"/>
                <w:szCs w:val="28"/>
              </w:rPr>
            </w:pPr>
            <w:r w:rsidRPr="00AF27EE">
              <w:rPr>
                <w:i/>
                <w:color w:val="0070C0"/>
                <w:sz w:val="28"/>
                <w:szCs w:val="28"/>
              </w:rPr>
              <w:fldChar w:fldCharType="begin"/>
            </w:r>
            <w:r w:rsidRPr="00AF27EE">
              <w:rPr>
                <w:i/>
                <w:color w:val="0070C0"/>
                <w:sz w:val="28"/>
                <w:szCs w:val="28"/>
              </w:rPr>
              <w:instrText xml:space="preserve"> MERGEFIELD  skinSupportPlanFactors \b "Skin integrtiy issues: " </w:instrText>
            </w:r>
            <w:r w:rsidRPr="00AF27EE">
              <w:rPr>
                <w:i/>
                <w:color w:val="0070C0"/>
                <w:sz w:val="28"/>
                <w:szCs w:val="28"/>
              </w:rPr>
              <w:fldChar w:fldCharType="separate"/>
            </w:r>
            <w:r w:rsidR="00452C63">
              <w:rPr>
                <w:i/>
                <w:noProof/>
                <w:color w:val="0070C0"/>
                <w:sz w:val="28"/>
                <w:szCs w:val="28"/>
              </w:rPr>
              <w:t xml:space="preserve">Skin integrtiy issues: </w:t>
            </w:r>
            <w:r w:rsidR="00452C63" w:rsidRPr="00C354F9">
              <w:rPr>
                <w:i/>
                <w:noProof/>
                <w:color w:val="0070C0"/>
                <w:sz w:val="28"/>
                <w:szCs w:val="28"/>
              </w:rPr>
              <w:t xml:space="preserve">Maureen bruises easily and has dry skin </w:t>
            </w:r>
            <w:r w:rsidRPr="00AF27EE">
              <w:rPr>
                <w:i/>
                <w:color w:val="0070C0"/>
                <w:sz w:val="28"/>
                <w:szCs w:val="28"/>
              </w:rPr>
              <w:fldChar w:fldCharType="end"/>
            </w:r>
            <w:r w:rsidRPr="00AF27EE">
              <w:rPr>
                <w:i/>
                <w:color w:val="0070C0"/>
                <w:sz w:val="28"/>
                <w:szCs w:val="28"/>
              </w:rPr>
              <w:t xml:space="preserve"> </w:t>
            </w:r>
          </w:p>
          <w:p w14:paraId="1367582D" w14:textId="5CC74E3E" w:rsidR="00E0203F" w:rsidRPr="00346F57" w:rsidRDefault="00E0203F" w:rsidP="00E0203F">
            <w:pPr>
              <w:pStyle w:val="FormFont2"/>
            </w:pPr>
            <w:r w:rsidRPr="00AF27EE">
              <w:rPr>
                <w:sz w:val="28"/>
                <w:szCs w:val="28"/>
              </w:rPr>
              <w:fldChar w:fldCharType="begin"/>
            </w:r>
            <w:r w:rsidRPr="00AF27EE">
              <w:rPr>
                <w:sz w:val="28"/>
                <w:szCs w:val="28"/>
              </w:rPr>
              <w:instrText xml:space="preserve"> MERGEFIELD  skinSupportPlanInterventions \b "Skin integrtiy issues: " </w:instrText>
            </w:r>
            <w:r w:rsidRPr="00AF27EE">
              <w:rPr>
                <w:sz w:val="28"/>
                <w:szCs w:val="28"/>
              </w:rPr>
              <w:fldChar w:fldCharType="separate"/>
            </w:r>
            <w:r w:rsidR="00452C63">
              <w:rPr>
                <w:noProof/>
                <w:sz w:val="28"/>
                <w:szCs w:val="28"/>
              </w:rPr>
              <w:t xml:space="preserve">Skin integrtiy issues: </w:t>
            </w:r>
            <w:r w:rsidR="00452C63" w:rsidRPr="00C354F9">
              <w:rPr>
                <w:noProof/>
                <w:sz w:val="28"/>
                <w:szCs w:val="28"/>
              </w:rPr>
              <w:t xml:space="preserve">Maureen manages this- dry skin managed with moisturiser. </w:t>
            </w:r>
            <w:r w:rsidRPr="00AF27EE">
              <w:rPr>
                <w:sz w:val="28"/>
                <w:szCs w:val="28"/>
              </w:rPr>
              <w:fldChar w:fldCharType="end"/>
            </w:r>
          </w:p>
        </w:tc>
      </w:tr>
      <w:tr w:rsidR="001E5C22" w:rsidRPr="00694E0E" w14:paraId="13675836" w14:textId="77777777" w:rsidTr="00EB5EED">
        <w:trPr>
          <w:cantSplit/>
        </w:trPr>
        <w:tc>
          <w:tcPr>
            <w:tcW w:w="1418" w:type="dxa"/>
          </w:tcPr>
          <w:p w14:paraId="13675830" w14:textId="09B1E805" w:rsidR="001E5C22" w:rsidRPr="00694E0E" w:rsidRDefault="00E80350" w:rsidP="00EB5EED">
            <w:pPr>
              <w:pStyle w:val="FormFont2"/>
            </w:pPr>
            <w:r>
              <w:br w:type="page"/>
            </w:r>
            <w:r w:rsidR="001E5C22">
              <w:t>Date of Birth:</w:t>
            </w:r>
          </w:p>
        </w:tc>
        <w:tc>
          <w:tcPr>
            <w:tcW w:w="1417" w:type="dxa"/>
          </w:tcPr>
          <w:p w14:paraId="13675831" w14:textId="37FD824E" w:rsidR="001E5C22" w:rsidRPr="00694E0E" w:rsidRDefault="006D14C1" w:rsidP="00EB5EED">
            <w:pPr>
              <w:pStyle w:val="FormFont2"/>
            </w:pPr>
            <w:r>
              <w:fldChar w:fldCharType="begin"/>
            </w:r>
            <w:r>
              <w:instrText xml:space="preserve"> MERGEFIELD  dateOfBirth  \@"dd/MM/yyyy" </w:instrText>
            </w:r>
            <w:r>
              <w:fldChar w:fldCharType="separate"/>
            </w:r>
            <w:r w:rsidR="00452C63">
              <w:rPr>
                <w:noProof/>
              </w:rPr>
              <w:t>11/03/1943</w:t>
            </w:r>
            <w:r>
              <w:fldChar w:fldCharType="end"/>
            </w:r>
          </w:p>
        </w:tc>
        <w:tc>
          <w:tcPr>
            <w:tcW w:w="864" w:type="dxa"/>
          </w:tcPr>
          <w:p w14:paraId="13675832" w14:textId="04551A6A" w:rsidR="001E5C22" w:rsidRPr="00694E0E" w:rsidRDefault="001E5C22" w:rsidP="00EB5EED">
            <w:pPr>
              <w:pStyle w:val="FormFont2"/>
            </w:pPr>
            <w:r>
              <w:t>Name:</w:t>
            </w:r>
          </w:p>
        </w:tc>
        <w:tc>
          <w:tcPr>
            <w:tcW w:w="3912" w:type="dxa"/>
          </w:tcPr>
          <w:p w14:paraId="13675833" w14:textId="7D426A37" w:rsidR="001E5C22" w:rsidRPr="00694E0E" w:rsidRDefault="00E8099D" w:rsidP="00EB5EED">
            <w:pPr>
              <w:pStyle w:val="FormFont2"/>
            </w:pPr>
            <w:fldSimple w:instr=" MERGEFIELD firstName ">
              <w:r w:rsidR="00452C63" w:rsidRPr="00C354F9">
                <w:rPr>
                  <w:noProof/>
                </w:rPr>
                <w:t>Maureen</w:t>
              </w:r>
            </w:fldSimple>
            <w:r w:rsidR="001E5C22">
              <w:t xml:space="preserve"> </w:t>
            </w:r>
            <w:fldSimple w:instr=" MERGEFIELD Surname ">
              <w:r w:rsidR="00452C63" w:rsidRPr="00C354F9">
                <w:rPr>
                  <w:noProof/>
                </w:rPr>
                <w:t>Maxwell</w:t>
              </w:r>
            </w:fldSimple>
          </w:p>
        </w:tc>
        <w:tc>
          <w:tcPr>
            <w:tcW w:w="753" w:type="dxa"/>
          </w:tcPr>
          <w:p w14:paraId="13675834" w14:textId="36338394" w:rsidR="001E5C22" w:rsidRPr="00694E0E" w:rsidRDefault="001E5C22" w:rsidP="00EB5EED">
            <w:pPr>
              <w:pStyle w:val="FormFont2"/>
            </w:pPr>
            <w:r>
              <w:t>Date:</w:t>
            </w:r>
          </w:p>
        </w:tc>
        <w:tc>
          <w:tcPr>
            <w:tcW w:w="1417" w:type="dxa"/>
          </w:tcPr>
          <w:p w14:paraId="13675835" w14:textId="0D83DE23" w:rsidR="001E5C22" w:rsidRPr="00725CED" w:rsidRDefault="00E8099D" w:rsidP="00EB5EED">
            <w:pPr>
              <w:pStyle w:val="FormFont2"/>
              <w:rPr>
                <w:sz w:val="16"/>
                <w:szCs w:val="16"/>
              </w:rPr>
            </w:pPr>
            <w:fldSimple w:instr=" SAVEDATE  ">
              <w:r w:rsidR="00452C63">
                <w:rPr>
                  <w:noProof/>
                </w:rPr>
                <w:t>15/12/2022 2:25:00 PM</w:t>
              </w:r>
            </w:fldSimple>
          </w:p>
        </w:tc>
      </w:tr>
      <w:tr w:rsidR="00725CED" w:rsidRPr="00CB5DFB" w14:paraId="13675838" w14:textId="77777777" w:rsidTr="00EB5EED">
        <w:trPr>
          <w:cantSplit/>
        </w:trPr>
        <w:tc>
          <w:tcPr>
            <w:tcW w:w="9781" w:type="dxa"/>
            <w:gridSpan w:val="6"/>
            <w:tcMar>
              <w:top w:w="0" w:type="dxa"/>
              <w:bottom w:w="0" w:type="dxa"/>
            </w:tcMar>
          </w:tcPr>
          <w:p w14:paraId="13675837" w14:textId="77777777" w:rsidR="00725CED" w:rsidRPr="00CB5DFB" w:rsidRDefault="00725CED" w:rsidP="00EB5EED">
            <w:pPr>
              <w:pStyle w:val="FormBlankRow"/>
            </w:pPr>
          </w:p>
        </w:tc>
      </w:tr>
      <w:tr w:rsidR="00725CED" w:rsidRPr="00694E0E" w14:paraId="1367583A" w14:textId="77777777" w:rsidTr="00EB5EED">
        <w:trPr>
          <w:cantSplit/>
        </w:trPr>
        <w:tc>
          <w:tcPr>
            <w:tcW w:w="9781" w:type="dxa"/>
            <w:gridSpan w:val="6"/>
            <w:tcBorders>
              <w:bottom w:val="single" w:sz="2" w:space="0" w:color="9BA1CB"/>
            </w:tcBorders>
            <w:shd w:val="clear" w:color="auto" w:fill="CB507F"/>
          </w:tcPr>
          <w:p w14:paraId="13675839" w14:textId="77777777" w:rsidR="00725CED" w:rsidRPr="00694E0E" w:rsidRDefault="00725CED" w:rsidP="00EB5EED">
            <w:pPr>
              <w:pStyle w:val="FormHeading1"/>
            </w:pPr>
            <w:r>
              <w:t>GENERAL continued…</w:t>
            </w:r>
          </w:p>
        </w:tc>
      </w:tr>
      <w:tr w:rsidR="00725CED" w:rsidRPr="00CB5DFB" w14:paraId="1367583C" w14:textId="77777777" w:rsidTr="00EB5EED">
        <w:trPr>
          <w:cantSplit/>
        </w:trPr>
        <w:tc>
          <w:tcPr>
            <w:tcW w:w="9781" w:type="dxa"/>
            <w:gridSpan w:val="6"/>
            <w:shd w:val="clear" w:color="auto" w:fill="9BA1CB"/>
          </w:tcPr>
          <w:p w14:paraId="1367583B" w14:textId="77777777" w:rsidR="00725CED" w:rsidRPr="00CB5DFB" w:rsidRDefault="00725CED" w:rsidP="00EB5EED">
            <w:pPr>
              <w:pStyle w:val="FormHeading2"/>
            </w:pPr>
            <w:r w:rsidRPr="00850969">
              <w:t xml:space="preserve">Medication Management: </w:t>
            </w:r>
            <w:r w:rsidRPr="00850969">
              <w:rPr>
                <w:i/>
                <w:sz w:val="20"/>
                <w:szCs w:val="20"/>
              </w:rPr>
              <w:t xml:space="preserve">Please refer </w:t>
            </w:r>
            <w:proofErr w:type="gramStart"/>
            <w:r w:rsidRPr="00850969">
              <w:rPr>
                <w:i/>
                <w:sz w:val="20"/>
                <w:szCs w:val="20"/>
              </w:rPr>
              <w:t>to  appropriate</w:t>
            </w:r>
            <w:proofErr w:type="gramEnd"/>
            <w:r w:rsidRPr="00850969">
              <w:rPr>
                <w:i/>
                <w:sz w:val="20"/>
                <w:szCs w:val="20"/>
              </w:rPr>
              <w:t xml:space="preserve"> clinical  documents</w:t>
            </w:r>
          </w:p>
        </w:tc>
      </w:tr>
      <w:tr w:rsidR="00725CED" w:rsidRPr="00346F57" w14:paraId="1367583E" w14:textId="77777777" w:rsidTr="00504D19">
        <w:trPr>
          <w:cantSplit/>
          <w:trHeight w:val="2769"/>
        </w:trPr>
        <w:tc>
          <w:tcPr>
            <w:tcW w:w="9781" w:type="dxa"/>
            <w:gridSpan w:val="6"/>
          </w:tcPr>
          <w:p w14:paraId="73ABC6FB" w14:textId="22987253" w:rsidR="00E0203F" w:rsidRPr="00AF27EE" w:rsidRDefault="00E0203F" w:rsidP="00A0088D">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medicationSupportPlanFactors \b "Medication support issues: " </w:instrText>
            </w:r>
            <w:r w:rsidRPr="00AF27EE">
              <w:rPr>
                <w:i/>
                <w:color w:val="0070C0"/>
                <w:sz w:val="26"/>
                <w:szCs w:val="26"/>
              </w:rPr>
              <w:fldChar w:fldCharType="separate"/>
            </w:r>
            <w:r w:rsidR="00452C63">
              <w:rPr>
                <w:i/>
                <w:noProof/>
                <w:color w:val="0070C0"/>
                <w:sz w:val="26"/>
                <w:szCs w:val="26"/>
              </w:rPr>
              <w:t xml:space="preserve">Medication support issues: </w:t>
            </w:r>
            <w:r w:rsidR="00452C63" w:rsidRPr="00C354F9">
              <w:rPr>
                <w:i/>
                <w:noProof/>
                <w:color w:val="0070C0"/>
                <w:sz w:val="26"/>
                <w:szCs w:val="26"/>
              </w:rPr>
              <w:t xml:space="preserve">Maureen reports she is able to manage her medication </w:t>
            </w:r>
            <w:r w:rsidRPr="00AF27EE">
              <w:rPr>
                <w:i/>
                <w:color w:val="0070C0"/>
                <w:sz w:val="26"/>
                <w:szCs w:val="26"/>
              </w:rPr>
              <w:fldChar w:fldCharType="end"/>
            </w:r>
          </w:p>
          <w:p w14:paraId="1367583D" w14:textId="3D2DC318" w:rsidR="00725CED" w:rsidRPr="00E0523D" w:rsidRDefault="00E0203F" w:rsidP="00A0088D">
            <w:pPr>
              <w:pStyle w:val="FormFont2"/>
              <w:rPr>
                <w:sz w:val="26"/>
                <w:szCs w:val="26"/>
              </w:rPr>
            </w:pPr>
            <w:r w:rsidRPr="00AF27EE">
              <w:rPr>
                <w:sz w:val="26"/>
                <w:szCs w:val="26"/>
              </w:rPr>
              <w:fldChar w:fldCharType="begin"/>
            </w:r>
            <w:r w:rsidRPr="00AF27EE">
              <w:rPr>
                <w:sz w:val="26"/>
                <w:szCs w:val="26"/>
              </w:rPr>
              <w:instrText xml:space="preserve"> MERGEFIELD  medicationSupportPlanInterventions \b "Medication support plan: " </w:instrText>
            </w:r>
            <w:r w:rsidRPr="00AF27EE">
              <w:rPr>
                <w:sz w:val="26"/>
                <w:szCs w:val="26"/>
              </w:rPr>
              <w:fldChar w:fldCharType="separate"/>
            </w:r>
            <w:r w:rsidR="00452C63">
              <w:rPr>
                <w:noProof/>
                <w:sz w:val="26"/>
                <w:szCs w:val="26"/>
              </w:rPr>
              <w:t xml:space="preserve">Medication support plan: </w:t>
            </w:r>
            <w:r w:rsidR="00452C63" w:rsidRPr="00C354F9">
              <w:rPr>
                <w:noProof/>
                <w:sz w:val="26"/>
                <w:szCs w:val="26"/>
              </w:rPr>
              <w:t>Maureen wants to continue to manage her own medication. Her family provide some assistance to collect her medications from the pharmacy.</w:t>
            </w:r>
            <w:r w:rsidRPr="00AF27EE">
              <w:rPr>
                <w:sz w:val="26"/>
                <w:szCs w:val="26"/>
              </w:rPr>
              <w:fldChar w:fldCharType="end"/>
            </w:r>
          </w:p>
        </w:tc>
      </w:tr>
      <w:tr w:rsidR="00725CED" w:rsidRPr="00CB5DFB" w14:paraId="13675840" w14:textId="77777777" w:rsidTr="00EB5EED">
        <w:trPr>
          <w:cantSplit/>
        </w:trPr>
        <w:tc>
          <w:tcPr>
            <w:tcW w:w="9781" w:type="dxa"/>
            <w:gridSpan w:val="6"/>
            <w:shd w:val="clear" w:color="auto" w:fill="9BA1CB"/>
          </w:tcPr>
          <w:p w14:paraId="1367583F" w14:textId="77777777" w:rsidR="00725CED" w:rsidRPr="00CB5DFB" w:rsidRDefault="00725CED" w:rsidP="00EB5EED">
            <w:pPr>
              <w:pStyle w:val="FormHeading2"/>
            </w:pPr>
            <w:r w:rsidRPr="00850969">
              <w:t xml:space="preserve">Everyday activities </w:t>
            </w:r>
            <w:r w:rsidRPr="00850969">
              <w:rPr>
                <w:i/>
                <w:sz w:val="20"/>
                <w:szCs w:val="20"/>
              </w:rPr>
              <w:t xml:space="preserve">i.e. domestic assistance, </w:t>
            </w:r>
            <w:proofErr w:type="gramStart"/>
            <w:r w:rsidRPr="00850969">
              <w:rPr>
                <w:i/>
                <w:sz w:val="20"/>
                <w:szCs w:val="20"/>
              </w:rPr>
              <w:t>shopping ,</w:t>
            </w:r>
            <w:proofErr w:type="gramEnd"/>
            <w:r w:rsidRPr="00850969">
              <w:rPr>
                <w:i/>
                <w:sz w:val="20"/>
                <w:szCs w:val="20"/>
              </w:rPr>
              <w:t xml:space="preserve"> meal preparation etc.</w:t>
            </w:r>
          </w:p>
        </w:tc>
      </w:tr>
      <w:tr w:rsidR="00725CED" w:rsidRPr="00346F57" w14:paraId="13675842" w14:textId="77777777" w:rsidTr="00504D19">
        <w:trPr>
          <w:cantSplit/>
          <w:trHeight w:val="2872"/>
        </w:trPr>
        <w:tc>
          <w:tcPr>
            <w:tcW w:w="9781" w:type="dxa"/>
            <w:gridSpan w:val="6"/>
          </w:tcPr>
          <w:p w14:paraId="68E2DB76" w14:textId="6DC5B941" w:rsidR="00E0203F" w:rsidRPr="00AF27EE" w:rsidRDefault="00E0203F" w:rsidP="00EB5EED">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"cleaningSupportPlanFactors" </w:instrText>
            </w:r>
            <w:r w:rsidRPr="00AF27EE">
              <w:rPr>
                <w:i/>
                <w:color w:val="0070C0"/>
                <w:sz w:val="26"/>
                <w:szCs w:val="26"/>
              </w:rPr>
              <w:fldChar w:fldCharType="separate"/>
            </w:r>
            <w:r w:rsidR="00452C63" w:rsidRPr="00C354F9">
              <w:rPr>
                <w:i/>
                <w:noProof/>
                <w:color w:val="0070C0"/>
                <w:sz w:val="26"/>
                <w:szCs w:val="26"/>
              </w:rPr>
              <w:t>Maureen requires assistance with heavier household cleanig tasks</w:t>
            </w:r>
            <w:r w:rsidRPr="00AF27EE">
              <w:rPr>
                <w:i/>
                <w:color w:val="0070C0"/>
                <w:sz w:val="26"/>
                <w:szCs w:val="26"/>
              </w:rPr>
              <w:fldChar w:fldCharType="end"/>
            </w:r>
          </w:p>
          <w:p w14:paraId="3D948EDE" w14:textId="7AA9FADE" w:rsidR="00E0203F" w:rsidRPr="00AF27EE" w:rsidRDefault="00E0203F" w:rsidP="00EB5EED">
            <w:pPr>
              <w:pStyle w:val="FormFont2"/>
              <w:rPr>
                <w:sz w:val="26"/>
                <w:szCs w:val="26"/>
              </w:rPr>
            </w:pPr>
            <w:r w:rsidRPr="00AF27EE">
              <w:rPr>
                <w:sz w:val="26"/>
                <w:szCs w:val="26"/>
              </w:rPr>
              <w:fldChar w:fldCharType="begin"/>
            </w:r>
            <w:r w:rsidRPr="00AF27EE">
              <w:rPr>
                <w:sz w:val="26"/>
                <w:szCs w:val="26"/>
              </w:rPr>
              <w:instrText xml:space="preserve"> MERGEFIELD "cleaningSupportPlanInterventions" </w:instrText>
            </w:r>
            <w:r w:rsidRPr="00AF27EE">
              <w:rPr>
                <w:sz w:val="26"/>
                <w:szCs w:val="26"/>
              </w:rPr>
              <w:fldChar w:fldCharType="separate"/>
            </w:r>
            <w:r w:rsidR="00452C63" w:rsidRPr="00C354F9">
              <w:rPr>
                <w:noProof/>
                <w:sz w:val="26"/>
                <w:szCs w:val="26"/>
              </w:rPr>
              <w:t>Southern Plus support workers will assist Maureen with cleaning her home for 1.5 hour per week</w:t>
            </w:r>
            <w:r w:rsidRPr="00AF27EE">
              <w:rPr>
                <w:sz w:val="26"/>
                <w:szCs w:val="26"/>
              </w:rPr>
              <w:fldChar w:fldCharType="end"/>
            </w:r>
          </w:p>
          <w:p w14:paraId="2CCD6A71" w14:textId="77777777" w:rsidR="000B4A00" w:rsidRDefault="000B4A00" w:rsidP="00EB5EED">
            <w:pPr>
              <w:pStyle w:val="FormFont2"/>
              <w:rPr>
                <w:color w:val="0070C0"/>
                <w:sz w:val="26"/>
                <w:szCs w:val="26"/>
              </w:rPr>
            </w:pPr>
          </w:p>
          <w:p w14:paraId="6AB8575B" w14:textId="4C955417" w:rsidR="000B4A00" w:rsidRPr="00AF27EE" w:rsidRDefault="000B4A00" w:rsidP="00EB5EED">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"mealsAndShoppingSupportPlanFactors" </w:instrText>
            </w:r>
            <w:r w:rsidRPr="00AF27EE">
              <w:rPr>
                <w:i/>
                <w:color w:val="0070C0"/>
                <w:sz w:val="26"/>
                <w:szCs w:val="26"/>
              </w:rPr>
              <w:fldChar w:fldCharType="separate"/>
            </w:r>
            <w:r w:rsidR="00452C63" w:rsidRPr="00C354F9">
              <w:rPr>
                <w:i/>
                <w:noProof/>
                <w:color w:val="0070C0"/>
                <w:sz w:val="26"/>
                <w:szCs w:val="26"/>
              </w:rPr>
              <w:t>Maureen has a self care deficit related to meal preparation secondary to activity intolerance (Shortness of breath, chronic pain)</w:t>
            </w:r>
            <w:r w:rsidRPr="00AF27EE">
              <w:rPr>
                <w:i/>
                <w:color w:val="0070C0"/>
                <w:sz w:val="26"/>
                <w:szCs w:val="26"/>
              </w:rPr>
              <w:fldChar w:fldCharType="end"/>
            </w:r>
          </w:p>
          <w:p w14:paraId="518D4B99" w14:textId="77777777" w:rsidR="00452C63" w:rsidRPr="00C354F9" w:rsidRDefault="000B4A00" w:rsidP="00452C63">
            <w:pPr>
              <w:pStyle w:val="FormFont2"/>
              <w:rPr>
                <w:noProof/>
                <w:sz w:val="26"/>
                <w:szCs w:val="26"/>
              </w:rPr>
            </w:pPr>
            <w:r w:rsidRPr="00AF27EE">
              <w:rPr>
                <w:sz w:val="26"/>
                <w:szCs w:val="26"/>
              </w:rPr>
              <w:fldChar w:fldCharType="begin"/>
            </w:r>
            <w:r w:rsidRPr="00AF27EE">
              <w:rPr>
                <w:sz w:val="26"/>
                <w:szCs w:val="26"/>
              </w:rPr>
              <w:instrText xml:space="preserve"> MERGEFIELD "mealsAndShoppingSupportPlanInterventions" </w:instrText>
            </w:r>
            <w:r w:rsidRPr="00AF27EE">
              <w:rPr>
                <w:sz w:val="26"/>
                <w:szCs w:val="26"/>
              </w:rPr>
              <w:fldChar w:fldCharType="separate"/>
            </w:r>
            <w:r w:rsidR="00452C63" w:rsidRPr="00C354F9">
              <w:rPr>
                <w:noProof/>
                <w:sz w:val="26"/>
                <w:szCs w:val="26"/>
              </w:rPr>
              <w:t>Southern Plus will facilitate the provision of prepared and home delivered meals through Ingenia Gardens.</w:t>
            </w:r>
          </w:p>
          <w:p w14:paraId="5F794412" w14:textId="175667FB" w:rsidR="000B4A00" w:rsidRPr="00AF27EE" w:rsidRDefault="00452C63" w:rsidP="00EB5EED">
            <w:pPr>
              <w:pStyle w:val="FormFont2"/>
              <w:rPr>
                <w:sz w:val="26"/>
                <w:szCs w:val="26"/>
              </w:rPr>
            </w:pPr>
            <w:r w:rsidRPr="00C354F9">
              <w:rPr>
                <w:noProof/>
                <w:sz w:val="26"/>
                <w:szCs w:val="26"/>
              </w:rPr>
              <w:t>Maureen will contribute to the set up, cost of the food portion of and ongoing ordering of meals.</w:t>
            </w:r>
            <w:r w:rsidR="000B4A00" w:rsidRPr="00AF27EE">
              <w:rPr>
                <w:sz w:val="26"/>
                <w:szCs w:val="26"/>
              </w:rPr>
              <w:fldChar w:fldCharType="end"/>
            </w:r>
          </w:p>
          <w:p w14:paraId="100CAD07" w14:textId="77777777" w:rsidR="00E0203F" w:rsidRDefault="00E0203F" w:rsidP="009B70E6">
            <w:pPr>
              <w:pStyle w:val="FormFont2"/>
              <w:rPr>
                <w:sz w:val="26"/>
                <w:szCs w:val="26"/>
              </w:rPr>
            </w:pPr>
          </w:p>
          <w:p w14:paraId="51569259" w14:textId="6DF208BD" w:rsidR="00E0203F" w:rsidRPr="00AF27EE" w:rsidRDefault="00E0203F" w:rsidP="00E0203F">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"HGMSupportPlanFactors" </w:instrText>
            </w:r>
            <w:r w:rsidRPr="00AF27EE">
              <w:rPr>
                <w:i/>
                <w:color w:val="0070C0"/>
                <w:sz w:val="26"/>
                <w:szCs w:val="26"/>
              </w:rPr>
              <w:fldChar w:fldCharType="end"/>
            </w:r>
          </w:p>
          <w:p w14:paraId="01395201" w14:textId="79463AEF" w:rsidR="00E0203F" w:rsidRPr="00AF27EE" w:rsidRDefault="00E0203F" w:rsidP="00E0203F">
            <w:pPr>
              <w:pStyle w:val="FormFont2"/>
              <w:rPr>
                <w:sz w:val="26"/>
                <w:szCs w:val="26"/>
              </w:rPr>
            </w:pPr>
            <w:r w:rsidRPr="00AF27EE">
              <w:rPr>
                <w:sz w:val="26"/>
                <w:szCs w:val="26"/>
              </w:rPr>
              <w:fldChar w:fldCharType="begin"/>
            </w:r>
            <w:r w:rsidRPr="00AF27EE">
              <w:rPr>
                <w:sz w:val="26"/>
                <w:szCs w:val="26"/>
              </w:rPr>
              <w:instrText xml:space="preserve"> MERGEFIELD "HGMSupportPlanInterventions" </w:instrText>
            </w:r>
            <w:r w:rsidRPr="00AF27EE">
              <w:rPr>
                <w:sz w:val="26"/>
                <w:szCs w:val="26"/>
              </w:rPr>
              <w:fldChar w:fldCharType="end"/>
            </w:r>
          </w:p>
          <w:p w14:paraId="13675841" w14:textId="2EF794FF" w:rsidR="00E0203F" w:rsidRPr="00346F57" w:rsidRDefault="00E0203F" w:rsidP="009B70E6">
            <w:pPr>
              <w:pStyle w:val="FormFont2"/>
            </w:pPr>
          </w:p>
        </w:tc>
      </w:tr>
      <w:tr w:rsidR="00725CED" w:rsidRPr="00CB5DFB" w14:paraId="13675844" w14:textId="77777777" w:rsidTr="00EB5EED">
        <w:trPr>
          <w:cantSplit/>
        </w:trPr>
        <w:tc>
          <w:tcPr>
            <w:tcW w:w="9781" w:type="dxa"/>
            <w:gridSpan w:val="6"/>
            <w:shd w:val="clear" w:color="auto" w:fill="9BA1CB"/>
          </w:tcPr>
          <w:p w14:paraId="13675843" w14:textId="77777777" w:rsidR="00725CED" w:rsidRPr="00CB5DFB" w:rsidRDefault="00725CED" w:rsidP="00EB5EED">
            <w:pPr>
              <w:pStyle w:val="FormHeading2"/>
            </w:pPr>
            <w:r w:rsidRPr="00850969">
              <w:t>Social networks/community activities and respite</w:t>
            </w:r>
          </w:p>
        </w:tc>
      </w:tr>
      <w:tr w:rsidR="00725CED" w:rsidRPr="00346F57" w14:paraId="13675846" w14:textId="77777777" w:rsidTr="00504D19">
        <w:trPr>
          <w:cantSplit/>
          <w:trHeight w:val="2722"/>
        </w:trPr>
        <w:tc>
          <w:tcPr>
            <w:tcW w:w="9781" w:type="dxa"/>
            <w:gridSpan w:val="6"/>
          </w:tcPr>
          <w:p w14:paraId="00B4622B" w14:textId="75FF39FD" w:rsidR="000B4A00" w:rsidRPr="00AF27EE" w:rsidRDefault="000B4A00" w:rsidP="00EB5EED">
            <w:pPr>
              <w:pStyle w:val="FormFont2"/>
              <w:rPr>
                <w:i/>
                <w:color w:val="0070C0"/>
                <w:sz w:val="26"/>
                <w:szCs w:val="26"/>
              </w:rPr>
            </w:pPr>
            <w:r w:rsidRPr="00AF27EE">
              <w:rPr>
                <w:i/>
                <w:color w:val="0070C0"/>
                <w:sz w:val="26"/>
                <w:szCs w:val="26"/>
              </w:rPr>
              <w:fldChar w:fldCharType="begin"/>
            </w:r>
            <w:r w:rsidRPr="00AF27EE">
              <w:rPr>
                <w:i/>
                <w:color w:val="0070C0"/>
                <w:sz w:val="26"/>
                <w:szCs w:val="26"/>
              </w:rPr>
              <w:instrText xml:space="preserve"> MERGEFIELD "socialSupportPlanFactors" </w:instrText>
            </w:r>
            <w:r w:rsidRPr="00AF27EE">
              <w:rPr>
                <w:i/>
                <w:color w:val="0070C0"/>
                <w:sz w:val="26"/>
                <w:szCs w:val="26"/>
              </w:rPr>
              <w:fldChar w:fldCharType="separate"/>
            </w:r>
            <w:r w:rsidR="00452C63" w:rsidRPr="00C354F9">
              <w:rPr>
                <w:i/>
                <w:noProof/>
                <w:color w:val="0070C0"/>
                <w:sz w:val="26"/>
                <w:szCs w:val="26"/>
              </w:rPr>
              <w:t>Maureen reports she feels lonely at times and needs more opportunities to engage in social activities</w:t>
            </w:r>
            <w:r w:rsidRPr="00AF27EE">
              <w:rPr>
                <w:i/>
                <w:color w:val="0070C0"/>
                <w:sz w:val="26"/>
                <w:szCs w:val="26"/>
              </w:rPr>
              <w:fldChar w:fldCharType="end"/>
            </w:r>
          </w:p>
          <w:p w14:paraId="4E198E41" w14:textId="77777777" w:rsidR="00452C63" w:rsidRPr="00C354F9" w:rsidRDefault="000B4A00" w:rsidP="00452C63">
            <w:pPr>
              <w:pStyle w:val="FormFont2"/>
              <w:rPr>
                <w:noProof/>
                <w:sz w:val="26"/>
                <w:szCs w:val="26"/>
              </w:rPr>
            </w:pPr>
            <w:r w:rsidRPr="00AF27EE">
              <w:rPr>
                <w:sz w:val="26"/>
                <w:szCs w:val="26"/>
              </w:rPr>
              <w:fldChar w:fldCharType="begin"/>
            </w:r>
            <w:r w:rsidRPr="00AF27EE">
              <w:rPr>
                <w:sz w:val="26"/>
                <w:szCs w:val="26"/>
              </w:rPr>
              <w:instrText xml:space="preserve"> MERGEFIELD "socialSupportPlanInterventions" </w:instrText>
            </w:r>
            <w:r w:rsidRPr="00AF27EE">
              <w:rPr>
                <w:sz w:val="26"/>
                <w:szCs w:val="26"/>
              </w:rPr>
              <w:fldChar w:fldCharType="separate"/>
            </w:r>
            <w:r w:rsidR="00452C63" w:rsidRPr="00C354F9">
              <w:rPr>
                <w:noProof/>
                <w:sz w:val="26"/>
                <w:szCs w:val="26"/>
              </w:rPr>
              <w:t>WP will refer Marueen to ACAT to reciew her level of HCP funding to include enough funding to attend a centre based activity/social group</w:t>
            </w:r>
          </w:p>
          <w:p w14:paraId="13675845" w14:textId="70279B5A" w:rsidR="00725CED" w:rsidRPr="00346F57" w:rsidRDefault="00452C63" w:rsidP="00EB5EED">
            <w:pPr>
              <w:pStyle w:val="FormFont2"/>
            </w:pPr>
            <w:r w:rsidRPr="00C354F9">
              <w:rPr>
                <w:noProof/>
                <w:sz w:val="26"/>
                <w:szCs w:val="26"/>
              </w:rPr>
              <w:t>WP will assist Maureen to facilitate Center base social group under CHSP program</w:t>
            </w:r>
            <w:r w:rsidR="000B4A00" w:rsidRPr="00AF27EE">
              <w:rPr>
                <w:sz w:val="26"/>
                <w:szCs w:val="26"/>
              </w:rPr>
              <w:fldChar w:fldCharType="end"/>
            </w:r>
          </w:p>
        </w:tc>
      </w:tr>
      <w:tr w:rsidR="00725CED" w:rsidRPr="00CB5DFB" w14:paraId="13675848" w14:textId="77777777" w:rsidTr="00EB5EED">
        <w:trPr>
          <w:cantSplit/>
        </w:trPr>
        <w:tc>
          <w:tcPr>
            <w:tcW w:w="9781" w:type="dxa"/>
            <w:gridSpan w:val="6"/>
            <w:shd w:val="clear" w:color="auto" w:fill="9BA1CB"/>
          </w:tcPr>
          <w:p w14:paraId="13675847" w14:textId="77777777" w:rsidR="00725CED" w:rsidRPr="00CB5DFB" w:rsidRDefault="00725CED" w:rsidP="00EB5EED">
            <w:pPr>
              <w:pStyle w:val="FormHeading2"/>
            </w:pPr>
            <w:r w:rsidRPr="00850969">
              <w:t>Cognition/dementia specific requirement</w:t>
            </w:r>
          </w:p>
        </w:tc>
      </w:tr>
      <w:tr w:rsidR="00725CED" w:rsidRPr="00346F57" w14:paraId="1367584A" w14:textId="77777777" w:rsidTr="00504D19">
        <w:trPr>
          <w:cantSplit/>
          <w:trHeight w:val="3152"/>
        </w:trPr>
        <w:tc>
          <w:tcPr>
            <w:tcW w:w="9781" w:type="dxa"/>
            <w:gridSpan w:val="6"/>
          </w:tcPr>
          <w:p w14:paraId="7E360D7F" w14:textId="77777777" w:rsidR="00452C63" w:rsidRPr="00C354F9" w:rsidRDefault="00AF27EE" w:rsidP="00452C63">
            <w:pPr>
              <w:pStyle w:val="FormFont2"/>
              <w:rPr>
                <w:i/>
                <w:noProof/>
                <w:color w:val="0070C0"/>
                <w:sz w:val="26"/>
                <w:szCs w:val="26"/>
              </w:rPr>
            </w:pPr>
            <w:r>
              <w:rPr>
                <w:i/>
                <w:color w:val="0070C0"/>
                <w:sz w:val="26"/>
                <w:szCs w:val="26"/>
              </w:rPr>
              <w:fldChar w:fldCharType="begin"/>
            </w:r>
            <w:r>
              <w:rPr>
                <w:i/>
                <w:color w:val="0070C0"/>
                <w:sz w:val="26"/>
                <w:szCs w:val="26"/>
              </w:rPr>
              <w:instrText xml:space="preserve"> MERGEFIELD  psychologicalSupportPlanFactors \b "Support plan factors: " </w:instrText>
            </w:r>
            <w:r>
              <w:rPr>
                <w:i/>
                <w:color w:val="0070C0"/>
                <w:sz w:val="26"/>
                <w:szCs w:val="26"/>
              </w:rPr>
              <w:fldChar w:fldCharType="separate"/>
            </w:r>
            <w:r w:rsidR="00452C63">
              <w:rPr>
                <w:i/>
                <w:noProof/>
                <w:color w:val="0070C0"/>
                <w:sz w:val="26"/>
                <w:szCs w:val="26"/>
              </w:rPr>
              <w:t xml:space="preserve">Support plan factors: </w:t>
            </w:r>
            <w:r w:rsidR="00452C63" w:rsidRPr="00C354F9">
              <w:rPr>
                <w:i/>
                <w:noProof/>
                <w:color w:val="0070C0"/>
                <w:sz w:val="26"/>
                <w:szCs w:val="26"/>
              </w:rPr>
              <w:t xml:space="preserve">Maureen is aware of her care needs and can communicate these.  </w:t>
            </w:r>
          </w:p>
          <w:p w14:paraId="5686EEFD" w14:textId="6A6BD2F9" w:rsidR="00AF27EE" w:rsidRPr="00AF27EE" w:rsidRDefault="00452C63" w:rsidP="00EB5EED">
            <w:pPr>
              <w:pStyle w:val="FormFont2"/>
              <w:rPr>
                <w:i/>
                <w:color w:val="0070C0"/>
                <w:sz w:val="26"/>
                <w:szCs w:val="26"/>
              </w:rPr>
            </w:pPr>
            <w:r w:rsidRPr="00C354F9">
              <w:rPr>
                <w:i/>
                <w:noProof/>
                <w:color w:val="0070C0"/>
                <w:sz w:val="26"/>
                <w:szCs w:val="26"/>
              </w:rPr>
              <w:t>Maureen is struggling with dealing with loss of loved ones, friends and function to be able to do the things that are value to her.</w:t>
            </w:r>
            <w:r w:rsidR="00AF27EE">
              <w:rPr>
                <w:i/>
                <w:color w:val="0070C0"/>
                <w:sz w:val="26"/>
                <w:szCs w:val="26"/>
              </w:rPr>
              <w:fldChar w:fldCharType="end"/>
            </w:r>
          </w:p>
          <w:p w14:paraId="26299E6A" w14:textId="5CC9DDEA" w:rsidR="0056140A" w:rsidRPr="00AF27EE" w:rsidRDefault="009E0C30" w:rsidP="00EB5EED">
            <w:pPr>
              <w:pStyle w:val="FormFont2"/>
              <w:rPr>
                <w:sz w:val="26"/>
                <w:szCs w:val="26"/>
              </w:rPr>
            </w:pPr>
            <w:r w:rsidRPr="00AF27EE">
              <w:rPr>
                <w:sz w:val="26"/>
                <w:szCs w:val="26"/>
              </w:rPr>
              <w:fldChar w:fldCharType="begin"/>
            </w:r>
            <w:r w:rsidRPr="00AF27EE">
              <w:rPr>
                <w:sz w:val="26"/>
                <w:szCs w:val="26"/>
              </w:rPr>
              <w:instrText xml:space="preserve"> MERGEFIELD "psychologicalSupportPlanInterventions" </w:instrText>
            </w:r>
            <w:r w:rsidRPr="00AF27EE">
              <w:rPr>
                <w:sz w:val="26"/>
                <w:szCs w:val="26"/>
              </w:rPr>
              <w:fldChar w:fldCharType="separate"/>
            </w:r>
            <w:r w:rsidR="00452C63" w:rsidRPr="00C354F9">
              <w:rPr>
                <w:noProof/>
                <w:sz w:val="26"/>
                <w:szCs w:val="26"/>
              </w:rPr>
              <w:t>Southern Plus will facilitate referral and series of grief counselling sessions.</w:t>
            </w:r>
            <w:r w:rsidRPr="00AF27EE">
              <w:rPr>
                <w:sz w:val="26"/>
                <w:szCs w:val="26"/>
              </w:rPr>
              <w:fldChar w:fldCharType="end"/>
            </w:r>
          </w:p>
          <w:p w14:paraId="13675849" w14:textId="25AEFE7F" w:rsidR="00725CED" w:rsidRPr="00346F57" w:rsidRDefault="00725CED" w:rsidP="00EB5EED">
            <w:pPr>
              <w:pStyle w:val="FormFont2"/>
            </w:pPr>
          </w:p>
        </w:tc>
      </w:tr>
    </w:tbl>
    <w:p w14:paraId="1367584B" w14:textId="77777777" w:rsidR="00E80350" w:rsidRDefault="00E80350">
      <w:r>
        <w:lastRenderedPageBreak/>
        <w:br w:type="page"/>
      </w:r>
    </w:p>
    <w:tbl>
      <w:tblPr>
        <w:tblStyle w:val="TableGrid"/>
        <w:tblW w:w="9781"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418"/>
        <w:gridCol w:w="567"/>
        <w:gridCol w:w="850"/>
        <w:gridCol w:w="864"/>
        <w:gridCol w:w="1404"/>
        <w:gridCol w:w="1843"/>
        <w:gridCol w:w="665"/>
        <w:gridCol w:w="753"/>
        <w:gridCol w:w="1417"/>
      </w:tblGrid>
      <w:tr w:rsidR="001E5C22" w:rsidRPr="00694E0E" w14:paraId="13675852" w14:textId="77777777" w:rsidTr="00EB5EED">
        <w:trPr>
          <w:cantSplit/>
        </w:trPr>
        <w:tc>
          <w:tcPr>
            <w:tcW w:w="1418" w:type="dxa"/>
          </w:tcPr>
          <w:p w14:paraId="1367584C" w14:textId="040B60F1" w:rsidR="001E5C22" w:rsidRPr="00694E0E" w:rsidRDefault="001E5C22" w:rsidP="00EB5EED">
            <w:pPr>
              <w:pStyle w:val="FormFont2"/>
            </w:pPr>
            <w:r>
              <w:lastRenderedPageBreak/>
              <w:t>Date of Birth:</w:t>
            </w:r>
          </w:p>
        </w:tc>
        <w:tc>
          <w:tcPr>
            <w:tcW w:w="1417" w:type="dxa"/>
            <w:gridSpan w:val="2"/>
          </w:tcPr>
          <w:p w14:paraId="1367584D" w14:textId="5BF98E31" w:rsidR="001E5C22" w:rsidRPr="00694E0E" w:rsidRDefault="006D14C1" w:rsidP="00EB5EED">
            <w:pPr>
              <w:pStyle w:val="FormFont2"/>
            </w:pPr>
            <w:r>
              <w:fldChar w:fldCharType="begin"/>
            </w:r>
            <w:r>
              <w:instrText xml:space="preserve"> MERGEFIELD  dateOfBirth  \@"dd/MM/yyyy" </w:instrText>
            </w:r>
            <w:r>
              <w:fldChar w:fldCharType="separate"/>
            </w:r>
            <w:r w:rsidR="00452C63">
              <w:rPr>
                <w:noProof/>
              </w:rPr>
              <w:t>11/03/1943</w:t>
            </w:r>
            <w:r>
              <w:fldChar w:fldCharType="end"/>
            </w:r>
          </w:p>
        </w:tc>
        <w:tc>
          <w:tcPr>
            <w:tcW w:w="864" w:type="dxa"/>
          </w:tcPr>
          <w:p w14:paraId="1367584E" w14:textId="29FD3B60" w:rsidR="001E5C22" w:rsidRPr="00694E0E" w:rsidRDefault="001E5C22" w:rsidP="00EB5EED">
            <w:pPr>
              <w:pStyle w:val="FormFont2"/>
            </w:pPr>
            <w:r>
              <w:t>Name:</w:t>
            </w:r>
          </w:p>
        </w:tc>
        <w:tc>
          <w:tcPr>
            <w:tcW w:w="3912" w:type="dxa"/>
            <w:gridSpan w:val="3"/>
          </w:tcPr>
          <w:p w14:paraId="1367584F" w14:textId="787C21AC" w:rsidR="001E5C22" w:rsidRPr="00694E0E" w:rsidRDefault="00E8099D" w:rsidP="00EB5EED">
            <w:pPr>
              <w:pStyle w:val="FormFont2"/>
            </w:pPr>
            <w:fldSimple w:instr=" MERGEFIELD firstName ">
              <w:r w:rsidR="00452C63" w:rsidRPr="00C354F9">
                <w:rPr>
                  <w:noProof/>
                </w:rPr>
                <w:t>Maureen</w:t>
              </w:r>
            </w:fldSimple>
            <w:r w:rsidR="001E5C22">
              <w:t xml:space="preserve"> </w:t>
            </w:r>
            <w:fldSimple w:instr=" MERGEFIELD Surname ">
              <w:r w:rsidR="00452C63" w:rsidRPr="00C354F9">
                <w:rPr>
                  <w:noProof/>
                </w:rPr>
                <w:t>Maxwell</w:t>
              </w:r>
            </w:fldSimple>
          </w:p>
        </w:tc>
        <w:tc>
          <w:tcPr>
            <w:tcW w:w="753" w:type="dxa"/>
          </w:tcPr>
          <w:p w14:paraId="13675850" w14:textId="3B1CB256" w:rsidR="001E5C22" w:rsidRPr="00694E0E" w:rsidRDefault="001E5C22" w:rsidP="00EB5EED">
            <w:pPr>
              <w:pStyle w:val="FormFont2"/>
            </w:pPr>
            <w:r>
              <w:t>Date:</w:t>
            </w:r>
          </w:p>
        </w:tc>
        <w:tc>
          <w:tcPr>
            <w:tcW w:w="1417" w:type="dxa"/>
          </w:tcPr>
          <w:p w14:paraId="13675851" w14:textId="12DC3212" w:rsidR="001E5C22" w:rsidRPr="00725CED" w:rsidRDefault="00E8099D" w:rsidP="00EB5EED">
            <w:pPr>
              <w:pStyle w:val="FormFont2"/>
              <w:rPr>
                <w:sz w:val="16"/>
                <w:szCs w:val="16"/>
              </w:rPr>
            </w:pPr>
            <w:fldSimple w:instr=" SAVEDATE  ">
              <w:r w:rsidR="00452C63">
                <w:rPr>
                  <w:noProof/>
                </w:rPr>
                <w:t>15/12/2022 2:25:00 PM</w:t>
              </w:r>
            </w:fldSimple>
          </w:p>
        </w:tc>
      </w:tr>
      <w:tr w:rsidR="00725CED" w:rsidRPr="00CB5DFB" w14:paraId="13675854" w14:textId="77777777" w:rsidTr="00EB5EED">
        <w:trPr>
          <w:cantSplit/>
        </w:trPr>
        <w:tc>
          <w:tcPr>
            <w:tcW w:w="9781" w:type="dxa"/>
            <w:gridSpan w:val="9"/>
            <w:tcMar>
              <w:top w:w="0" w:type="dxa"/>
              <w:bottom w:w="0" w:type="dxa"/>
            </w:tcMar>
          </w:tcPr>
          <w:p w14:paraId="13675853" w14:textId="77777777" w:rsidR="00725CED" w:rsidRPr="00CB5DFB" w:rsidRDefault="00725CED" w:rsidP="00EB5EED">
            <w:pPr>
              <w:pStyle w:val="FormBlankRow"/>
            </w:pPr>
          </w:p>
        </w:tc>
      </w:tr>
      <w:tr w:rsidR="00725CED" w:rsidRPr="00694E0E" w14:paraId="13675856" w14:textId="77777777" w:rsidTr="00EB5EED">
        <w:trPr>
          <w:cantSplit/>
        </w:trPr>
        <w:tc>
          <w:tcPr>
            <w:tcW w:w="9781" w:type="dxa"/>
            <w:gridSpan w:val="9"/>
            <w:tcBorders>
              <w:bottom w:val="single" w:sz="2" w:space="0" w:color="9BA1CB"/>
            </w:tcBorders>
            <w:shd w:val="clear" w:color="auto" w:fill="CB507F"/>
          </w:tcPr>
          <w:p w14:paraId="13675855" w14:textId="77777777" w:rsidR="00725CED" w:rsidRPr="00694E0E" w:rsidRDefault="00725CED" w:rsidP="00362DB7">
            <w:pPr>
              <w:pStyle w:val="FormHeading1"/>
              <w:jc w:val="center"/>
            </w:pPr>
            <w:r>
              <w:t>HOME CARE PACKAGES SERVICE GOALS OUTCOME MATRIX</w:t>
            </w:r>
          </w:p>
        </w:tc>
      </w:tr>
      <w:tr w:rsidR="00725CED" w:rsidRPr="00CB5DFB" w14:paraId="1367585B" w14:textId="77777777" w:rsidTr="00362DB7">
        <w:trPr>
          <w:cantSplit/>
        </w:trPr>
        <w:tc>
          <w:tcPr>
            <w:tcW w:w="1985" w:type="dxa"/>
            <w:gridSpan w:val="2"/>
            <w:shd w:val="clear" w:color="auto" w:fill="auto"/>
          </w:tcPr>
          <w:p w14:paraId="13675857" w14:textId="77777777" w:rsidR="00725CED" w:rsidRPr="00850969" w:rsidRDefault="00725CED" w:rsidP="009F73E8">
            <w:pPr>
              <w:pStyle w:val="FormFont2"/>
            </w:pPr>
            <w:r>
              <w:t>Service Requested:</w:t>
            </w:r>
          </w:p>
        </w:tc>
        <w:tc>
          <w:tcPr>
            <w:tcW w:w="3118" w:type="dxa"/>
            <w:gridSpan w:val="3"/>
            <w:shd w:val="clear" w:color="auto" w:fill="auto"/>
          </w:tcPr>
          <w:p w14:paraId="13675858" w14:textId="77777777" w:rsidR="00725CED" w:rsidRPr="00850969" w:rsidRDefault="00725CED" w:rsidP="009F73E8">
            <w:pPr>
              <w:pStyle w:val="FormFont2"/>
            </w:pPr>
          </w:p>
        </w:tc>
        <w:tc>
          <w:tcPr>
            <w:tcW w:w="1843" w:type="dxa"/>
            <w:shd w:val="clear" w:color="auto" w:fill="auto"/>
          </w:tcPr>
          <w:p w14:paraId="13675859" w14:textId="77777777" w:rsidR="00725CED" w:rsidRPr="00850969" w:rsidRDefault="00725CED" w:rsidP="009F73E8">
            <w:pPr>
              <w:pStyle w:val="FormFont2"/>
            </w:pPr>
            <w:r>
              <w:t>Provider/Location:</w:t>
            </w:r>
          </w:p>
        </w:tc>
        <w:tc>
          <w:tcPr>
            <w:tcW w:w="2835" w:type="dxa"/>
            <w:gridSpan w:val="3"/>
            <w:shd w:val="clear" w:color="auto" w:fill="auto"/>
          </w:tcPr>
          <w:p w14:paraId="1367585A" w14:textId="77777777" w:rsidR="00725CED" w:rsidRPr="00850969" w:rsidRDefault="00725CED" w:rsidP="009F73E8">
            <w:pPr>
              <w:pStyle w:val="FormFont2"/>
            </w:pPr>
          </w:p>
        </w:tc>
      </w:tr>
      <w:tr w:rsidR="00725CED" w:rsidRPr="00CB5DFB" w14:paraId="1367585D" w14:textId="77777777" w:rsidTr="00EB5EED">
        <w:trPr>
          <w:cantSplit/>
        </w:trPr>
        <w:tc>
          <w:tcPr>
            <w:tcW w:w="9781" w:type="dxa"/>
            <w:gridSpan w:val="9"/>
            <w:shd w:val="clear" w:color="auto" w:fill="9BA1CB"/>
          </w:tcPr>
          <w:p w14:paraId="1367585C" w14:textId="77777777" w:rsidR="00725CED" w:rsidRPr="00CB5DFB" w:rsidRDefault="00725CED" w:rsidP="00362DB7">
            <w:pPr>
              <w:pStyle w:val="FormHeading2"/>
              <w:jc w:val="center"/>
            </w:pPr>
            <w:r>
              <w:t>Assessment Process</w:t>
            </w:r>
          </w:p>
        </w:tc>
      </w:tr>
      <w:tr w:rsidR="00725CED" w:rsidRPr="00362DB7" w14:paraId="13675861" w14:textId="77777777" w:rsidTr="00504D19">
        <w:trPr>
          <w:cantSplit/>
          <w:trHeight w:val="1257"/>
        </w:trPr>
        <w:tc>
          <w:tcPr>
            <w:tcW w:w="1985" w:type="dxa"/>
            <w:gridSpan w:val="2"/>
            <w:vMerge w:val="restart"/>
            <w:vAlign w:val="center"/>
          </w:tcPr>
          <w:p w14:paraId="1367585E" w14:textId="77777777" w:rsidR="00725CED" w:rsidRPr="00362DB7" w:rsidRDefault="00725CED" w:rsidP="00362DB7">
            <w:pPr>
              <w:pStyle w:val="FormFont2"/>
              <w:rPr>
                <w:b/>
              </w:rPr>
            </w:pPr>
            <w:r w:rsidRPr="00362DB7">
              <w:rPr>
                <w:b/>
              </w:rPr>
              <w:t>Client Goals:</w:t>
            </w:r>
          </w:p>
          <w:p w14:paraId="1367585F" w14:textId="77777777" w:rsidR="00725CED" w:rsidRPr="003E5BCD" w:rsidRDefault="00725CED" w:rsidP="00362DB7">
            <w:pPr>
              <w:pStyle w:val="FormFont2"/>
              <w:rPr>
                <w:i/>
              </w:rPr>
            </w:pPr>
            <w:r w:rsidRPr="003E5BCD">
              <w:rPr>
                <w:i/>
              </w:rPr>
              <w:t>(What are we trying to achieve?)</w:t>
            </w:r>
          </w:p>
        </w:tc>
        <w:tc>
          <w:tcPr>
            <w:tcW w:w="7796" w:type="dxa"/>
            <w:gridSpan w:val="7"/>
          </w:tcPr>
          <w:p w14:paraId="13675860" w14:textId="22A0BA0B" w:rsidR="00725CED" w:rsidRPr="00362DB7" w:rsidRDefault="00725CED" w:rsidP="000B4A00">
            <w:pPr>
              <w:pStyle w:val="FormFont2"/>
              <w:rPr>
                <w:b/>
              </w:rPr>
            </w:pPr>
            <w:r w:rsidRPr="00362DB7">
              <w:rPr>
                <w:b/>
              </w:rPr>
              <w:t>Long Term:</w:t>
            </w:r>
            <w:r w:rsidR="000B4A00" w:rsidRPr="00362DB7">
              <w:rPr>
                <w:b/>
              </w:rPr>
              <w:t xml:space="preserve"> </w:t>
            </w:r>
            <w:r w:rsidR="000B4A00">
              <w:rPr>
                <w:b/>
              </w:rPr>
              <w:t xml:space="preserve"> </w:t>
            </w:r>
            <w:r w:rsidR="000B4A00" w:rsidRPr="00AF27EE">
              <w:rPr>
                <w:b/>
                <w:color w:val="0070C0"/>
              </w:rPr>
              <w:t>Refer to “What matters.”</w:t>
            </w:r>
          </w:p>
        </w:tc>
      </w:tr>
      <w:tr w:rsidR="00725CED" w:rsidRPr="00346F57" w14:paraId="13675864" w14:textId="77777777" w:rsidTr="00504D19">
        <w:trPr>
          <w:cantSplit/>
          <w:trHeight w:val="1278"/>
        </w:trPr>
        <w:tc>
          <w:tcPr>
            <w:tcW w:w="1985" w:type="dxa"/>
            <w:gridSpan w:val="2"/>
            <w:vMerge/>
          </w:tcPr>
          <w:p w14:paraId="13675862" w14:textId="77777777" w:rsidR="00725CED" w:rsidRPr="00346F57" w:rsidRDefault="00725CED" w:rsidP="00EB5EED">
            <w:pPr>
              <w:pStyle w:val="FormFont2"/>
            </w:pPr>
          </w:p>
        </w:tc>
        <w:tc>
          <w:tcPr>
            <w:tcW w:w="7796" w:type="dxa"/>
            <w:gridSpan w:val="7"/>
          </w:tcPr>
          <w:p w14:paraId="13675863" w14:textId="0B0E01A7" w:rsidR="00725CED" w:rsidRPr="00362DB7" w:rsidRDefault="00725CED" w:rsidP="000B4A00">
            <w:pPr>
              <w:pStyle w:val="FormFont2"/>
              <w:rPr>
                <w:b/>
              </w:rPr>
            </w:pPr>
            <w:r w:rsidRPr="00362DB7">
              <w:rPr>
                <w:b/>
              </w:rPr>
              <w:t>Short Term:</w:t>
            </w:r>
            <w:r w:rsidR="0056140A">
              <w:rPr>
                <w:b/>
              </w:rPr>
              <w:t xml:space="preserve"> </w:t>
            </w:r>
          </w:p>
        </w:tc>
      </w:tr>
      <w:tr w:rsidR="00725CED" w:rsidRPr="00346F57" w14:paraId="13675868" w14:textId="77777777" w:rsidTr="00EB5EED">
        <w:trPr>
          <w:cantSplit/>
          <w:trHeight w:val="984"/>
        </w:trPr>
        <w:tc>
          <w:tcPr>
            <w:tcW w:w="1985" w:type="dxa"/>
            <w:gridSpan w:val="2"/>
            <w:vAlign w:val="center"/>
          </w:tcPr>
          <w:p w14:paraId="13675865" w14:textId="77777777" w:rsidR="00725CED" w:rsidRDefault="00725CED" w:rsidP="00362DB7">
            <w:pPr>
              <w:pStyle w:val="FormFont2"/>
              <w:rPr>
                <w:b/>
              </w:rPr>
            </w:pPr>
            <w:r w:rsidRPr="00362DB7">
              <w:rPr>
                <w:b/>
              </w:rPr>
              <w:t xml:space="preserve">Process: </w:t>
            </w:r>
          </w:p>
          <w:p w14:paraId="13675866" w14:textId="77777777" w:rsidR="00725CED" w:rsidRPr="003E5BCD" w:rsidRDefault="00725CED" w:rsidP="00362DB7">
            <w:pPr>
              <w:pStyle w:val="FormFont2"/>
              <w:rPr>
                <w:i/>
              </w:rPr>
            </w:pPr>
            <w:r w:rsidRPr="003E5BCD">
              <w:rPr>
                <w:i/>
              </w:rPr>
              <w:t xml:space="preserve">(How are you going to achieve it?) </w:t>
            </w:r>
          </w:p>
        </w:tc>
        <w:tc>
          <w:tcPr>
            <w:tcW w:w="7796" w:type="dxa"/>
            <w:gridSpan w:val="7"/>
          </w:tcPr>
          <w:p w14:paraId="13675867" w14:textId="33622C59" w:rsidR="00725CED" w:rsidRPr="00346F57" w:rsidRDefault="00725CED" w:rsidP="00EB5EED">
            <w:pPr>
              <w:pStyle w:val="FormFont2"/>
            </w:pPr>
          </w:p>
        </w:tc>
      </w:tr>
      <w:tr w:rsidR="00725CED" w:rsidRPr="00346F57" w14:paraId="1367586C" w14:textId="77777777" w:rsidTr="00EB5EED">
        <w:trPr>
          <w:cantSplit/>
          <w:trHeight w:val="984"/>
        </w:trPr>
        <w:tc>
          <w:tcPr>
            <w:tcW w:w="1985" w:type="dxa"/>
            <w:gridSpan w:val="2"/>
            <w:vAlign w:val="center"/>
          </w:tcPr>
          <w:p w14:paraId="13675869" w14:textId="77777777" w:rsidR="00725CED" w:rsidRPr="00362DB7" w:rsidRDefault="00725CED" w:rsidP="00362DB7">
            <w:pPr>
              <w:pStyle w:val="FormFont2"/>
              <w:rPr>
                <w:b/>
              </w:rPr>
            </w:pPr>
            <w:r w:rsidRPr="00362DB7">
              <w:rPr>
                <w:b/>
              </w:rPr>
              <w:t>Time Frame:</w:t>
            </w:r>
          </w:p>
          <w:p w14:paraId="1367586A" w14:textId="77777777" w:rsidR="00725CED" w:rsidRPr="003E5BCD" w:rsidRDefault="00725CED" w:rsidP="00362DB7">
            <w:pPr>
              <w:pStyle w:val="FormFont2"/>
            </w:pPr>
            <w:r w:rsidRPr="003E5BCD">
              <w:t>(When it is it going to be achieved?)</w:t>
            </w:r>
          </w:p>
        </w:tc>
        <w:tc>
          <w:tcPr>
            <w:tcW w:w="7796" w:type="dxa"/>
            <w:gridSpan w:val="7"/>
          </w:tcPr>
          <w:p w14:paraId="1367586B" w14:textId="7E5D2BC7" w:rsidR="00725CED" w:rsidRPr="00346F57" w:rsidRDefault="0023533B" w:rsidP="00EB5EED">
            <w:pPr>
              <w:pStyle w:val="FormFont2"/>
            </w:pPr>
            <w:r>
              <w:t>Ongoing</w:t>
            </w:r>
          </w:p>
        </w:tc>
      </w:tr>
      <w:tr w:rsidR="00725CED" w:rsidRPr="00346F57" w14:paraId="13675870" w14:textId="77777777" w:rsidTr="00EB5EED">
        <w:trPr>
          <w:cantSplit/>
          <w:trHeight w:val="984"/>
        </w:trPr>
        <w:tc>
          <w:tcPr>
            <w:tcW w:w="1985" w:type="dxa"/>
            <w:gridSpan w:val="2"/>
          </w:tcPr>
          <w:p w14:paraId="1367586D" w14:textId="77777777" w:rsidR="00725CED" w:rsidRDefault="00725CED" w:rsidP="00EB5EED">
            <w:pPr>
              <w:pStyle w:val="FormFont2"/>
              <w:rPr>
                <w:b/>
              </w:rPr>
            </w:pPr>
            <w:r>
              <w:rPr>
                <w:b/>
              </w:rPr>
              <w:t>Monitor</w:t>
            </w:r>
            <w:r w:rsidRPr="003E5BCD">
              <w:rPr>
                <w:b/>
              </w:rPr>
              <w:t>:</w:t>
            </w:r>
          </w:p>
          <w:p w14:paraId="1367586E" w14:textId="77777777" w:rsidR="00725CED" w:rsidRPr="003E5BCD" w:rsidRDefault="00725CED" w:rsidP="00EB5EED">
            <w:pPr>
              <w:pStyle w:val="FormFont2"/>
              <w:rPr>
                <w:i/>
              </w:rPr>
            </w:pPr>
            <w:r w:rsidRPr="003E5BCD">
              <w:rPr>
                <w:i/>
              </w:rPr>
              <w:t>(Who is going to monitor the progress?)</w:t>
            </w:r>
          </w:p>
        </w:tc>
        <w:tc>
          <w:tcPr>
            <w:tcW w:w="7796" w:type="dxa"/>
            <w:gridSpan w:val="7"/>
          </w:tcPr>
          <w:p w14:paraId="1367586F" w14:textId="77777777" w:rsidR="00725CED" w:rsidRPr="00346F57" w:rsidRDefault="00725CED" w:rsidP="00EB5EED">
            <w:pPr>
              <w:pStyle w:val="FormFont2"/>
            </w:pPr>
          </w:p>
        </w:tc>
      </w:tr>
      <w:tr w:rsidR="00725CED" w:rsidRPr="00346F57" w14:paraId="13675876" w14:textId="77777777" w:rsidTr="00AA60F9">
        <w:trPr>
          <w:cantSplit/>
        </w:trPr>
        <w:tc>
          <w:tcPr>
            <w:tcW w:w="1985" w:type="dxa"/>
            <w:gridSpan w:val="2"/>
            <w:vMerge w:val="restart"/>
            <w:vAlign w:val="center"/>
          </w:tcPr>
          <w:p w14:paraId="13675871" w14:textId="77777777" w:rsidR="00725CED" w:rsidRPr="004A031D" w:rsidRDefault="00725CED" w:rsidP="004A031D">
            <w:pPr>
              <w:pStyle w:val="FormFont2"/>
              <w:rPr>
                <w:b/>
              </w:rPr>
            </w:pPr>
            <w:r w:rsidRPr="004A031D">
              <w:rPr>
                <w:b/>
              </w:rPr>
              <w:t>Outcome:</w:t>
            </w:r>
          </w:p>
          <w:p w14:paraId="13675872" w14:textId="77777777" w:rsidR="00725CED" w:rsidRDefault="00725CED" w:rsidP="004A031D">
            <w:pPr>
              <w:pStyle w:val="FormFont2"/>
            </w:pPr>
          </w:p>
          <w:p w14:paraId="13675873" w14:textId="77777777" w:rsidR="00725CED" w:rsidRPr="00346F57" w:rsidRDefault="00725CED" w:rsidP="004A031D">
            <w:pPr>
              <w:pStyle w:val="FormFont2"/>
            </w:pPr>
            <w:r>
              <w:t>1 Month Review</w:t>
            </w:r>
          </w:p>
        </w:tc>
        <w:tc>
          <w:tcPr>
            <w:tcW w:w="850" w:type="dxa"/>
          </w:tcPr>
          <w:p w14:paraId="13675874" w14:textId="77777777" w:rsidR="00725CED" w:rsidRPr="00346F57" w:rsidRDefault="00725CED" w:rsidP="00EB5EED">
            <w:pPr>
              <w:pStyle w:val="FormFont2"/>
            </w:pPr>
            <w:r>
              <w:t>Date:</w:t>
            </w:r>
          </w:p>
        </w:tc>
        <w:tc>
          <w:tcPr>
            <w:tcW w:w="6946" w:type="dxa"/>
            <w:gridSpan w:val="6"/>
          </w:tcPr>
          <w:p w14:paraId="13675875" w14:textId="77777777" w:rsidR="00725CED" w:rsidRPr="00346F57" w:rsidRDefault="00725CED" w:rsidP="00EB5EED">
            <w:pPr>
              <w:pStyle w:val="FormFont2"/>
            </w:pPr>
          </w:p>
        </w:tc>
      </w:tr>
      <w:tr w:rsidR="00725CED" w:rsidRPr="00346F57" w14:paraId="13675879" w14:textId="77777777" w:rsidTr="00EB5EED">
        <w:trPr>
          <w:cantSplit/>
          <w:trHeight w:val="1361"/>
        </w:trPr>
        <w:tc>
          <w:tcPr>
            <w:tcW w:w="1985" w:type="dxa"/>
            <w:gridSpan w:val="2"/>
            <w:vMerge/>
          </w:tcPr>
          <w:p w14:paraId="13675877" w14:textId="77777777" w:rsidR="00725CED" w:rsidRPr="00346F57" w:rsidRDefault="00725CED" w:rsidP="00EB5EED">
            <w:pPr>
              <w:pStyle w:val="FormFont2"/>
            </w:pPr>
          </w:p>
        </w:tc>
        <w:tc>
          <w:tcPr>
            <w:tcW w:w="7796" w:type="dxa"/>
            <w:gridSpan w:val="7"/>
          </w:tcPr>
          <w:p w14:paraId="13675878" w14:textId="77777777" w:rsidR="00725CED" w:rsidRPr="00346F57" w:rsidRDefault="00725CED" w:rsidP="00EB5EED">
            <w:pPr>
              <w:pStyle w:val="FormFont2"/>
            </w:pPr>
            <w:r>
              <w:t xml:space="preserve">Comments: </w:t>
            </w:r>
          </w:p>
        </w:tc>
      </w:tr>
      <w:tr w:rsidR="00725CED" w:rsidRPr="00346F57" w14:paraId="1367587F" w14:textId="77777777" w:rsidTr="00AA60F9">
        <w:trPr>
          <w:cantSplit/>
        </w:trPr>
        <w:tc>
          <w:tcPr>
            <w:tcW w:w="1985" w:type="dxa"/>
            <w:gridSpan w:val="2"/>
            <w:vMerge w:val="restart"/>
            <w:vAlign w:val="center"/>
          </w:tcPr>
          <w:p w14:paraId="1367587A" w14:textId="77777777" w:rsidR="00725CED" w:rsidRPr="004A031D" w:rsidRDefault="00725CED" w:rsidP="004A031D">
            <w:pPr>
              <w:pStyle w:val="FormFont2"/>
              <w:rPr>
                <w:b/>
              </w:rPr>
            </w:pPr>
            <w:r w:rsidRPr="004A031D">
              <w:rPr>
                <w:b/>
              </w:rPr>
              <w:t>Outcome:</w:t>
            </w:r>
          </w:p>
          <w:p w14:paraId="1367587B" w14:textId="77777777" w:rsidR="00725CED" w:rsidRDefault="00725CED" w:rsidP="004A031D">
            <w:pPr>
              <w:pStyle w:val="FormFont2"/>
            </w:pPr>
          </w:p>
          <w:p w14:paraId="1367587C" w14:textId="77777777" w:rsidR="00725CED" w:rsidRPr="00346F57" w:rsidRDefault="00725CED" w:rsidP="004A031D">
            <w:pPr>
              <w:pStyle w:val="FormFont2"/>
            </w:pPr>
            <w:r>
              <w:t>2</w:t>
            </w:r>
            <w:r w:rsidRPr="004A031D">
              <w:rPr>
                <w:vertAlign w:val="superscript"/>
              </w:rPr>
              <w:t>nd</w:t>
            </w:r>
            <w:r>
              <w:t xml:space="preserve"> Review</w:t>
            </w:r>
          </w:p>
        </w:tc>
        <w:tc>
          <w:tcPr>
            <w:tcW w:w="850" w:type="dxa"/>
          </w:tcPr>
          <w:p w14:paraId="1367587D" w14:textId="77777777" w:rsidR="00725CED" w:rsidRPr="00346F57" w:rsidRDefault="00725CED" w:rsidP="00EB5EED">
            <w:pPr>
              <w:pStyle w:val="FormFont2"/>
            </w:pPr>
            <w:r>
              <w:t>Date:</w:t>
            </w:r>
          </w:p>
        </w:tc>
        <w:tc>
          <w:tcPr>
            <w:tcW w:w="6946" w:type="dxa"/>
            <w:gridSpan w:val="6"/>
          </w:tcPr>
          <w:p w14:paraId="1367587E" w14:textId="77777777" w:rsidR="00725CED" w:rsidRPr="00346F57" w:rsidRDefault="00725CED" w:rsidP="00EB5EED">
            <w:pPr>
              <w:pStyle w:val="FormFont2"/>
            </w:pPr>
          </w:p>
        </w:tc>
      </w:tr>
      <w:tr w:rsidR="00725CED" w:rsidRPr="00346F57" w14:paraId="13675882" w14:textId="77777777" w:rsidTr="00EB5EED">
        <w:trPr>
          <w:cantSplit/>
          <w:trHeight w:val="1361"/>
        </w:trPr>
        <w:tc>
          <w:tcPr>
            <w:tcW w:w="1985" w:type="dxa"/>
            <w:gridSpan w:val="2"/>
            <w:vMerge/>
          </w:tcPr>
          <w:p w14:paraId="13675880" w14:textId="77777777" w:rsidR="00725CED" w:rsidRPr="00346F57" w:rsidRDefault="00725CED" w:rsidP="00EB5EED">
            <w:pPr>
              <w:pStyle w:val="FormFont2"/>
            </w:pPr>
          </w:p>
        </w:tc>
        <w:tc>
          <w:tcPr>
            <w:tcW w:w="7796" w:type="dxa"/>
            <w:gridSpan w:val="7"/>
          </w:tcPr>
          <w:p w14:paraId="13675881" w14:textId="77777777" w:rsidR="00725CED" w:rsidRPr="00346F57" w:rsidRDefault="00725CED" w:rsidP="00EB5EED">
            <w:pPr>
              <w:pStyle w:val="FormFont2"/>
            </w:pPr>
            <w:r>
              <w:t>Comments:</w:t>
            </w:r>
          </w:p>
        </w:tc>
      </w:tr>
      <w:tr w:rsidR="00725CED" w:rsidRPr="00346F57" w14:paraId="13675888" w14:textId="77777777" w:rsidTr="00AA60F9">
        <w:trPr>
          <w:cantSplit/>
        </w:trPr>
        <w:tc>
          <w:tcPr>
            <w:tcW w:w="1985" w:type="dxa"/>
            <w:gridSpan w:val="2"/>
            <w:vMerge w:val="restart"/>
            <w:vAlign w:val="center"/>
          </w:tcPr>
          <w:p w14:paraId="13675883" w14:textId="77777777" w:rsidR="00725CED" w:rsidRPr="004A031D" w:rsidRDefault="00725CED" w:rsidP="004A031D">
            <w:pPr>
              <w:pStyle w:val="FormFont2"/>
              <w:rPr>
                <w:b/>
              </w:rPr>
            </w:pPr>
            <w:r w:rsidRPr="004A031D">
              <w:rPr>
                <w:b/>
              </w:rPr>
              <w:t>Outcome:</w:t>
            </w:r>
          </w:p>
          <w:p w14:paraId="13675884" w14:textId="77777777" w:rsidR="00725CED" w:rsidRDefault="00725CED" w:rsidP="004A031D">
            <w:pPr>
              <w:pStyle w:val="FormFont2"/>
            </w:pPr>
          </w:p>
          <w:p w14:paraId="13675885" w14:textId="77777777" w:rsidR="00725CED" w:rsidRPr="00346F57" w:rsidRDefault="00725CED" w:rsidP="004A031D">
            <w:pPr>
              <w:pStyle w:val="FormFont2"/>
            </w:pPr>
            <w:r>
              <w:t>3</w:t>
            </w:r>
            <w:r w:rsidRPr="004A031D">
              <w:rPr>
                <w:vertAlign w:val="superscript"/>
              </w:rPr>
              <w:t>rd</w:t>
            </w:r>
            <w:r>
              <w:t xml:space="preserve"> Review</w:t>
            </w:r>
          </w:p>
        </w:tc>
        <w:tc>
          <w:tcPr>
            <w:tcW w:w="850" w:type="dxa"/>
          </w:tcPr>
          <w:p w14:paraId="13675886" w14:textId="77777777" w:rsidR="00725CED" w:rsidRPr="00346F57" w:rsidRDefault="00725CED" w:rsidP="00EB5EED">
            <w:pPr>
              <w:pStyle w:val="FormFont2"/>
            </w:pPr>
            <w:r>
              <w:t>Date:</w:t>
            </w:r>
          </w:p>
        </w:tc>
        <w:tc>
          <w:tcPr>
            <w:tcW w:w="6946" w:type="dxa"/>
            <w:gridSpan w:val="6"/>
          </w:tcPr>
          <w:p w14:paraId="13675887" w14:textId="77777777" w:rsidR="00725CED" w:rsidRPr="00346F57" w:rsidRDefault="00725CED" w:rsidP="00EB5EED">
            <w:pPr>
              <w:pStyle w:val="FormFont2"/>
            </w:pPr>
          </w:p>
        </w:tc>
      </w:tr>
      <w:tr w:rsidR="00725CED" w:rsidRPr="00346F57" w14:paraId="1367588B" w14:textId="77777777" w:rsidTr="00EB5EED">
        <w:trPr>
          <w:cantSplit/>
          <w:trHeight w:val="1361"/>
        </w:trPr>
        <w:tc>
          <w:tcPr>
            <w:tcW w:w="1985" w:type="dxa"/>
            <w:gridSpan w:val="2"/>
            <w:vMerge/>
          </w:tcPr>
          <w:p w14:paraId="13675889" w14:textId="77777777" w:rsidR="00725CED" w:rsidRPr="00346F57" w:rsidRDefault="00725CED" w:rsidP="00EB5EED">
            <w:pPr>
              <w:pStyle w:val="FormFont2"/>
            </w:pPr>
          </w:p>
        </w:tc>
        <w:tc>
          <w:tcPr>
            <w:tcW w:w="7796" w:type="dxa"/>
            <w:gridSpan w:val="7"/>
          </w:tcPr>
          <w:p w14:paraId="1367588A" w14:textId="77777777" w:rsidR="00725CED" w:rsidRPr="00346F57" w:rsidRDefault="00725CED" w:rsidP="00EB5EED">
            <w:pPr>
              <w:pStyle w:val="FormFont2"/>
            </w:pPr>
            <w:r>
              <w:t>Comments:</w:t>
            </w:r>
          </w:p>
        </w:tc>
      </w:tr>
    </w:tbl>
    <w:p w14:paraId="1367588C" w14:textId="77777777" w:rsidR="00AA60F9" w:rsidRDefault="00AA60F9">
      <w:r>
        <w:br w:type="page"/>
      </w:r>
    </w:p>
    <w:tbl>
      <w:tblPr>
        <w:tblStyle w:val="TableGrid"/>
        <w:tblW w:w="9781"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418"/>
        <w:gridCol w:w="567"/>
        <w:gridCol w:w="850"/>
        <w:gridCol w:w="864"/>
        <w:gridCol w:w="1191"/>
        <w:gridCol w:w="2721"/>
        <w:gridCol w:w="753"/>
        <w:gridCol w:w="1417"/>
      </w:tblGrid>
      <w:tr w:rsidR="001E5C22" w:rsidRPr="00694E0E" w14:paraId="13675893" w14:textId="77777777" w:rsidTr="00EB5EED">
        <w:trPr>
          <w:cantSplit/>
        </w:trPr>
        <w:tc>
          <w:tcPr>
            <w:tcW w:w="1418" w:type="dxa"/>
          </w:tcPr>
          <w:p w14:paraId="1367588D" w14:textId="032DFED7" w:rsidR="001E5C22" w:rsidRPr="00694E0E" w:rsidRDefault="001E5C22" w:rsidP="00EB5EED">
            <w:pPr>
              <w:pStyle w:val="FormFont2"/>
            </w:pPr>
            <w:r>
              <w:lastRenderedPageBreak/>
              <w:t>Date of Birth:</w:t>
            </w:r>
          </w:p>
        </w:tc>
        <w:tc>
          <w:tcPr>
            <w:tcW w:w="1417" w:type="dxa"/>
            <w:gridSpan w:val="2"/>
          </w:tcPr>
          <w:p w14:paraId="1367588E" w14:textId="67A0B310" w:rsidR="001E5C22" w:rsidRPr="00694E0E" w:rsidRDefault="006D14C1" w:rsidP="00EB5EED">
            <w:pPr>
              <w:pStyle w:val="FormFont2"/>
            </w:pPr>
            <w:r>
              <w:fldChar w:fldCharType="begin"/>
            </w:r>
            <w:r>
              <w:instrText xml:space="preserve"> MERGEFIELD  dateOfBirth  \@"dd/MM/yyyy" </w:instrText>
            </w:r>
            <w:r>
              <w:fldChar w:fldCharType="separate"/>
            </w:r>
            <w:r w:rsidR="00452C63">
              <w:rPr>
                <w:noProof/>
              </w:rPr>
              <w:t>11/03/1943</w:t>
            </w:r>
            <w:r>
              <w:fldChar w:fldCharType="end"/>
            </w:r>
          </w:p>
        </w:tc>
        <w:tc>
          <w:tcPr>
            <w:tcW w:w="864" w:type="dxa"/>
          </w:tcPr>
          <w:p w14:paraId="1367588F" w14:textId="2B7D8FB3" w:rsidR="001E5C22" w:rsidRPr="00694E0E" w:rsidRDefault="001E5C22" w:rsidP="00EB5EED">
            <w:pPr>
              <w:pStyle w:val="FormFont2"/>
            </w:pPr>
            <w:r>
              <w:t>Name:</w:t>
            </w:r>
          </w:p>
        </w:tc>
        <w:tc>
          <w:tcPr>
            <w:tcW w:w="3912" w:type="dxa"/>
            <w:gridSpan w:val="2"/>
          </w:tcPr>
          <w:p w14:paraId="13675890" w14:textId="036CFF97" w:rsidR="001E5C22" w:rsidRPr="00694E0E" w:rsidRDefault="00E8099D" w:rsidP="00EB5EED">
            <w:pPr>
              <w:pStyle w:val="FormFont2"/>
            </w:pPr>
            <w:fldSimple w:instr=" MERGEFIELD firstName ">
              <w:r w:rsidR="00452C63" w:rsidRPr="00C354F9">
                <w:rPr>
                  <w:noProof/>
                </w:rPr>
                <w:t>Maureen</w:t>
              </w:r>
            </w:fldSimple>
            <w:r w:rsidR="001E5C22">
              <w:t xml:space="preserve"> </w:t>
            </w:r>
            <w:fldSimple w:instr=" MERGEFIELD Surname ">
              <w:r w:rsidR="00452C63" w:rsidRPr="00C354F9">
                <w:rPr>
                  <w:noProof/>
                </w:rPr>
                <w:t>Maxwell</w:t>
              </w:r>
            </w:fldSimple>
          </w:p>
        </w:tc>
        <w:tc>
          <w:tcPr>
            <w:tcW w:w="753" w:type="dxa"/>
          </w:tcPr>
          <w:p w14:paraId="13675891" w14:textId="2CF4DCAB" w:rsidR="001E5C22" w:rsidRPr="00694E0E" w:rsidRDefault="001E5C22" w:rsidP="00EB5EED">
            <w:pPr>
              <w:pStyle w:val="FormFont2"/>
            </w:pPr>
            <w:r>
              <w:t>Date:</w:t>
            </w:r>
          </w:p>
        </w:tc>
        <w:tc>
          <w:tcPr>
            <w:tcW w:w="1417" w:type="dxa"/>
          </w:tcPr>
          <w:p w14:paraId="13675892" w14:textId="1F554885" w:rsidR="001E5C22" w:rsidRPr="00725CED" w:rsidRDefault="00E8099D" w:rsidP="00EB5EED">
            <w:pPr>
              <w:pStyle w:val="FormFont2"/>
              <w:rPr>
                <w:sz w:val="16"/>
                <w:szCs w:val="16"/>
              </w:rPr>
            </w:pPr>
            <w:fldSimple w:instr=" SAVEDATE  ">
              <w:r w:rsidR="00452C63">
                <w:rPr>
                  <w:noProof/>
                </w:rPr>
                <w:t>15/12/2022 2:25:00 PM</w:t>
              </w:r>
            </w:fldSimple>
          </w:p>
        </w:tc>
      </w:tr>
      <w:tr w:rsidR="00725CED" w:rsidRPr="00694E0E" w14:paraId="13675895" w14:textId="77777777" w:rsidTr="00E80350">
        <w:trPr>
          <w:cantSplit/>
          <w:trHeight w:val="25"/>
        </w:trPr>
        <w:tc>
          <w:tcPr>
            <w:tcW w:w="9781" w:type="dxa"/>
            <w:gridSpan w:val="8"/>
            <w:tcBorders>
              <w:left w:val="nil"/>
              <w:bottom w:val="single" w:sz="2" w:space="0" w:color="9BA1CB"/>
              <w:right w:val="nil"/>
            </w:tcBorders>
            <w:shd w:val="clear" w:color="auto" w:fill="auto"/>
          </w:tcPr>
          <w:p w14:paraId="13675894" w14:textId="77777777" w:rsidR="00725CED" w:rsidRPr="00E80350" w:rsidRDefault="00725CED" w:rsidP="00EB5EED">
            <w:pPr>
              <w:pStyle w:val="FormHeading1"/>
              <w:rPr>
                <w:sz w:val="4"/>
                <w:szCs w:val="4"/>
              </w:rPr>
            </w:pPr>
          </w:p>
        </w:tc>
      </w:tr>
      <w:tr w:rsidR="00725CED" w:rsidRPr="00CB5DFB" w14:paraId="13675898" w14:textId="77777777" w:rsidTr="00EB5EED">
        <w:trPr>
          <w:cantSplit/>
          <w:trHeight w:val="607"/>
        </w:trPr>
        <w:tc>
          <w:tcPr>
            <w:tcW w:w="1985" w:type="dxa"/>
            <w:gridSpan w:val="2"/>
            <w:shd w:val="clear" w:color="auto" w:fill="auto"/>
          </w:tcPr>
          <w:p w14:paraId="13675896" w14:textId="77777777" w:rsidR="00725CED" w:rsidRPr="00AA60F9" w:rsidRDefault="00725CED" w:rsidP="00AA60F9">
            <w:pPr>
              <w:pStyle w:val="FormFont2"/>
              <w:rPr>
                <w:b/>
              </w:rPr>
            </w:pPr>
            <w:r w:rsidRPr="00AA60F9">
              <w:rPr>
                <w:b/>
              </w:rPr>
              <w:t>Case Manager:</w:t>
            </w:r>
          </w:p>
        </w:tc>
        <w:tc>
          <w:tcPr>
            <w:tcW w:w="7796" w:type="dxa"/>
            <w:gridSpan w:val="6"/>
            <w:shd w:val="clear" w:color="auto" w:fill="auto"/>
          </w:tcPr>
          <w:p w14:paraId="13675897" w14:textId="68C2D319" w:rsidR="00725CED" w:rsidRPr="00CB5DFB" w:rsidRDefault="001E5C22" w:rsidP="00AA60F9">
            <w:pPr>
              <w:pStyle w:val="FormFont2"/>
            </w:pPr>
            <w:r>
              <w:t>Jon Morrell</w:t>
            </w:r>
          </w:p>
        </w:tc>
      </w:tr>
      <w:tr w:rsidR="00725CED" w:rsidRPr="00346F57" w14:paraId="1367589B" w14:textId="77777777" w:rsidTr="004B049D">
        <w:trPr>
          <w:cantSplit/>
          <w:trHeight w:val="1058"/>
        </w:trPr>
        <w:tc>
          <w:tcPr>
            <w:tcW w:w="1985" w:type="dxa"/>
            <w:gridSpan w:val="2"/>
          </w:tcPr>
          <w:p w14:paraId="13675899" w14:textId="77777777" w:rsidR="00725CED" w:rsidRPr="00AA60F9" w:rsidRDefault="00725CED" w:rsidP="00EB5EED">
            <w:pPr>
              <w:pStyle w:val="FormFont2"/>
              <w:rPr>
                <w:b/>
              </w:rPr>
            </w:pPr>
            <w:r w:rsidRPr="00AA60F9">
              <w:rPr>
                <w:b/>
              </w:rPr>
              <w:t>Outcome:</w:t>
            </w:r>
          </w:p>
        </w:tc>
        <w:tc>
          <w:tcPr>
            <w:tcW w:w="7796" w:type="dxa"/>
            <w:gridSpan w:val="6"/>
          </w:tcPr>
          <w:p w14:paraId="1367589A" w14:textId="77777777" w:rsidR="00725CED" w:rsidRPr="00346F57" w:rsidRDefault="00725CED" w:rsidP="00EB5EED">
            <w:pPr>
              <w:pStyle w:val="FormFont2"/>
            </w:pPr>
          </w:p>
        </w:tc>
      </w:tr>
      <w:tr w:rsidR="00725CED" w:rsidRPr="00346F57" w14:paraId="1367589E" w14:textId="77777777" w:rsidTr="00EB5EED">
        <w:trPr>
          <w:cantSplit/>
          <w:trHeight w:val="607"/>
        </w:trPr>
        <w:tc>
          <w:tcPr>
            <w:tcW w:w="1985" w:type="dxa"/>
            <w:gridSpan w:val="2"/>
          </w:tcPr>
          <w:p w14:paraId="1367589C" w14:textId="77777777" w:rsidR="00725CED" w:rsidRPr="00AA60F9" w:rsidRDefault="00725CED" w:rsidP="00EB5EED">
            <w:pPr>
              <w:pStyle w:val="FormFont2"/>
              <w:rPr>
                <w:b/>
              </w:rPr>
            </w:pPr>
            <w:r w:rsidRPr="00AA60F9">
              <w:rPr>
                <w:b/>
              </w:rPr>
              <w:t>Ongoing / Cease:</w:t>
            </w:r>
          </w:p>
        </w:tc>
        <w:tc>
          <w:tcPr>
            <w:tcW w:w="7796" w:type="dxa"/>
            <w:gridSpan w:val="6"/>
          </w:tcPr>
          <w:p w14:paraId="1367589D" w14:textId="77777777" w:rsidR="00725CED" w:rsidRPr="00346F57" w:rsidRDefault="00725CED" w:rsidP="00EB5EED">
            <w:pPr>
              <w:pStyle w:val="FormFont2"/>
            </w:pPr>
          </w:p>
        </w:tc>
      </w:tr>
      <w:tr w:rsidR="00725CED" w:rsidRPr="00CB5DFB" w14:paraId="136758A1" w14:textId="77777777" w:rsidTr="00EB5EED">
        <w:trPr>
          <w:cantSplit/>
        </w:trPr>
        <w:tc>
          <w:tcPr>
            <w:tcW w:w="4890" w:type="dxa"/>
            <w:gridSpan w:val="5"/>
            <w:shd w:val="clear" w:color="auto" w:fill="9BA1CB"/>
          </w:tcPr>
          <w:p w14:paraId="1367589F" w14:textId="77777777" w:rsidR="00725CED" w:rsidRPr="00CB5DFB" w:rsidRDefault="00725CED" w:rsidP="00EB5EED">
            <w:pPr>
              <w:pStyle w:val="FormHeading2"/>
            </w:pPr>
            <w:r>
              <w:t>Summary of identified goals</w:t>
            </w:r>
          </w:p>
        </w:tc>
        <w:tc>
          <w:tcPr>
            <w:tcW w:w="4891" w:type="dxa"/>
            <w:gridSpan w:val="3"/>
            <w:shd w:val="clear" w:color="auto" w:fill="9BA1CB"/>
          </w:tcPr>
          <w:p w14:paraId="136758A0" w14:textId="77777777" w:rsidR="00725CED" w:rsidRPr="00CB5DFB" w:rsidRDefault="00725CED" w:rsidP="00EB5EED">
            <w:pPr>
              <w:pStyle w:val="FormHeading2"/>
            </w:pPr>
            <w:r>
              <w:t>Coordinator / Case Manager Actions</w:t>
            </w:r>
          </w:p>
        </w:tc>
      </w:tr>
      <w:tr w:rsidR="00725CED" w:rsidRPr="00346F57" w14:paraId="136758A4" w14:textId="77777777" w:rsidTr="00EB5EED">
        <w:trPr>
          <w:cantSplit/>
          <w:trHeight w:val="984"/>
        </w:trPr>
        <w:tc>
          <w:tcPr>
            <w:tcW w:w="4890" w:type="dxa"/>
            <w:gridSpan w:val="5"/>
          </w:tcPr>
          <w:p w14:paraId="136758A2" w14:textId="57657278" w:rsidR="00725CED" w:rsidRPr="00346F57" w:rsidRDefault="00725CED" w:rsidP="00EB5EED">
            <w:pPr>
              <w:pStyle w:val="FormFont2"/>
            </w:pPr>
            <w:r>
              <w:t xml:space="preserve">1. </w:t>
            </w:r>
            <w:r w:rsidR="0023533B">
              <w:t>Refer to support plan body</w:t>
            </w:r>
          </w:p>
        </w:tc>
        <w:tc>
          <w:tcPr>
            <w:tcW w:w="4891" w:type="dxa"/>
            <w:gridSpan w:val="3"/>
          </w:tcPr>
          <w:p w14:paraId="136758A3" w14:textId="77777777" w:rsidR="00725CED" w:rsidRPr="00346F57" w:rsidRDefault="00725CED" w:rsidP="00EB5EED">
            <w:pPr>
              <w:pStyle w:val="FormFont2"/>
            </w:pPr>
            <w:r>
              <w:t>1.</w:t>
            </w:r>
          </w:p>
        </w:tc>
      </w:tr>
      <w:tr w:rsidR="00725CED" w:rsidRPr="00346F57" w14:paraId="136758A7" w14:textId="77777777" w:rsidTr="00EB5EED">
        <w:trPr>
          <w:cantSplit/>
          <w:trHeight w:val="984"/>
        </w:trPr>
        <w:tc>
          <w:tcPr>
            <w:tcW w:w="4890" w:type="dxa"/>
            <w:gridSpan w:val="5"/>
          </w:tcPr>
          <w:p w14:paraId="136758A5" w14:textId="77777777" w:rsidR="00725CED" w:rsidRPr="00346F57" w:rsidRDefault="00725CED" w:rsidP="00EB5EED">
            <w:pPr>
              <w:pStyle w:val="FormFont2"/>
            </w:pPr>
            <w:r>
              <w:t>2.</w:t>
            </w:r>
          </w:p>
        </w:tc>
        <w:tc>
          <w:tcPr>
            <w:tcW w:w="4891" w:type="dxa"/>
            <w:gridSpan w:val="3"/>
          </w:tcPr>
          <w:p w14:paraId="136758A6" w14:textId="77777777" w:rsidR="00725CED" w:rsidRPr="00346F57" w:rsidRDefault="00725CED" w:rsidP="00EB5EED">
            <w:pPr>
              <w:pStyle w:val="FormFont2"/>
            </w:pPr>
            <w:r>
              <w:t>2.</w:t>
            </w:r>
          </w:p>
        </w:tc>
      </w:tr>
      <w:tr w:rsidR="00725CED" w:rsidRPr="00346F57" w14:paraId="136758AA" w14:textId="77777777" w:rsidTr="00EB5EED">
        <w:trPr>
          <w:cantSplit/>
          <w:trHeight w:val="984"/>
        </w:trPr>
        <w:tc>
          <w:tcPr>
            <w:tcW w:w="4890" w:type="dxa"/>
            <w:gridSpan w:val="5"/>
          </w:tcPr>
          <w:p w14:paraId="136758A8" w14:textId="77777777" w:rsidR="00725CED" w:rsidRPr="00346F57" w:rsidRDefault="00725CED" w:rsidP="00EB5EED">
            <w:pPr>
              <w:pStyle w:val="FormFont2"/>
            </w:pPr>
            <w:r>
              <w:t>3.</w:t>
            </w:r>
          </w:p>
        </w:tc>
        <w:tc>
          <w:tcPr>
            <w:tcW w:w="4891" w:type="dxa"/>
            <w:gridSpan w:val="3"/>
          </w:tcPr>
          <w:p w14:paraId="136758A9" w14:textId="77777777" w:rsidR="00725CED" w:rsidRPr="00346F57" w:rsidRDefault="00725CED" w:rsidP="00EB5EED">
            <w:pPr>
              <w:pStyle w:val="FormFont2"/>
            </w:pPr>
            <w:r>
              <w:t>3.</w:t>
            </w:r>
          </w:p>
        </w:tc>
      </w:tr>
      <w:tr w:rsidR="00725CED" w:rsidRPr="00346F57" w14:paraId="136758AD" w14:textId="77777777" w:rsidTr="00EB5EED">
        <w:trPr>
          <w:cantSplit/>
          <w:trHeight w:val="984"/>
        </w:trPr>
        <w:tc>
          <w:tcPr>
            <w:tcW w:w="4890" w:type="dxa"/>
            <w:gridSpan w:val="5"/>
          </w:tcPr>
          <w:p w14:paraId="136758AB" w14:textId="77777777" w:rsidR="00725CED" w:rsidRPr="00346F57" w:rsidRDefault="00725CED" w:rsidP="00EB5EED">
            <w:pPr>
              <w:pStyle w:val="FormFont2"/>
            </w:pPr>
            <w:r>
              <w:t>4.</w:t>
            </w:r>
          </w:p>
        </w:tc>
        <w:tc>
          <w:tcPr>
            <w:tcW w:w="4891" w:type="dxa"/>
            <w:gridSpan w:val="3"/>
          </w:tcPr>
          <w:p w14:paraId="136758AC" w14:textId="77777777" w:rsidR="00725CED" w:rsidRPr="00346F57" w:rsidRDefault="00725CED" w:rsidP="00EB5EED">
            <w:pPr>
              <w:pStyle w:val="FormFont2"/>
            </w:pPr>
            <w:r>
              <w:t>4.</w:t>
            </w:r>
          </w:p>
        </w:tc>
      </w:tr>
      <w:tr w:rsidR="00725CED" w:rsidRPr="00346F57" w14:paraId="136758B0" w14:textId="77777777" w:rsidTr="00EB5EED">
        <w:trPr>
          <w:cantSplit/>
          <w:trHeight w:val="984"/>
        </w:trPr>
        <w:tc>
          <w:tcPr>
            <w:tcW w:w="4890" w:type="dxa"/>
            <w:gridSpan w:val="5"/>
          </w:tcPr>
          <w:p w14:paraId="136758AE" w14:textId="77777777" w:rsidR="00725CED" w:rsidRPr="00346F57" w:rsidRDefault="00725CED" w:rsidP="00EB5EED">
            <w:pPr>
              <w:pStyle w:val="FormFont2"/>
            </w:pPr>
            <w:r>
              <w:t>5.</w:t>
            </w:r>
          </w:p>
        </w:tc>
        <w:tc>
          <w:tcPr>
            <w:tcW w:w="4891" w:type="dxa"/>
            <w:gridSpan w:val="3"/>
          </w:tcPr>
          <w:p w14:paraId="136758AF" w14:textId="77777777" w:rsidR="00725CED" w:rsidRPr="00346F57" w:rsidRDefault="00725CED" w:rsidP="00EB5EED">
            <w:pPr>
              <w:pStyle w:val="FormFont2"/>
            </w:pPr>
            <w:r>
              <w:t>5.</w:t>
            </w:r>
          </w:p>
        </w:tc>
      </w:tr>
      <w:tr w:rsidR="00725CED" w:rsidRPr="00AA60F9" w14:paraId="136758B2" w14:textId="77777777" w:rsidTr="00EB5EED">
        <w:trPr>
          <w:cantSplit/>
          <w:trHeight w:val="144"/>
        </w:trPr>
        <w:tc>
          <w:tcPr>
            <w:tcW w:w="9781" w:type="dxa"/>
            <w:gridSpan w:val="8"/>
            <w:tcBorders>
              <w:left w:val="nil"/>
              <w:bottom w:val="single" w:sz="2" w:space="0" w:color="9BA1CB"/>
              <w:right w:val="nil"/>
            </w:tcBorders>
            <w:shd w:val="clear" w:color="auto" w:fill="auto"/>
          </w:tcPr>
          <w:p w14:paraId="136758B1" w14:textId="77777777" w:rsidR="00725CED" w:rsidRPr="00AA60F9" w:rsidRDefault="00725CED" w:rsidP="00EB5EED">
            <w:pPr>
              <w:pStyle w:val="FormHeading1"/>
              <w:rPr>
                <w:sz w:val="12"/>
                <w:szCs w:val="12"/>
              </w:rPr>
            </w:pPr>
          </w:p>
        </w:tc>
      </w:tr>
      <w:tr w:rsidR="00725CED" w:rsidRPr="00CB5DFB" w14:paraId="136758B5" w14:textId="77777777" w:rsidTr="00EB5EED">
        <w:trPr>
          <w:cantSplit/>
        </w:trPr>
        <w:tc>
          <w:tcPr>
            <w:tcW w:w="4890" w:type="dxa"/>
            <w:gridSpan w:val="5"/>
            <w:shd w:val="clear" w:color="auto" w:fill="9BA1CB"/>
          </w:tcPr>
          <w:p w14:paraId="136758B3" w14:textId="77777777" w:rsidR="00725CED" w:rsidRPr="00CB5DFB" w:rsidRDefault="00725CED" w:rsidP="00EB5EED">
            <w:pPr>
              <w:pStyle w:val="FormHeading2"/>
            </w:pPr>
            <w:r w:rsidRPr="00E80350">
              <w:t xml:space="preserve">Client level of involvement in the CDC budget and case management  </w:t>
            </w:r>
          </w:p>
        </w:tc>
        <w:tc>
          <w:tcPr>
            <w:tcW w:w="4891" w:type="dxa"/>
            <w:gridSpan w:val="3"/>
            <w:shd w:val="clear" w:color="auto" w:fill="9BA1CB"/>
          </w:tcPr>
          <w:p w14:paraId="136758B4" w14:textId="77777777" w:rsidR="00725CED" w:rsidRPr="00CB5DFB" w:rsidRDefault="00725CED" w:rsidP="00EB5EED">
            <w:pPr>
              <w:pStyle w:val="FormHeading2"/>
            </w:pPr>
            <w:r>
              <w:t>Southern Plus</w:t>
            </w:r>
            <w:r w:rsidRPr="00E80350">
              <w:t>/Coordinators level of involvement in budgeting and case management</w:t>
            </w:r>
          </w:p>
        </w:tc>
      </w:tr>
      <w:tr w:rsidR="00725CED" w:rsidRPr="00346F57" w14:paraId="136758B9" w14:textId="77777777" w:rsidTr="00EB5EED">
        <w:trPr>
          <w:cantSplit/>
        </w:trPr>
        <w:tc>
          <w:tcPr>
            <w:tcW w:w="4890" w:type="dxa"/>
            <w:gridSpan w:val="5"/>
          </w:tcPr>
          <w:p w14:paraId="136758B6" w14:textId="77777777" w:rsidR="00725CED" w:rsidRPr="00346F57" w:rsidRDefault="00725CED" w:rsidP="00EB5EED">
            <w:pPr>
              <w:pStyle w:val="FormFont2"/>
            </w:pPr>
            <w:r>
              <w:t xml:space="preserve"> </w:t>
            </w:r>
          </w:p>
        </w:tc>
        <w:tc>
          <w:tcPr>
            <w:tcW w:w="4891" w:type="dxa"/>
            <w:gridSpan w:val="3"/>
          </w:tcPr>
          <w:p w14:paraId="136758B7" w14:textId="39909520" w:rsidR="00725CED" w:rsidRPr="00E80350" w:rsidRDefault="00452C63" w:rsidP="00E80350">
            <w:pPr>
              <w:pStyle w:val="FormFont2"/>
            </w:pPr>
            <w:sdt>
              <w:sdtPr>
                <w:rPr>
                  <w:rFonts w:ascii="Calibri" w:hAnsi="Calibri" w:cs="Times New Roman"/>
                  <w:sz w:val="22"/>
                  <w:szCs w:val="22"/>
                </w:rPr>
                <w:id w:val="1001007968"/>
                <w14:checkbox>
                  <w14:checked w14:val="1"/>
                  <w14:checkedState w14:val="2612" w14:font="MS Gothic"/>
                  <w14:uncheckedState w14:val="2610" w14:font="MS Gothic"/>
                </w14:checkbox>
              </w:sdtPr>
              <w:sdtEndPr/>
              <w:sdtContent>
                <w:r w:rsidR="001E5C22">
                  <w:rPr>
                    <w:rFonts w:ascii="MS Gothic" w:eastAsia="MS Gothic" w:hAnsi="MS Gothic" w:cs="Times New Roman" w:hint="eastAsia"/>
                    <w:sz w:val="22"/>
                    <w:szCs w:val="22"/>
                  </w:rPr>
                  <w:t>☒</w:t>
                </w:r>
              </w:sdtContent>
            </w:sdt>
            <w:r w:rsidR="004B049D" w:rsidRPr="004B049D">
              <w:rPr>
                <w:rFonts w:ascii="Calibri" w:hAnsi="Calibri" w:cs="Times New Roman"/>
                <w:sz w:val="22"/>
                <w:szCs w:val="22"/>
              </w:rPr>
              <w:t xml:space="preserve"> </w:t>
            </w:r>
            <w:r w:rsidR="00725CED" w:rsidRPr="00E80350">
              <w:t>Work in partnership with client to</w:t>
            </w:r>
            <w:r w:rsidR="00725CED">
              <w:t xml:space="preserve"> </w:t>
            </w:r>
            <w:r w:rsidR="00725CED" w:rsidRPr="00E80350">
              <w:t xml:space="preserve">develop a goal orientated support plan </w:t>
            </w:r>
          </w:p>
          <w:p w14:paraId="136758B8" w14:textId="77777777" w:rsidR="00725CED" w:rsidRPr="00346F57" w:rsidRDefault="00725CED" w:rsidP="00EB5EED">
            <w:pPr>
              <w:pStyle w:val="FormFont2"/>
            </w:pPr>
          </w:p>
        </w:tc>
      </w:tr>
      <w:tr w:rsidR="00725CED" w:rsidRPr="00346F57" w14:paraId="136758BD" w14:textId="77777777" w:rsidTr="00EB5EED">
        <w:trPr>
          <w:cantSplit/>
        </w:trPr>
        <w:tc>
          <w:tcPr>
            <w:tcW w:w="4890" w:type="dxa"/>
            <w:gridSpan w:val="5"/>
          </w:tcPr>
          <w:p w14:paraId="136758BA" w14:textId="77777777" w:rsidR="00725CED" w:rsidRPr="00346F57" w:rsidRDefault="00725CED" w:rsidP="00EB5EED">
            <w:pPr>
              <w:pStyle w:val="FormFont2"/>
            </w:pPr>
          </w:p>
        </w:tc>
        <w:tc>
          <w:tcPr>
            <w:tcW w:w="4891" w:type="dxa"/>
            <w:gridSpan w:val="3"/>
          </w:tcPr>
          <w:p w14:paraId="136758BB" w14:textId="2B352D46" w:rsidR="00725CED" w:rsidRPr="00E80350" w:rsidRDefault="00452C63" w:rsidP="00EB5EED">
            <w:pPr>
              <w:pStyle w:val="FormFont2"/>
            </w:pPr>
            <w:sdt>
              <w:sdtPr>
                <w:rPr>
                  <w:rFonts w:ascii="Calibri" w:hAnsi="Calibri" w:cs="Times New Roman"/>
                  <w:sz w:val="22"/>
                  <w:szCs w:val="22"/>
                </w:rPr>
                <w:id w:val="2127884989"/>
                <w14:checkbox>
                  <w14:checked w14:val="1"/>
                  <w14:checkedState w14:val="2612" w14:font="MS Gothic"/>
                  <w14:uncheckedState w14:val="2610" w14:font="MS Gothic"/>
                </w14:checkbox>
              </w:sdtPr>
              <w:sdtEndPr/>
              <w:sdtContent>
                <w:r w:rsidR="001E5C22">
                  <w:rPr>
                    <w:rFonts w:ascii="MS Gothic" w:eastAsia="MS Gothic" w:hAnsi="MS Gothic" w:cs="Times New Roman" w:hint="eastAsia"/>
                    <w:sz w:val="22"/>
                    <w:szCs w:val="22"/>
                  </w:rPr>
                  <w:t>☒</w:t>
                </w:r>
              </w:sdtContent>
            </w:sdt>
            <w:r w:rsidR="00725CED">
              <w:rPr>
                <w:lang w:val="en-GB"/>
              </w:rPr>
              <w:t xml:space="preserve"> </w:t>
            </w:r>
            <w:r w:rsidR="00725CED" w:rsidRPr="00E80350">
              <w:t>Working with schedulers to maintain appropriate services times to continue to meet clients need</w:t>
            </w:r>
          </w:p>
          <w:p w14:paraId="136758BC" w14:textId="77777777" w:rsidR="00725CED" w:rsidRPr="00346F57" w:rsidRDefault="00725CED" w:rsidP="00EB5EED">
            <w:pPr>
              <w:pStyle w:val="FormFont2"/>
            </w:pPr>
          </w:p>
        </w:tc>
      </w:tr>
      <w:tr w:rsidR="00725CED" w:rsidRPr="00346F57" w14:paraId="136758C1" w14:textId="77777777" w:rsidTr="00EB5EED">
        <w:trPr>
          <w:cantSplit/>
        </w:trPr>
        <w:tc>
          <w:tcPr>
            <w:tcW w:w="4890" w:type="dxa"/>
            <w:gridSpan w:val="5"/>
          </w:tcPr>
          <w:p w14:paraId="136758BE" w14:textId="77777777" w:rsidR="00725CED" w:rsidRPr="00346F57" w:rsidRDefault="00725CED" w:rsidP="00EB5EED">
            <w:pPr>
              <w:pStyle w:val="FormFont2"/>
            </w:pPr>
          </w:p>
        </w:tc>
        <w:tc>
          <w:tcPr>
            <w:tcW w:w="4891" w:type="dxa"/>
            <w:gridSpan w:val="3"/>
          </w:tcPr>
          <w:p w14:paraId="136758BF" w14:textId="29756FC3" w:rsidR="00725CED" w:rsidRPr="00E80350" w:rsidRDefault="00452C63" w:rsidP="00EB5EED">
            <w:pPr>
              <w:pStyle w:val="FormFont2"/>
            </w:pPr>
            <w:sdt>
              <w:sdtPr>
                <w:rPr>
                  <w:rFonts w:ascii="Calibri" w:hAnsi="Calibri" w:cs="Times New Roman"/>
                  <w:sz w:val="22"/>
                  <w:szCs w:val="22"/>
                </w:rPr>
                <w:id w:val="830414359"/>
                <w14:checkbox>
                  <w14:checked w14:val="1"/>
                  <w14:checkedState w14:val="2612" w14:font="MS Gothic"/>
                  <w14:uncheckedState w14:val="2610" w14:font="MS Gothic"/>
                </w14:checkbox>
              </w:sdtPr>
              <w:sdtEndPr/>
              <w:sdtContent>
                <w:r w:rsidR="001E5C22">
                  <w:rPr>
                    <w:rFonts w:ascii="MS Gothic" w:eastAsia="MS Gothic" w:hAnsi="MS Gothic" w:cs="Times New Roman" w:hint="eastAsia"/>
                    <w:sz w:val="22"/>
                    <w:szCs w:val="22"/>
                  </w:rPr>
                  <w:t>☒</w:t>
                </w:r>
              </w:sdtContent>
            </w:sdt>
            <w:r w:rsidR="00725CED">
              <w:rPr>
                <w:lang w:val="en-GB"/>
              </w:rPr>
              <w:t xml:space="preserve"> </w:t>
            </w:r>
            <w:r w:rsidR="00725CED" w:rsidRPr="00E80350">
              <w:t>Work with support staff to ensure quality of service delivery is m</w:t>
            </w:r>
            <w:r w:rsidR="00725CED">
              <w:t>aintained and Southern Plus</w:t>
            </w:r>
            <w:r w:rsidR="00725CED" w:rsidRPr="00E80350">
              <w:t xml:space="preserve"> will provide appropriate training as required</w:t>
            </w:r>
          </w:p>
          <w:p w14:paraId="136758C0" w14:textId="77777777" w:rsidR="00725CED" w:rsidRPr="00346F57" w:rsidRDefault="00725CED" w:rsidP="00EB5EED">
            <w:pPr>
              <w:pStyle w:val="FormFont2"/>
            </w:pPr>
          </w:p>
        </w:tc>
      </w:tr>
      <w:tr w:rsidR="00725CED" w:rsidRPr="00346F57" w14:paraId="136758C5" w14:textId="77777777" w:rsidTr="00EB5EED">
        <w:trPr>
          <w:cantSplit/>
        </w:trPr>
        <w:tc>
          <w:tcPr>
            <w:tcW w:w="4890" w:type="dxa"/>
            <w:gridSpan w:val="5"/>
          </w:tcPr>
          <w:p w14:paraId="136758C2" w14:textId="77777777" w:rsidR="00725CED" w:rsidRPr="00346F57" w:rsidRDefault="00725CED" w:rsidP="00EB5EED">
            <w:pPr>
              <w:pStyle w:val="FormFont2"/>
            </w:pPr>
          </w:p>
        </w:tc>
        <w:tc>
          <w:tcPr>
            <w:tcW w:w="4891" w:type="dxa"/>
            <w:gridSpan w:val="3"/>
          </w:tcPr>
          <w:p w14:paraId="136758C3" w14:textId="4423D0DB" w:rsidR="00725CED" w:rsidRPr="00E80350" w:rsidRDefault="00452C63" w:rsidP="00EB5EED">
            <w:pPr>
              <w:pStyle w:val="FormFont2"/>
            </w:pPr>
            <w:sdt>
              <w:sdtPr>
                <w:rPr>
                  <w:rFonts w:ascii="Calibri" w:hAnsi="Calibri" w:cs="Times New Roman"/>
                  <w:sz w:val="22"/>
                  <w:szCs w:val="22"/>
                </w:rPr>
                <w:id w:val="719334437"/>
                <w14:checkbox>
                  <w14:checked w14:val="1"/>
                  <w14:checkedState w14:val="2612" w14:font="MS Gothic"/>
                  <w14:uncheckedState w14:val="2610" w14:font="MS Gothic"/>
                </w14:checkbox>
              </w:sdtPr>
              <w:sdtEndPr/>
              <w:sdtContent>
                <w:r w:rsidR="001E5C22">
                  <w:rPr>
                    <w:rFonts w:ascii="MS Gothic" w:eastAsia="MS Gothic" w:hAnsi="MS Gothic" w:cs="Times New Roman" w:hint="eastAsia"/>
                    <w:sz w:val="22"/>
                    <w:szCs w:val="22"/>
                  </w:rPr>
                  <w:t>☒</w:t>
                </w:r>
              </w:sdtContent>
            </w:sdt>
            <w:r w:rsidR="004B049D" w:rsidRPr="004B049D">
              <w:rPr>
                <w:rFonts w:ascii="Calibri" w:hAnsi="Calibri" w:cs="Times New Roman"/>
                <w:sz w:val="22"/>
                <w:szCs w:val="22"/>
              </w:rPr>
              <w:t xml:space="preserve"> </w:t>
            </w:r>
            <w:r w:rsidR="00725CED" w:rsidRPr="00E80350">
              <w:t>Manage budgets, provide invoices, monthly budget statements and report to Department of Health and Ageing</w:t>
            </w:r>
          </w:p>
          <w:p w14:paraId="136758C4" w14:textId="77777777" w:rsidR="00725CED" w:rsidRPr="00346F57" w:rsidRDefault="00725CED" w:rsidP="00EB5EED">
            <w:pPr>
              <w:pStyle w:val="FormFont2"/>
            </w:pPr>
          </w:p>
        </w:tc>
      </w:tr>
      <w:tr w:rsidR="001E5C22" w:rsidRPr="00694E0E" w14:paraId="136758CC" w14:textId="77777777" w:rsidTr="00EB5EED">
        <w:trPr>
          <w:cantSplit/>
        </w:trPr>
        <w:tc>
          <w:tcPr>
            <w:tcW w:w="1418" w:type="dxa"/>
          </w:tcPr>
          <w:p w14:paraId="136758C6" w14:textId="149E6AE0" w:rsidR="001E5C22" w:rsidRPr="00694E0E" w:rsidRDefault="001E5C22" w:rsidP="00EB5EED">
            <w:pPr>
              <w:pStyle w:val="FormFont2"/>
            </w:pPr>
            <w:r>
              <w:lastRenderedPageBreak/>
              <w:t>Date of Birth:</w:t>
            </w:r>
          </w:p>
        </w:tc>
        <w:tc>
          <w:tcPr>
            <w:tcW w:w="1417" w:type="dxa"/>
            <w:gridSpan w:val="2"/>
          </w:tcPr>
          <w:p w14:paraId="136758C7" w14:textId="76A695C8" w:rsidR="001E5C22" w:rsidRPr="00694E0E" w:rsidRDefault="00E8099D" w:rsidP="00EB5EED">
            <w:pPr>
              <w:pStyle w:val="FormFont2"/>
            </w:pPr>
            <w:fldSimple w:instr=" MERGEFIELD dateOfBirth ">
              <w:r w:rsidR="00452C63" w:rsidRPr="00C354F9">
                <w:rPr>
                  <w:noProof/>
                </w:rPr>
                <w:t>1943-03-11</w:t>
              </w:r>
            </w:fldSimple>
          </w:p>
        </w:tc>
        <w:tc>
          <w:tcPr>
            <w:tcW w:w="864" w:type="dxa"/>
          </w:tcPr>
          <w:p w14:paraId="136758C8" w14:textId="59C2056F" w:rsidR="001E5C22" w:rsidRPr="00694E0E" w:rsidRDefault="001E5C22" w:rsidP="00EB5EED">
            <w:pPr>
              <w:pStyle w:val="FormFont2"/>
            </w:pPr>
            <w:r>
              <w:t>Name:</w:t>
            </w:r>
          </w:p>
        </w:tc>
        <w:tc>
          <w:tcPr>
            <w:tcW w:w="3912" w:type="dxa"/>
            <w:gridSpan w:val="2"/>
          </w:tcPr>
          <w:p w14:paraId="136758C9" w14:textId="44D82940" w:rsidR="001E5C22" w:rsidRPr="00694E0E" w:rsidRDefault="00E8099D" w:rsidP="00EB5EED">
            <w:pPr>
              <w:pStyle w:val="FormFont2"/>
            </w:pPr>
            <w:fldSimple w:instr=" MERGEFIELD firstName ">
              <w:r w:rsidR="00452C63" w:rsidRPr="00C354F9">
                <w:rPr>
                  <w:noProof/>
                </w:rPr>
                <w:t>Maureen</w:t>
              </w:r>
            </w:fldSimple>
            <w:r w:rsidR="001E5C22">
              <w:t xml:space="preserve"> </w:t>
            </w:r>
            <w:fldSimple w:instr=" MERGEFIELD Surname ">
              <w:r w:rsidR="00452C63" w:rsidRPr="00C354F9">
                <w:rPr>
                  <w:noProof/>
                </w:rPr>
                <w:t>Maxwell</w:t>
              </w:r>
            </w:fldSimple>
          </w:p>
        </w:tc>
        <w:tc>
          <w:tcPr>
            <w:tcW w:w="753" w:type="dxa"/>
          </w:tcPr>
          <w:p w14:paraId="136758CA" w14:textId="2EA93525" w:rsidR="001E5C22" w:rsidRPr="00694E0E" w:rsidRDefault="001E5C22" w:rsidP="00EB5EED">
            <w:pPr>
              <w:pStyle w:val="FormFont2"/>
            </w:pPr>
            <w:r>
              <w:t>Date:</w:t>
            </w:r>
          </w:p>
        </w:tc>
        <w:tc>
          <w:tcPr>
            <w:tcW w:w="1417" w:type="dxa"/>
          </w:tcPr>
          <w:p w14:paraId="136758CB" w14:textId="011D2BFD" w:rsidR="001E5C22" w:rsidRPr="00725CED" w:rsidRDefault="00E8099D" w:rsidP="00EB5EED">
            <w:pPr>
              <w:pStyle w:val="FormFont2"/>
              <w:rPr>
                <w:sz w:val="16"/>
                <w:szCs w:val="16"/>
              </w:rPr>
            </w:pPr>
            <w:fldSimple w:instr=" SAVEDATE  ">
              <w:r w:rsidR="00452C63">
                <w:rPr>
                  <w:noProof/>
                </w:rPr>
                <w:t>15/12/2022 2:25:00 PM</w:t>
              </w:r>
            </w:fldSimple>
          </w:p>
        </w:tc>
      </w:tr>
      <w:tr w:rsidR="00725CED" w:rsidRPr="00E80350" w14:paraId="136758CE" w14:textId="77777777" w:rsidTr="00EB5EED">
        <w:trPr>
          <w:cantSplit/>
          <w:trHeight w:val="25"/>
        </w:trPr>
        <w:tc>
          <w:tcPr>
            <w:tcW w:w="9781" w:type="dxa"/>
            <w:gridSpan w:val="8"/>
            <w:tcBorders>
              <w:left w:val="nil"/>
              <w:bottom w:val="single" w:sz="2" w:space="0" w:color="9BA1CB"/>
              <w:right w:val="nil"/>
            </w:tcBorders>
            <w:shd w:val="clear" w:color="auto" w:fill="auto"/>
          </w:tcPr>
          <w:p w14:paraId="136758CD" w14:textId="77777777" w:rsidR="00725CED" w:rsidRPr="00E80350" w:rsidRDefault="00725CED" w:rsidP="00EB5EED">
            <w:pPr>
              <w:pStyle w:val="FormHeading1"/>
              <w:rPr>
                <w:sz w:val="4"/>
                <w:szCs w:val="4"/>
              </w:rPr>
            </w:pPr>
          </w:p>
        </w:tc>
      </w:tr>
      <w:tr w:rsidR="00725CED" w:rsidRPr="00CB5DFB" w14:paraId="136758D0" w14:textId="77777777" w:rsidTr="00676F70">
        <w:trPr>
          <w:cantSplit/>
        </w:trPr>
        <w:tc>
          <w:tcPr>
            <w:tcW w:w="9781" w:type="dxa"/>
            <w:gridSpan w:val="8"/>
            <w:shd w:val="clear" w:color="auto" w:fill="CB507F"/>
          </w:tcPr>
          <w:p w14:paraId="136758CF" w14:textId="77777777" w:rsidR="00725CED" w:rsidRPr="00CB5DFB" w:rsidRDefault="00725CED" w:rsidP="00676F70">
            <w:pPr>
              <w:pStyle w:val="FormHeading2"/>
              <w:jc w:val="center"/>
            </w:pPr>
            <w:r>
              <w:t>GUIDELINES FOR SUPPORT WORKERS</w:t>
            </w:r>
          </w:p>
        </w:tc>
      </w:tr>
    </w:tbl>
    <w:p w14:paraId="136758D1" w14:textId="77777777" w:rsidR="00676F70" w:rsidRDefault="00676F70" w:rsidP="00676F70">
      <w:pPr>
        <w:pStyle w:val="FormBullet1"/>
        <w:numPr>
          <w:ilvl w:val="0"/>
          <w:numId w:val="0"/>
        </w:numPr>
        <w:ind w:left="284"/>
      </w:pPr>
    </w:p>
    <w:p w14:paraId="136758D2" w14:textId="77777777" w:rsidR="00676F70" w:rsidRDefault="00676F70" w:rsidP="00676F70">
      <w:pPr>
        <w:pStyle w:val="FormBullet1"/>
      </w:pPr>
      <w:r w:rsidRPr="0024581D">
        <w:t xml:space="preserve">The support plan has been developed in partnership with the client as a guideline for support.  </w:t>
      </w:r>
    </w:p>
    <w:p w14:paraId="136758D3" w14:textId="77777777" w:rsidR="00676F70" w:rsidRPr="0024581D" w:rsidRDefault="00676F70" w:rsidP="00676F70">
      <w:pPr>
        <w:pStyle w:val="FormBullet1"/>
      </w:pPr>
      <w:r w:rsidRPr="0024581D">
        <w:t>Goals have been identifi</w:t>
      </w:r>
      <w:r>
        <w:t>ed using the restorative and re</w:t>
      </w:r>
      <w:r w:rsidRPr="0024581D">
        <w:t>ablement framework.</w:t>
      </w:r>
      <w:r>
        <w:t xml:space="preserve"> </w:t>
      </w:r>
      <w:r w:rsidRPr="0024581D">
        <w:t xml:space="preserve"> The support plan is </w:t>
      </w:r>
      <w:proofErr w:type="gramStart"/>
      <w:r w:rsidRPr="0024581D">
        <w:t>flexible</w:t>
      </w:r>
      <w:proofErr w:type="gramEnd"/>
      <w:r w:rsidRPr="0024581D">
        <w:t xml:space="preserve"> and services can be altered in consultation with the client and coordinator.  The plan allows for flexibility on any given day/visit to ensure the client’s support needs are met. </w:t>
      </w:r>
    </w:p>
    <w:p w14:paraId="136758D4" w14:textId="77777777" w:rsidR="00676F70" w:rsidRPr="0024581D" w:rsidRDefault="00676F70" w:rsidP="00676F70">
      <w:pPr>
        <w:pStyle w:val="FormBullet1"/>
      </w:pPr>
      <w:r w:rsidRPr="0024581D">
        <w:t>Ensure that the client is encouraged to do as much as possible for themselves thereby ma</w:t>
      </w:r>
      <w:r>
        <w:t>intaining independence and well</w:t>
      </w:r>
      <w:r w:rsidRPr="0024581D">
        <w:t xml:space="preserve">being and supporting the client to achieve their goals. </w:t>
      </w:r>
    </w:p>
    <w:p w14:paraId="136758D5" w14:textId="77777777" w:rsidR="00676F70" w:rsidRPr="0024581D" w:rsidRDefault="00676F70" w:rsidP="00676F70">
      <w:pPr>
        <w:pStyle w:val="FormBullet1"/>
      </w:pPr>
      <w:r w:rsidRPr="0024581D">
        <w:t xml:space="preserve">Use the equipment supplied to promote the </w:t>
      </w:r>
      <w:proofErr w:type="gramStart"/>
      <w:r w:rsidRPr="0024581D">
        <w:t>clients</w:t>
      </w:r>
      <w:proofErr w:type="gramEnd"/>
      <w:r w:rsidRPr="0024581D">
        <w:t xml:space="preserve"> independence. </w:t>
      </w:r>
    </w:p>
    <w:p w14:paraId="136758D6" w14:textId="77777777" w:rsidR="00676F70" w:rsidRPr="0024581D" w:rsidRDefault="00676F70" w:rsidP="00676F70">
      <w:pPr>
        <w:pStyle w:val="FormBullet1"/>
      </w:pPr>
      <w:r w:rsidRPr="0024581D">
        <w:t>Use appropriate protective gear and safe equipment as identified in training.</w:t>
      </w:r>
    </w:p>
    <w:p w14:paraId="136758D7" w14:textId="77777777" w:rsidR="00676F70" w:rsidRPr="0024581D" w:rsidRDefault="00676F70" w:rsidP="00676F70">
      <w:pPr>
        <w:pStyle w:val="FormBullet1"/>
      </w:pPr>
      <w:r w:rsidRPr="0024581D">
        <w:t xml:space="preserve">Provide feedback to coordinator when client has achieved any </w:t>
      </w:r>
      <w:r>
        <w:t xml:space="preserve">element </w:t>
      </w:r>
      <w:r w:rsidRPr="0024581D">
        <w:t xml:space="preserve">of their goals/when support needs have changed or there is a change in the </w:t>
      </w:r>
      <w:proofErr w:type="gramStart"/>
      <w:r w:rsidRPr="0024581D">
        <w:t>clients</w:t>
      </w:r>
      <w:proofErr w:type="gramEnd"/>
      <w:r w:rsidRPr="0024581D">
        <w:t xml:space="preserve"> overall wellbeing.</w:t>
      </w:r>
    </w:p>
    <w:p w14:paraId="136758D8" w14:textId="77777777" w:rsidR="00676F70" w:rsidRPr="0024581D" w:rsidRDefault="00676F70" w:rsidP="00676F70">
      <w:pPr>
        <w:pStyle w:val="FormBullet1"/>
      </w:pPr>
      <w:r w:rsidRPr="0024581D">
        <w:t>Identify and act on any factors that might lead to deterio</w:t>
      </w:r>
      <w:r>
        <w:t>ration in independence and well</w:t>
      </w:r>
      <w:r w:rsidRPr="0024581D">
        <w:t>being of the client.</w:t>
      </w:r>
    </w:p>
    <w:p w14:paraId="136758D9" w14:textId="77777777" w:rsidR="00676F70" w:rsidRPr="0024581D" w:rsidRDefault="00676F70" w:rsidP="00676F70">
      <w:pPr>
        <w:pStyle w:val="FormBullet1"/>
      </w:pPr>
      <w:r w:rsidRPr="0024581D">
        <w:t>Ensure a safe environment for the client and staff</w:t>
      </w:r>
      <w:r>
        <w:t>.</w:t>
      </w:r>
    </w:p>
    <w:p w14:paraId="136758DA" w14:textId="77777777" w:rsidR="00676F70" w:rsidRDefault="00676F70" w:rsidP="00676F70">
      <w:pPr>
        <w:pStyle w:val="FormBullet1"/>
      </w:pPr>
      <w:r w:rsidRPr="0024581D">
        <w:t xml:space="preserve">Follow the organisations policies and procedures at all times. </w:t>
      </w:r>
    </w:p>
    <w:p w14:paraId="136758DB" w14:textId="77777777" w:rsidR="00676F70" w:rsidRDefault="00676F70" w:rsidP="00676F70">
      <w:pPr>
        <w:pStyle w:val="FormBullet1"/>
      </w:pPr>
      <w:r>
        <w:t>All L</w:t>
      </w:r>
      <w:r w:rsidRPr="007C113A">
        <w:t>evel 4 Packages will be reviewed and co</w:t>
      </w:r>
      <w:r>
        <w:t>-</w:t>
      </w:r>
      <w:r w:rsidRPr="007C113A">
        <w:t>signed by an SCC Registered Nurse</w:t>
      </w:r>
      <w:r>
        <w:t>.</w:t>
      </w:r>
    </w:p>
    <w:p w14:paraId="136758DC" w14:textId="77777777" w:rsidR="00DF5E4A" w:rsidRPr="00DF5E4A" w:rsidRDefault="00DF5E4A" w:rsidP="00DF5E4A">
      <w:pPr>
        <w:pStyle w:val="FormBullet1"/>
        <w:numPr>
          <w:ilvl w:val="0"/>
          <w:numId w:val="0"/>
        </w:numPr>
        <w:ind w:left="284"/>
        <w:rPr>
          <w:sz w:val="8"/>
          <w:szCs w:val="8"/>
        </w:rPr>
      </w:pPr>
    </w:p>
    <w:tbl>
      <w:tblPr>
        <w:tblStyle w:val="TableGrid"/>
        <w:tblW w:w="9781"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969"/>
        <w:gridCol w:w="5812"/>
      </w:tblGrid>
      <w:tr w:rsidR="00676F70" w:rsidRPr="00CB5DFB" w14:paraId="136758DE" w14:textId="77777777" w:rsidTr="00EB5EED">
        <w:trPr>
          <w:cantSplit/>
        </w:trPr>
        <w:tc>
          <w:tcPr>
            <w:tcW w:w="9781" w:type="dxa"/>
            <w:gridSpan w:val="2"/>
            <w:shd w:val="clear" w:color="auto" w:fill="9BA1CB"/>
          </w:tcPr>
          <w:p w14:paraId="136758DD" w14:textId="77777777" w:rsidR="00676F70" w:rsidRPr="00CB5DFB" w:rsidRDefault="00676F70" w:rsidP="00676F70">
            <w:pPr>
              <w:pStyle w:val="FormHeading2"/>
              <w:jc w:val="center"/>
            </w:pPr>
            <w:r w:rsidRPr="00676F70">
              <w:t>PARTICIPANTS INVOLVED IN DEVELOPMENT OF SUPPORT PLAN</w:t>
            </w:r>
          </w:p>
        </w:tc>
      </w:tr>
      <w:tr w:rsidR="00676F70" w:rsidRPr="00346F57" w14:paraId="136758E1" w14:textId="77777777" w:rsidTr="00676F70">
        <w:trPr>
          <w:cantSplit/>
        </w:trPr>
        <w:tc>
          <w:tcPr>
            <w:tcW w:w="3969" w:type="dxa"/>
          </w:tcPr>
          <w:p w14:paraId="136758DF" w14:textId="77777777" w:rsidR="00676F70" w:rsidRPr="00346F57" w:rsidRDefault="00676F70" w:rsidP="00676F70">
            <w:pPr>
              <w:pStyle w:val="FormFont2"/>
              <w:jc w:val="right"/>
            </w:pPr>
            <w:r w:rsidRPr="00676F70">
              <w:t>Client/Carer/Client Representative Name:</w:t>
            </w:r>
          </w:p>
        </w:tc>
        <w:tc>
          <w:tcPr>
            <w:tcW w:w="5812" w:type="dxa"/>
          </w:tcPr>
          <w:p w14:paraId="136758E0" w14:textId="546B21DA" w:rsidR="00676F70" w:rsidRPr="008E00DE" w:rsidRDefault="000B4A00" w:rsidP="00EB5EED">
            <w:pPr>
              <w:pStyle w:val="FormFont2"/>
              <w:rPr>
                <w:sz w:val="26"/>
                <w:szCs w:val="26"/>
              </w:rPr>
            </w:pPr>
            <w:r>
              <w:rPr>
                <w:sz w:val="26"/>
                <w:szCs w:val="26"/>
              </w:rPr>
              <w:fldChar w:fldCharType="begin"/>
            </w:r>
            <w:r>
              <w:rPr>
                <w:sz w:val="26"/>
                <w:szCs w:val="26"/>
              </w:rPr>
              <w:instrText xml:space="preserve"> MERGEFIELD firstName </w:instrText>
            </w:r>
            <w:r>
              <w:rPr>
                <w:sz w:val="26"/>
                <w:szCs w:val="26"/>
              </w:rPr>
              <w:fldChar w:fldCharType="separate"/>
            </w:r>
            <w:r w:rsidR="00452C63" w:rsidRPr="00C354F9">
              <w:rPr>
                <w:noProof/>
                <w:sz w:val="26"/>
                <w:szCs w:val="26"/>
              </w:rPr>
              <w:t>Maureen</w:t>
            </w:r>
            <w:r>
              <w:rPr>
                <w:sz w:val="26"/>
                <w:szCs w:val="26"/>
              </w:rPr>
              <w:fldChar w:fldCharType="end"/>
            </w:r>
            <w:r w:rsidR="001E5C22" w:rsidRPr="008E00DE">
              <w:rPr>
                <w:sz w:val="26"/>
                <w:szCs w:val="26"/>
              </w:rPr>
              <w:t xml:space="preserve"> </w:t>
            </w:r>
            <w:r w:rsidR="001E5C22" w:rsidRPr="008E00DE">
              <w:rPr>
                <w:sz w:val="26"/>
                <w:szCs w:val="26"/>
              </w:rPr>
              <w:fldChar w:fldCharType="begin"/>
            </w:r>
            <w:r w:rsidR="001E5C22" w:rsidRPr="008E00DE">
              <w:rPr>
                <w:sz w:val="26"/>
                <w:szCs w:val="26"/>
              </w:rPr>
              <w:instrText xml:space="preserve"> MERGEFIELD Surname </w:instrText>
            </w:r>
            <w:r w:rsidR="001E5C22" w:rsidRPr="008E00DE">
              <w:rPr>
                <w:sz w:val="26"/>
                <w:szCs w:val="26"/>
              </w:rPr>
              <w:fldChar w:fldCharType="separate"/>
            </w:r>
            <w:r w:rsidR="00452C63" w:rsidRPr="00C354F9">
              <w:rPr>
                <w:noProof/>
                <w:sz w:val="26"/>
                <w:szCs w:val="26"/>
              </w:rPr>
              <w:t>Maxwell</w:t>
            </w:r>
            <w:r w:rsidR="001E5C22" w:rsidRPr="008E00DE">
              <w:rPr>
                <w:sz w:val="26"/>
                <w:szCs w:val="26"/>
              </w:rPr>
              <w:fldChar w:fldCharType="end"/>
            </w:r>
          </w:p>
        </w:tc>
      </w:tr>
      <w:tr w:rsidR="00676F70" w:rsidRPr="00346F57" w14:paraId="136758E4" w14:textId="77777777" w:rsidTr="00676F70">
        <w:trPr>
          <w:cantSplit/>
        </w:trPr>
        <w:tc>
          <w:tcPr>
            <w:tcW w:w="3969" w:type="dxa"/>
          </w:tcPr>
          <w:p w14:paraId="136758E2" w14:textId="77777777" w:rsidR="00676F70" w:rsidRPr="00676F70" w:rsidRDefault="00676F70" w:rsidP="00676F70">
            <w:pPr>
              <w:pStyle w:val="FormFont2"/>
              <w:jc w:val="right"/>
            </w:pPr>
            <w:r w:rsidRPr="00676F70">
              <w:t>Signature:</w:t>
            </w:r>
          </w:p>
        </w:tc>
        <w:tc>
          <w:tcPr>
            <w:tcW w:w="5812" w:type="dxa"/>
          </w:tcPr>
          <w:p w14:paraId="136758E3" w14:textId="77777777" w:rsidR="00676F70" w:rsidRPr="00346F57" w:rsidRDefault="00676F70" w:rsidP="00EB5EED">
            <w:pPr>
              <w:pStyle w:val="FormFont2"/>
            </w:pPr>
          </w:p>
        </w:tc>
      </w:tr>
      <w:tr w:rsidR="00676F70" w:rsidRPr="00346F57" w14:paraId="136758E7" w14:textId="77777777" w:rsidTr="00676F70">
        <w:trPr>
          <w:cantSplit/>
        </w:trPr>
        <w:tc>
          <w:tcPr>
            <w:tcW w:w="3969" w:type="dxa"/>
          </w:tcPr>
          <w:p w14:paraId="136758E5" w14:textId="77777777" w:rsidR="00676F70" w:rsidRPr="00676F70" w:rsidRDefault="00676F70" w:rsidP="00676F70">
            <w:pPr>
              <w:pStyle w:val="FormFont2"/>
              <w:jc w:val="right"/>
            </w:pPr>
            <w:r w:rsidRPr="00676F70">
              <w:t>Assessors Name:</w:t>
            </w:r>
          </w:p>
        </w:tc>
        <w:tc>
          <w:tcPr>
            <w:tcW w:w="5812" w:type="dxa"/>
          </w:tcPr>
          <w:p w14:paraId="136758E6" w14:textId="6EA219A8" w:rsidR="001E5C22" w:rsidRPr="008E00DE" w:rsidRDefault="001E5C22" w:rsidP="00EB5EED">
            <w:pPr>
              <w:pStyle w:val="FormFont2"/>
              <w:rPr>
                <w:sz w:val="26"/>
                <w:szCs w:val="26"/>
              </w:rPr>
            </w:pPr>
            <w:r w:rsidRPr="008E00DE">
              <w:rPr>
                <w:sz w:val="26"/>
                <w:szCs w:val="26"/>
              </w:rPr>
              <w:t>Jon Morrell</w:t>
            </w:r>
          </w:p>
        </w:tc>
      </w:tr>
      <w:tr w:rsidR="00676F70" w:rsidRPr="00346F57" w14:paraId="136758EA" w14:textId="77777777" w:rsidTr="00676F70">
        <w:trPr>
          <w:cantSplit/>
        </w:trPr>
        <w:tc>
          <w:tcPr>
            <w:tcW w:w="3969" w:type="dxa"/>
          </w:tcPr>
          <w:p w14:paraId="136758E8" w14:textId="77777777" w:rsidR="00676F70" w:rsidRPr="00676F70" w:rsidRDefault="00676F70" w:rsidP="00676F70">
            <w:pPr>
              <w:pStyle w:val="FormFont2"/>
              <w:jc w:val="right"/>
            </w:pPr>
            <w:r w:rsidRPr="00676F70">
              <w:t>Coordinator Name:</w:t>
            </w:r>
          </w:p>
        </w:tc>
        <w:tc>
          <w:tcPr>
            <w:tcW w:w="5812" w:type="dxa"/>
          </w:tcPr>
          <w:p w14:paraId="136758E9" w14:textId="48738FEE" w:rsidR="00676F70" w:rsidRPr="008E00DE" w:rsidRDefault="001E5C22" w:rsidP="00EB5EED">
            <w:pPr>
              <w:pStyle w:val="FormFont2"/>
              <w:rPr>
                <w:sz w:val="26"/>
                <w:szCs w:val="26"/>
              </w:rPr>
            </w:pPr>
            <w:r w:rsidRPr="008E00DE">
              <w:rPr>
                <w:sz w:val="26"/>
                <w:szCs w:val="26"/>
              </w:rPr>
              <w:t>Jon Morrell</w:t>
            </w:r>
          </w:p>
        </w:tc>
      </w:tr>
      <w:tr w:rsidR="00676F70" w:rsidRPr="00346F57" w14:paraId="136758ED" w14:textId="77777777" w:rsidTr="00676F70">
        <w:trPr>
          <w:cantSplit/>
        </w:trPr>
        <w:tc>
          <w:tcPr>
            <w:tcW w:w="3969" w:type="dxa"/>
          </w:tcPr>
          <w:p w14:paraId="136758EB" w14:textId="77777777" w:rsidR="00676F70" w:rsidRPr="00676F70" w:rsidRDefault="00676F70" w:rsidP="00676F70">
            <w:pPr>
              <w:pStyle w:val="FormFont2"/>
              <w:jc w:val="right"/>
            </w:pPr>
            <w:r w:rsidRPr="00676F70">
              <w:t>Clinical Nurse Name:</w:t>
            </w:r>
          </w:p>
        </w:tc>
        <w:tc>
          <w:tcPr>
            <w:tcW w:w="5812" w:type="dxa"/>
          </w:tcPr>
          <w:p w14:paraId="136758EC" w14:textId="77777777" w:rsidR="00676F70" w:rsidRPr="00346F57" w:rsidRDefault="00676F70" w:rsidP="00EB5EED">
            <w:pPr>
              <w:pStyle w:val="FormFont2"/>
            </w:pPr>
          </w:p>
        </w:tc>
      </w:tr>
      <w:tr w:rsidR="00676F70" w:rsidRPr="00E80350" w14:paraId="136758EF" w14:textId="77777777" w:rsidTr="00EB5EED">
        <w:trPr>
          <w:cantSplit/>
          <w:trHeight w:val="25"/>
        </w:trPr>
        <w:tc>
          <w:tcPr>
            <w:tcW w:w="9781" w:type="dxa"/>
            <w:gridSpan w:val="2"/>
            <w:tcBorders>
              <w:left w:val="nil"/>
              <w:bottom w:val="single" w:sz="2" w:space="0" w:color="9BA1CB"/>
              <w:right w:val="nil"/>
            </w:tcBorders>
            <w:shd w:val="clear" w:color="auto" w:fill="auto"/>
          </w:tcPr>
          <w:p w14:paraId="136758EE" w14:textId="77777777" w:rsidR="00676F70" w:rsidRPr="00E80350" w:rsidRDefault="00676F70" w:rsidP="00EB5EED">
            <w:pPr>
              <w:pStyle w:val="FormHeading1"/>
              <w:rPr>
                <w:sz w:val="4"/>
                <w:szCs w:val="4"/>
              </w:rPr>
            </w:pPr>
          </w:p>
        </w:tc>
      </w:tr>
      <w:tr w:rsidR="00676F70" w:rsidRPr="00346F57" w14:paraId="136758F5" w14:textId="77777777" w:rsidTr="00EB5EED">
        <w:trPr>
          <w:cantSplit/>
        </w:trPr>
        <w:tc>
          <w:tcPr>
            <w:tcW w:w="9781" w:type="dxa"/>
            <w:gridSpan w:val="2"/>
          </w:tcPr>
          <w:p w14:paraId="136758F0" w14:textId="77777777" w:rsidR="00676F70" w:rsidRDefault="00676F70" w:rsidP="00EB5EED">
            <w:pPr>
              <w:pStyle w:val="FormFont2"/>
            </w:pPr>
            <w:r w:rsidRPr="00676F70">
              <w:t>This Support Plan has been discussed and agreed to with the (tick as appropriate)</w:t>
            </w:r>
          </w:p>
          <w:p w14:paraId="136758F1" w14:textId="77777777" w:rsidR="00676F70" w:rsidRPr="00DF5E4A" w:rsidRDefault="00676F70" w:rsidP="00EB5EED">
            <w:pPr>
              <w:pStyle w:val="FormFont2"/>
              <w:rPr>
                <w:sz w:val="12"/>
                <w:szCs w:val="12"/>
              </w:rPr>
            </w:pPr>
          </w:p>
          <w:p w14:paraId="136758F2" w14:textId="77777777" w:rsidR="00676F70" w:rsidRDefault="00452C63" w:rsidP="00676F70">
            <w:pPr>
              <w:pStyle w:val="FormFont2"/>
            </w:pPr>
            <w:sdt>
              <w:sdtPr>
                <w:rPr>
                  <w:rFonts w:ascii="Calibri" w:hAnsi="Calibri" w:cs="Times New Roman"/>
                  <w:sz w:val="22"/>
                  <w:szCs w:val="22"/>
                </w:rPr>
                <w:id w:val="-710424693"/>
                <w14:checkbox>
                  <w14:checked w14:val="0"/>
                  <w14:checkedState w14:val="2612" w14:font="MS Gothic"/>
                  <w14:uncheckedState w14:val="2610" w14:font="MS Gothic"/>
                </w14:checkbox>
              </w:sdtPr>
              <w:sdtEndPr/>
              <w:sdtContent>
                <w:r w:rsidR="004B049D">
                  <w:rPr>
                    <w:rFonts w:ascii="MS Gothic" w:eastAsia="MS Gothic" w:hAnsi="MS Gothic" w:cs="Times New Roman" w:hint="eastAsia"/>
                    <w:sz w:val="22"/>
                    <w:szCs w:val="22"/>
                  </w:rPr>
                  <w:t>☐</w:t>
                </w:r>
              </w:sdtContent>
            </w:sdt>
            <w:r w:rsidR="004B049D" w:rsidRPr="004B049D">
              <w:rPr>
                <w:rFonts w:ascii="Calibri" w:hAnsi="Calibri" w:cs="Times New Roman"/>
                <w:sz w:val="22"/>
                <w:szCs w:val="22"/>
              </w:rPr>
              <w:t xml:space="preserve"> </w:t>
            </w:r>
            <w:r w:rsidR="00676F70" w:rsidRPr="00676F70">
              <w:t xml:space="preserve">Client </w:t>
            </w:r>
            <w:r w:rsidR="00676F70" w:rsidRPr="00676F70">
              <w:tab/>
            </w:r>
            <w:sdt>
              <w:sdtPr>
                <w:rPr>
                  <w:rFonts w:ascii="Calibri" w:hAnsi="Calibri" w:cs="Times New Roman"/>
                  <w:sz w:val="22"/>
                  <w:szCs w:val="22"/>
                </w:rPr>
                <w:id w:val="-1128164607"/>
                <w14:checkbox>
                  <w14:checked w14:val="0"/>
                  <w14:checkedState w14:val="2612" w14:font="MS Gothic"/>
                  <w14:uncheckedState w14:val="2610" w14:font="MS Gothic"/>
                </w14:checkbox>
              </w:sdtPr>
              <w:sdtEndPr/>
              <w:sdtContent>
                <w:r w:rsidR="004B049D">
                  <w:rPr>
                    <w:rFonts w:ascii="MS Gothic" w:eastAsia="MS Gothic" w:hAnsi="MS Gothic" w:cs="Times New Roman" w:hint="eastAsia"/>
                    <w:sz w:val="22"/>
                    <w:szCs w:val="22"/>
                  </w:rPr>
                  <w:t>☐</w:t>
                </w:r>
              </w:sdtContent>
            </w:sdt>
            <w:r w:rsidR="004B049D" w:rsidRPr="004B049D">
              <w:rPr>
                <w:rFonts w:ascii="Calibri" w:hAnsi="Calibri" w:cs="Times New Roman"/>
                <w:sz w:val="22"/>
                <w:szCs w:val="22"/>
              </w:rPr>
              <w:t xml:space="preserve"> </w:t>
            </w:r>
            <w:r w:rsidR="00676F70" w:rsidRPr="00676F70">
              <w:t>Representative/Carer</w:t>
            </w:r>
          </w:p>
          <w:p w14:paraId="136758F3" w14:textId="77777777" w:rsidR="00676F70" w:rsidRPr="00DF5E4A" w:rsidRDefault="00676F70" w:rsidP="00676F70">
            <w:pPr>
              <w:pStyle w:val="FormFont2"/>
              <w:rPr>
                <w:sz w:val="12"/>
                <w:szCs w:val="12"/>
              </w:rPr>
            </w:pPr>
          </w:p>
          <w:p w14:paraId="136758F4" w14:textId="77777777" w:rsidR="00676F70" w:rsidRPr="00346F57" w:rsidRDefault="00676F70" w:rsidP="00EB5EED">
            <w:pPr>
              <w:pStyle w:val="FormFont2"/>
            </w:pPr>
            <w:r w:rsidRPr="00676F70">
              <w:t>COPY TO BE ATTACHED TO HOME CARE AGREEMENT</w:t>
            </w:r>
          </w:p>
        </w:tc>
      </w:tr>
      <w:tr w:rsidR="00676F70" w:rsidRPr="00346F57" w14:paraId="136758FA" w14:textId="77777777" w:rsidTr="00EB5EED">
        <w:trPr>
          <w:cantSplit/>
        </w:trPr>
        <w:tc>
          <w:tcPr>
            <w:tcW w:w="9781" w:type="dxa"/>
            <w:gridSpan w:val="2"/>
          </w:tcPr>
          <w:p w14:paraId="136758F6" w14:textId="77777777" w:rsidR="00676F70" w:rsidRDefault="00676F70" w:rsidP="00EB5EED">
            <w:pPr>
              <w:pStyle w:val="FormFont2"/>
            </w:pPr>
            <w:r w:rsidRPr="00676F70">
              <w:t>Client agrees to the service provider contacting their nominated emergency contact if required</w:t>
            </w:r>
          </w:p>
          <w:p w14:paraId="136758F7" w14:textId="77777777" w:rsidR="00676F70" w:rsidRPr="00DF5E4A" w:rsidRDefault="00676F70" w:rsidP="00EB5EED">
            <w:pPr>
              <w:pStyle w:val="FormFont2"/>
              <w:rPr>
                <w:sz w:val="12"/>
                <w:szCs w:val="12"/>
              </w:rPr>
            </w:pPr>
          </w:p>
          <w:p w14:paraId="136758F8" w14:textId="77777777" w:rsidR="00DF5E4A" w:rsidRDefault="00452C63" w:rsidP="00DF5E4A">
            <w:pPr>
              <w:pStyle w:val="FormFont2"/>
            </w:pPr>
            <w:sdt>
              <w:sdtPr>
                <w:rPr>
                  <w:rFonts w:ascii="Calibri" w:hAnsi="Calibri" w:cs="Times New Roman"/>
                  <w:sz w:val="22"/>
                  <w:szCs w:val="22"/>
                </w:rPr>
                <w:id w:val="319932148"/>
                <w14:checkbox>
                  <w14:checked w14:val="0"/>
                  <w14:checkedState w14:val="2612" w14:font="MS Gothic"/>
                  <w14:uncheckedState w14:val="2610" w14:font="MS Gothic"/>
                </w14:checkbox>
              </w:sdtPr>
              <w:sdtEndPr/>
              <w:sdtContent>
                <w:r w:rsidR="004B049D">
                  <w:rPr>
                    <w:rFonts w:ascii="MS Gothic" w:eastAsia="MS Gothic" w:hAnsi="MS Gothic" w:cs="Times New Roman" w:hint="eastAsia"/>
                    <w:sz w:val="22"/>
                    <w:szCs w:val="22"/>
                  </w:rPr>
                  <w:t>☐</w:t>
                </w:r>
              </w:sdtContent>
            </w:sdt>
            <w:r w:rsidR="004B049D" w:rsidRPr="004B049D">
              <w:rPr>
                <w:rFonts w:ascii="Calibri" w:hAnsi="Calibri" w:cs="Times New Roman"/>
                <w:sz w:val="22"/>
                <w:szCs w:val="22"/>
              </w:rPr>
              <w:t xml:space="preserve"> </w:t>
            </w:r>
            <w:r w:rsidR="00DF5E4A">
              <w:t>Yes</w:t>
            </w:r>
            <w:r w:rsidR="00DF5E4A" w:rsidRPr="00676F70">
              <w:t xml:space="preserve"> </w:t>
            </w:r>
            <w:r w:rsidR="00DF5E4A" w:rsidRPr="00676F70">
              <w:tab/>
            </w:r>
            <w:r w:rsidR="00DF5E4A">
              <w:t xml:space="preserve">             </w:t>
            </w:r>
            <w:sdt>
              <w:sdtPr>
                <w:rPr>
                  <w:rFonts w:ascii="Calibri" w:hAnsi="Calibri" w:cs="Times New Roman"/>
                  <w:sz w:val="22"/>
                  <w:szCs w:val="22"/>
                </w:rPr>
                <w:id w:val="1356462754"/>
                <w14:checkbox>
                  <w14:checked w14:val="0"/>
                  <w14:checkedState w14:val="2612" w14:font="MS Gothic"/>
                  <w14:uncheckedState w14:val="2610" w14:font="MS Gothic"/>
                </w14:checkbox>
              </w:sdtPr>
              <w:sdtEndPr/>
              <w:sdtContent>
                <w:r w:rsidR="004B049D">
                  <w:rPr>
                    <w:rFonts w:ascii="MS Gothic" w:eastAsia="MS Gothic" w:hAnsi="MS Gothic" w:cs="Times New Roman" w:hint="eastAsia"/>
                    <w:sz w:val="22"/>
                    <w:szCs w:val="22"/>
                  </w:rPr>
                  <w:t>☐</w:t>
                </w:r>
              </w:sdtContent>
            </w:sdt>
            <w:r w:rsidR="004B049D" w:rsidRPr="004B049D">
              <w:rPr>
                <w:rFonts w:ascii="Calibri" w:hAnsi="Calibri" w:cs="Times New Roman"/>
                <w:sz w:val="22"/>
                <w:szCs w:val="22"/>
              </w:rPr>
              <w:t xml:space="preserve"> </w:t>
            </w:r>
            <w:r w:rsidR="00DF5E4A">
              <w:t>No</w:t>
            </w:r>
          </w:p>
          <w:p w14:paraId="136758F9" w14:textId="77777777" w:rsidR="00676F70" w:rsidRPr="00676F70" w:rsidRDefault="00676F70" w:rsidP="00EB5EED">
            <w:pPr>
              <w:pStyle w:val="FormFont2"/>
            </w:pPr>
          </w:p>
        </w:tc>
      </w:tr>
      <w:tr w:rsidR="00DF5E4A" w:rsidRPr="00E80350" w14:paraId="136758FC" w14:textId="77777777" w:rsidTr="00EB5EED">
        <w:trPr>
          <w:cantSplit/>
          <w:trHeight w:val="25"/>
        </w:trPr>
        <w:tc>
          <w:tcPr>
            <w:tcW w:w="9781" w:type="dxa"/>
            <w:gridSpan w:val="2"/>
            <w:tcBorders>
              <w:left w:val="nil"/>
              <w:bottom w:val="single" w:sz="2" w:space="0" w:color="9BA1CB"/>
              <w:right w:val="nil"/>
            </w:tcBorders>
            <w:shd w:val="clear" w:color="auto" w:fill="auto"/>
          </w:tcPr>
          <w:p w14:paraId="136758FB" w14:textId="77777777" w:rsidR="00DF5E4A" w:rsidRPr="00E80350" w:rsidRDefault="00DF5E4A" w:rsidP="00EB5EED">
            <w:pPr>
              <w:pStyle w:val="FormHeading1"/>
              <w:rPr>
                <w:sz w:val="4"/>
                <w:szCs w:val="4"/>
              </w:rPr>
            </w:pPr>
          </w:p>
        </w:tc>
      </w:tr>
    </w:tbl>
    <w:p w14:paraId="136758FD" w14:textId="77777777" w:rsidR="00DF5E4A" w:rsidRDefault="00DF5E4A" w:rsidP="00676F70">
      <w:pPr>
        <w:pStyle w:val="FormBullet1"/>
        <w:numPr>
          <w:ilvl w:val="0"/>
          <w:numId w:val="0"/>
        </w:numPr>
      </w:pPr>
    </w:p>
    <w:p w14:paraId="136758FE" w14:textId="77777777" w:rsidR="00DF5E4A" w:rsidRDefault="00DF5E4A" w:rsidP="00DF5E4A">
      <w:pPr>
        <w:pStyle w:val="FormInstructions1"/>
        <w:rPr>
          <w:sz w:val="20"/>
          <w:szCs w:val="20"/>
        </w:rPr>
      </w:pPr>
      <w:r>
        <w:br w:type="page"/>
      </w:r>
    </w:p>
    <w:tbl>
      <w:tblPr>
        <w:tblStyle w:val="TableGrid"/>
        <w:tblW w:w="9781"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222"/>
        <w:gridCol w:w="196"/>
        <w:gridCol w:w="1027"/>
        <w:gridCol w:w="390"/>
        <w:gridCol w:w="832"/>
        <w:gridCol w:w="32"/>
        <w:gridCol w:w="1191"/>
        <w:gridCol w:w="1223"/>
        <w:gridCol w:w="1222"/>
        <w:gridCol w:w="276"/>
        <w:gridCol w:w="753"/>
        <w:gridCol w:w="194"/>
        <w:gridCol w:w="1223"/>
      </w:tblGrid>
      <w:tr w:rsidR="008D16FD" w:rsidRPr="00694E0E" w14:paraId="13675905" w14:textId="77777777" w:rsidTr="00EB5EED">
        <w:trPr>
          <w:cantSplit/>
        </w:trPr>
        <w:tc>
          <w:tcPr>
            <w:tcW w:w="1418" w:type="dxa"/>
            <w:gridSpan w:val="2"/>
          </w:tcPr>
          <w:p w14:paraId="136758FF" w14:textId="5373465B" w:rsidR="008D16FD" w:rsidRPr="00694E0E" w:rsidRDefault="008D16FD" w:rsidP="008D16FD">
            <w:pPr>
              <w:pStyle w:val="FormFont2"/>
            </w:pPr>
            <w:r>
              <w:lastRenderedPageBreak/>
              <w:t>Date of Birth:</w:t>
            </w:r>
          </w:p>
        </w:tc>
        <w:tc>
          <w:tcPr>
            <w:tcW w:w="1417" w:type="dxa"/>
            <w:gridSpan w:val="2"/>
          </w:tcPr>
          <w:p w14:paraId="13675900" w14:textId="7587AE8D" w:rsidR="008D16FD" w:rsidRPr="00694E0E" w:rsidRDefault="00E8099D" w:rsidP="008D16FD">
            <w:pPr>
              <w:pStyle w:val="FormFont2"/>
            </w:pPr>
            <w:fldSimple w:instr=" MERGEFIELD dateOfBirth ">
              <w:r w:rsidR="00452C63" w:rsidRPr="00C354F9">
                <w:rPr>
                  <w:noProof/>
                </w:rPr>
                <w:t>1943-03-11</w:t>
              </w:r>
            </w:fldSimple>
          </w:p>
        </w:tc>
        <w:tc>
          <w:tcPr>
            <w:tcW w:w="864" w:type="dxa"/>
            <w:gridSpan w:val="2"/>
          </w:tcPr>
          <w:p w14:paraId="13675901" w14:textId="17AE8B00" w:rsidR="008D16FD" w:rsidRPr="00694E0E" w:rsidRDefault="008D16FD" w:rsidP="008D16FD">
            <w:pPr>
              <w:pStyle w:val="FormFont2"/>
            </w:pPr>
            <w:r>
              <w:t>Name:</w:t>
            </w:r>
          </w:p>
        </w:tc>
        <w:tc>
          <w:tcPr>
            <w:tcW w:w="3912" w:type="dxa"/>
            <w:gridSpan w:val="4"/>
          </w:tcPr>
          <w:p w14:paraId="13675902" w14:textId="67870A1E" w:rsidR="008D16FD" w:rsidRPr="00694E0E" w:rsidRDefault="00E8099D" w:rsidP="008D16FD">
            <w:pPr>
              <w:pStyle w:val="FormFont2"/>
            </w:pPr>
            <w:fldSimple w:instr=" MERGEFIELD firstName ">
              <w:r w:rsidR="00452C63" w:rsidRPr="00C354F9">
                <w:rPr>
                  <w:noProof/>
                </w:rPr>
                <w:t>Maureen</w:t>
              </w:r>
            </w:fldSimple>
            <w:r w:rsidR="008D16FD">
              <w:t xml:space="preserve"> </w:t>
            </w:r>
            <w:fldSimple w:instr=" MERGEFIELD Surname ">
              <w:r w:rsidR="00452C63" w:rsidRPr="00C354F9">
                <w:rPr>
                  <w:noProof/>
                </w:rPr>
                <w:t>Maxwell</w:t>
              </w:r>
            </w:fldSimple>
          </w:p>
        </w:tc>
        <w:tc>
          <w:tcPr>
            <w:tcW w:w="753" w:type="dxa"/>
          </w:tcPr>
          <w:p w14:paraId="13675903" w14:textId="5A11C81D" w:rsidR="008D16FD" w:rsidRPr="00694E0E" w:rsidRDefault="008D16FD" w:rsidP="008D16FD">
            <w:pPr>
              <w:pStyle w:val="FormFont2"/>
            </w:pPr>
            <w:r>
              <w:t>Date:</w:t>
            </w:r>
          </w:p>
        </w:tc>
        <w:tc>
          <w:tcPr>
            <w:tcW w:w="1417" w:type="dxa"/>
            <w:gridSpan w:val="2"/>
          </w:tcPr>
          <w:p w14:paraId="13675904" w14:textId="796CC299" w:rsidR="008D16FD" w:rsidRPr="00725CED" w:rsidRDefault="00D32D89" w:rsidP="00D32D89">
            <w:pPr>
              <w:pStyle w:val="FormFont2"/>
              <w:rPr>
                <w:sz w:val="16"/>
                <w:szCs w:val="16"/>
              </w:rPr>
            </w:pPr>
            <w:r>
              <w:rPr>
                <w:sz w:val="16"/>
                <w:szCs w:val="16"/>
              </w:rPr>
              <w:fldChar w:fldCharType="begin"/>
            </w:r>
            <w:r>
              <w:rPr>
                <w:sz w:val="16"/>
                <w:szCs w:val="16"/>
              </w:rPr>
              <w:instrText xml:space="preserve"> SAVEDATE  </w:instrText>
            </w:r>
            <w:r>
              <w:rPr>
                <w:sz w:val="16"/>
                <w:szCs w:val="16"/>
              </w:rPr>
              <w:fldChar w:fldCharType="separate"/>
            </w:r>
            <w:r w:rsidR="00452C63">
              <w:rPr>
                <w:noProof/>
                <w:sz w:val="16"/>
                <w:szCs w:val="16"/>
              </w:rPr>
              <w:t>15/12/2022 2:25:00 PM</w:t>
            </w:r>
            <w:r>
              <w:rPr>
                <w:sz w:val="16"/>
                <w:szCs w:val="16"/>
              </w:rPr>
              <w:fldChar w:fldCharType="end"/>
            </w:r>
          </w:p>
        </w:tc>
      </w:tr>
      <w:tr w:rsidR="008D16FD" w:rsidRPr="00E80350" w14:paraId="13675907" w14:textId="77777777" w:rsidTr="00EB5EED">
        <w:trPr>
          <w:cantSplit/>
          <w:trHeight w:val="25"/>
        </w:trPr>
        <w:tc>
          <w:tcPr>
            <w:tcW w:w="9781" w:type="dxa"/>
            <w:gridSpan w:val="13"/>
            <w:tcBorders>
              <w:left w:val="nil"/>
              <w:bottom w:val="single" w:sz="2" w:space="0" w:color="9BA1CB"/>
              <w:right w:val="nil"/>
            </w:tcBorders>
            <w:shd w:val="clear" w:color="auto" w:fill="auto"/>
          </w:tcPr>
          <w:p w14:paraId="13675906" w14:textId="77777777" w:rsidR="008D16FD" w:rsidRPr="00E80350" w:rsidRDefault="008D16FD" w:rsidP="008D16FD">
            <w:pPr>
              <w:pStyle w:val="FormHeading1"/>
              <w:rPr>
                <w:sz w:val="4"/>
                <w:szCs w:val="4"/>
              </w:rPr>
            </w:pPr>
          </w:p>
        </w:tc>
      </w:tr>
      <w:tr w:rsidR="008D16FD" w:rsidRPr="00CB5DFB" w14:paraId="13675909" w14:textId="77777777" w:rsidTr="00EB5EED">
        <w:trPr>
          <w:cantSplit/>
        </w:trPr>
        <w:tc>
          <w:tcPr>
            <w:tcW w:w="9781" w:type="dxa"/>
            <w:gridSpan w:val="13"/>
            <w:shd w:val="clear" w:color="auto" w:fill="CB507F"/>
          </w:tcPr>
          <w:p w14:paraId="13675908" w14:textId="24D92919" w:rsidR="008D16FD" w:rsidRPr="00CB5DFB" w:rsidRDefault="008D16FD" w:rsidP="008D16FD">
            <w:pPr>
              <w:pStyle w:val="FormHeading2"/>
            </w:pPr>
            <w:r>
              <w:t>INITIAL CLIENT SCHEDULE</w:t>
            </w:r>
          </w:p>
        </w:tc>
      </w:tr>
      <w:tr w:rsidR="008D16FD" w:rsidRPr="00E80350" w14:paraId="1367590B" w14:textId="77777777" w:rsidTr="00DF5E4A">
        <w:trPr>
          <w:cantSplit/>
          <w:trHeight w:val="25"/>
        </w:trPr>
        <w:tc>
          <w:tcPr>
            <w:tcW w:w="9781" w:type="dxa"/>
            <w:gridSpan w:val="13"/>
            <w:tcBorders>
              <w:left w:val="nil"/>
              <w:bottom w:val="single" w:sz="2" w:space="0" w:color="9BA1CB"/>
              <w:right w:val="nil"/>
            </w:tcBorders>
            <w:shd w:val="clear" w:color="auto" w:fill="auto"/>
          </w:tcPr>
          <w:p w14:paraId="1367590A" w14:textId="77777777" w:rsidR="008D16FD" w:rsidRPr="00E80350" w:rsidRDefault="008D16FD" w:rsidP="008D16FD">
            <w:pPr>
              <w:pStyle w:val="FormHeading1"/>
              <w:rPr>
                <w:sz w:val="4"/>
                <w:szCs w:val="4"/>
              </w:rPr>
            </w:pPr>
          </w:p>
        </w:tc>
      </w:tr>
      <w:tr w:rsidR="001D2B97" w:rsidRPr="00CB5DFB" w14:paraId="13675914" w14:textId="77777777" w:rsidTr="009E0C30">
        <w:trPr>
          <w:cantSplit/>
        </w:trPr>
        <w:tc>
          <w:tcPr>
            <w:tcW w:w="1222"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1367590C" w14:textId="77777777" w:rsidR="008D16FD" w:rsidRPr="00CB5DFB" w:rsidRDefault="008D16FD" w:rsidP="008D16FD">
            <w:pPr>
              <w:pStyle w:val="FormHeading2"/>
            </w:pPr>
          </w:p>
        </w:tc>
        <w:tc>
          <w:tcPr>
            <w:tcW w:w="1223" w:type="dxa"/>
            <w:gridSpan w:val="2"/>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1367590D" w14:textId="3ECA2133" w:rsidR="008D16FD" w:rsidRPr="00CB5DFB" w:rsidRDefault="008D16FD" w:rsidP="008D16FD">
            <w:pPr>
              <w:pStyle w:val="FormHeading2"/>
              <w:jc w:val="center"/>
            </w:pPr>
            <w:r>
              <w:t>Mon</w:t>
            </w:r>
          </w:p>
        </w:tc>
        <w:tc>
          <w:tcPr>
            <w:tcW w:w="1222" w:type="dxa"/>
            <w:gridSpan w:val="2"/>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1367590E" w14:textId="2400C36C" w:rsidR="008D16FD" w:rsidRPr="00CB5DFB" w:rsidRDefault="008D16FD" w:rsidP="008D16FD">
            <w:pPr>
              <w:pStyle w:val="FormHeading2"/>
              <w:jc w:val="center"/>
            </w:pPr>
            <w:r>
              <w:t>Tues</w:t>
            </w:r>
          </w:p>
        </w:tc>
        <w:tc>
          <w:tcPr>
            <w:tcW w:w="1223" w:type="dxa"/>
            <w:gridSpan w:val="2"/>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1367590F" w14:textId="14CA12DB" w:rsidR="008D16FD" w:rsidRPr="00CB5DFB" w:rsidRDefault="008D16FD" w:rsidP="008D16FD">
            <w:pPr>
              <w:pStyle w:val="FormHeading2"/>
              <w:jc w:val="center"/>
            </w:pPr>
            <w:r>
              <w:t>Weds</w:t>
            </w:r>
          </w:p>
        </w:tc>
        <w:tc>
          <w:tcPr>
            <w:tcW w:w="1223"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13675910" w14:textId="2B7E66FF" w:rsidR="008D16FD" w:rsidRPr="00CB5DFB" w:rsidRDefault="008D16FD" w:rsidP="008D16FD">
            <w:pPr>
              <w:pStyle w:val="FormHeading2"/>
              <w:jc w:val="center"/>
            </w:pPr>
            <w:r>
              <w:t>Thurs</w:t>
            </w:r>
          </w:p>
        </w:tc>
        <w:tc>
          <w:tcPr>
            <w:tcW w:w="1222"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13675911" w14:textId="1FC3A096" w:rsidR="008D16FD" w:rsidRPr="00CB5DFB" w:rsidRDefault="008D16FD" w:rsidP="008D16FD">
            <w:pPr>
              <w:pStyle w:val="FormHeading2"/>
              <w:jc w:val="center"/>
            </w:pPr>
            <w:r>
              <w:t>Fri</w:t>
            </w:r>
          </w:p>
        </w:tc>
        <w:tc>
          <w:tcPr>
            <w:tcW w:w="1223" w:type="dxa"/>
            <w:gridSpan w:val="3"/>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tcPr>
          <w:p w14:paraId="13675912" w14:textId="0B97ECC3" w:rsidR="008D16FD" w:rsidRPr="00CB5DFB" w:rsidRDefault="00723131" w:rsidP="008D16FD">
            <w:pPr>
              <w:pStyle w:val="FormHeading2"/>
              <w:jc w:val="center"/>
            </w:pPr>
            <w:r>
              <w:t>Sat</w:t>
            </w:r>
          </w:p>
        </w:tc>
        <w:tc>
          <w:tcPr>
            <w:tcW w:w="1223"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13675913" w14:textId="083C5B7C" w:rsidR="008D16FD" w:rsidRPr="00CB5DFB" w:rsidRDefault="00723131" w:rsidP="008D16FD">
            <w:pPr>
              <w:pStyle w:val="FormHeading2"/>
              <w:jc w:val="center"/>
            </w:pPr>
            <w:r>
              <w:t>Sun</w:t>
            </w:r>
          </w:p>
        </w:tc>
      </w:tr>
      <w:tr w:rsidR="008D16FD" w:rsidRPr="00346F57" w14:paraId="1367591D" w14:textId="77777777" w:rsidTr="009E0C30">
        <w:trPr>
          <w:cantSplit/>
          <w:trHeight w:val="2773"/>
        </w:trPr>
        <w:tc>
          <w:tcPr>
            <w:tcW w:w="1222" w:type="dxa"/>
            <w:tcBorders>
              <w:top w:val="single" w:sz="2" w:space="0" w:color="9BA1CB"/>
              <w:bottom w:val="single" w:sz="2" w:space="0" w:color="9BA1CB"/>
            </w:tcBorders>
            <w:textDirection w:val="btLr"/>
          </w:tcPr>
          <w:p w14:paraId="13675915" w14:textId="6DB630E2" w:rsidR="008D16FD" w:rsidRPr="00346F57" w:rsidRDefault="008D16FD" w:rsidP="008D16FD">
            <w:pPr>
              <w:pStyle w:val="FormFont2"/>
            </w:pPr>
            <w:r>
              <w:t>Morning</w:t>
            </w:r>
          </w:p>
        </w:tc>
        <w:tc>
          <w:tcPr>
            <w:tcW w:w="1223" w:type="dxa"/>
            <w:gridSpan w:val="2"/>
            <w:tcBorders>
              <w:top w:val="single" w:sz="2" w:space="0" w:color="9BA1CB"/>
              <w:bottom w:val="single" w:sz="2" w:space="0" w:color="9BA1CB"/>
            </w:tcBorders>
            <w:textDirection w:val="btLr"/>
          </w:tcPr>
          <w:p w14:paraId="13675916" w14:textId="2C211A79" w:rsidR="008D16FD" w:rsidRPr="00346F57" w:rsidRDefault="00452C63" w:rsidP="008D16FD">
            <w:pPr>
              <w:pStyle w:val="FormFont2"/>
            </w:pPr>
            <w:r>
              <w:fldChar w:fldCharType="begin"/>
            </w:r>
            <w:r>
              <w:instrText xml:space="preserve"> MERGEFIELD mondayAM </w:instrText>
            </w:r>
            <w:r>
              <w:rPr>
                <w:noProof/>
              </w:rPr>
              <w:fldChar w:fldCharType="end"/>
            </w:r>
          </w:p>
        </w:tc>
        <w:tc>
          <w:tcPr>
            <w:tcW w:w="1222" w:type="dxa"/>
            <w:gridSpan w:val="2"/>
            <w:tcBorders>
              <w:top w:val="single" w:sz="2" w:space="0" w:color="9BA1CB"/>
              <w:bottom w:val="single" w:sz="2" w:space="0" w:color="9BA1CB"/>
            </w:tcBorders>
            <w:textDirection w:val="btLr"/>
          </w:tcPr>
          <w:p w14:paraId="13675917" w14:textId="0D017179" w:rsidR="008D16FD" w:rsidRPr="00346F57" w:rsidRDefault="00452C63" w:rsidP="008D16FD">
            <w:pPr>
              <w:pStyle w:val="FormFont2"/>
            </w:pPr>
            <w:r>
              <w:fldChar w:fldCharType="begin"/>
            </w:r>
            <w:r>
              <w:instrText xml:space="preserve"> MERGEFIELD "tuesdayAM" </w:instrText>
            </w:r>
            <w:r>
              <w:rPr>
                <w:noProof/>
              </w:rPr>
              <w:fldChar w:fldCharType="end"/>
            </w:r>
          </w:p>
        </w:tc>
        <w:tc>
          <w:tcPr>
            <w:tcW w:w="1223" w:type="dxa"/>
            <w:gridSpan w:val="2"/>
            <w:tcBorders>
              <w:top w:val="single" w:sz="2" w:space="0" w:color="9BA1CB"/>
              <w:bottom w:val="single" w:sz="2" w:space="0" w:color="9BA1CB"/>
            </w:tcBorders>
            <w:textDirection w:val="btLr"/>
          </w:tcPr>
          <w:p w14:paraId="13675918" w14:textId="0B6AD673" w:rsidR="008D16FD" w:rsidRPr="00346F57" w:rsidRDefault="00452C63" w:rsidP="008D16FD">
            <w:pPr>
              <w:pStyle w:val="FormFont2"/>
            </w:pPr>
            <w:r>
              <w:fldChar w:fldCharType="begin"/>
            </w:r>
            <w:r>
              <w:instrText xml:space="preserve"> MERGEFIELD "wednesdayAM" </w:instrText>
            </w:r>
            <w:r>
              <w:rPr>
                <w:noProof/>
              </w:rPr>
              <w:fldChar w:fldCharType="end"/>
            </w:r>
          </w:p>
        </w:tc>
        <w:tc>
          <w:tcPr>
            <w:tcW w:w="1223" w:type="dxa"/>
            <w:tcBorders>
              <w:top w:val="single" w:sz="2" w:space="0" w:color="9BA1CB"/>
              <w:bottom w:val="single" w:sz="2" w:space="0" w:color="9BA1CB"/>
            </w:tcBorders>
            <w:textDirection w:val="btLr"/>
          </w:tcPr>
          <w:p w14:paraId="13675919" w14:textId="1CB1A2B1" w:rsidR="008D16FD" w:rsidRPr="00346F57" w:rsidRDefault="00452C63" w:rsidP="008D16FD">
            <w:pPr>
              <w:pStyle w:val="FormFont2"/>
            </w:pPr>
            <w:r>
              <w:fldChar w:fldCharType="begin"/>
            </w:r>
            <w:r>
              <w:instrText xml:space="preserve"> MERGEFIELD "thursdayAM" </w:instrText>
            </w:r>
            <w:r>
              <w:rPr>
                <w:noProof/>
              </w:rPr>
              <w:fldChar w:fldCharType="end"/>
            </w:r>
          </w:p>
        </w:tc>
        <w:tc>
          <w:tcPr>
            <w:tcW w:w="1222" w:type="dxa"/>
            <w:tcBorders>
              <w:top w:val="single" w:sz="2" w:space="0" w:color="9BA1CB"/>
              <w:bottom w:val="single" w:sz="2" w:space="0" w:color="9BA1CB"/>
            </w:tcBorders>
            <w:textDirection w:val="btLr"/>
          </w:tcPr>
          <w:p w14:paraId="1367591A" w14:textId="65BB1A85" w:rsidR="008D16FD" w:rsidRPr="00346F57" w:rsidRDefault="00452C63" w:rsidP="008D16FD">
            <w:pPr>
              <w:pStyle w:val="FormFont2"/>
            </w:pPr>
            <w:r>
              <w:fldChar w:fldCharType="begin"/>
            </w:r>
            <w:r>
              <w:instrText xml:space="preserve"> MERGEFIELD "fridayAM" </w:instrText>
            </w:r>
            <w:r>
              <w:rPr>
                <w:noProof/>
              </w:rPr>
              <w:fldChar w:fldCharType="end"/>
            </w:r>
          </w:p>
        </w:tc>
        <w:tc>
          <w:tcPr>
            <w:tcW w:w="1223" w:type="dxa"/>
            <w:gridSpan w:val="3"/>
            <w:tcBorders>
              <w:top w:val="single" w:sz="2" w:space="0" w:color="9BA1CB"/>
              <w:bottom w:val="single" w:sz="2" w:space="0" w:color="9BA1CB"/>
            </w:tcBorders>
            <w:textDirection w:val="btLr"/>
          </w:tcPr>
          <w:p w14:paraId="1367591B" w14:textId="55F53F53" w:rsidR="008D16FD" w:rsidRPr="00346F57" w:rsidRDefault="00452C63" w:rsidP="000B4A00">
            <w:pPr>
              <w:pStyle w:val="FormFont2"/>
            </w:pPr>
            <w:r>
              <w:fldChar w:fldCharType="begin"/>
            </w:r>
            <w:r>
              <w:instrText xml:space="preserve"> MERGEFIELD "saturdayAM" </w:instrText>
            </w:r>
            <w:r>
              <w:rPr>
                <w:noProof/>
              </w:rPr>
              <w:fldChar w:fldCharType="end"/>
            </w:r>
          </w:p>
        </w:tc>
        <w:tc>
          <w:tcPr>
            <w:tcW w:w="1223" w:type="dxa"/>
            <w:tcBorders>
              <w:top w:val="single" w:sz="2" w:space="0" w:color="9BA1CB"/>
              <w:bottom w:val="single" w:sz="2" w:space="0" w:color="9BA1CB"/>
            </w:tcBorders>
            <w:textDirection w:val="btLr"/>
          </w:tcPr>
          <w:p w14:paraId="1367591C" w14:textId="3C8B3948" w:rsidR="008D16FD" w:rsidRPr="00346F57" w:rsidRDefault="0041428E" w:rsidP="000B4A00">
            <w:pPr>
              <w:pStyle w:val="FormFont2"/>
            </w:pPr>
            <w:r>
              <w:fldChar w:fldCharType="begin"/>
            </w:r>
            <w:r>
              <w:instrText xml:space="preserve"> MERGEFIELD "sundayAM" </w:instrText>
            </w:r>
            <w:r>
              <w:rPr>
                <w:noProof/>
              </w:rPr>
              <w:fldChar w:fldCharType="end"/>
            </w:r>
          </w:p>
        </w:tc>
      </w:tr>
      <w:tr w:rsidR="008D16FD" w:rsidRPr="00346F57" w14:paraId="13675926" w14:textId="77777777" w:rsidTr="009E0C30">
        <w:trPr>
          <w:cantSplit/>
          <w:trHeight w:val="2773"/>
        </w:trPr>
        <w:tc>
          <w:tcPr>
            <w:tcW w:w="1222" w:type="dxa"/>
            <w:tcBorders>
              <w:top w:val="single" w:sz="2" w:space="0" w:color="9BA1CB"/>
              <w:bottom w:val="single" w:sz="2" w:space="0" w:color="9BA1CB"/>
            </w:tcBorders>
            <w:textDirection w:val="btLr"/>
          </w:tcPr>
          <w:p w14:paraId="1367591E" w14:textId="00A2100C" w:rsidR="008D16FD" w:rsidRDefault="008D16FD" w:rsidP="008D16FD">
            <w:pPr>
              <w:pStyle w:val="FormFont2"/>
            </w:pPr>
            <w:r>
              <w:t>Midday</w:t>
            </w:r>
          </w:p>
        </w:tc>
        <w:tc>
          <w:tcPr>
            <w:tcW w:w="1223" w:type="dxa"/>
            <w:gridSpan w:val="2"/>
            <w:tcBorders>
              <w:top w:val="single" w:sz="2" w:space="0" w:color="9BA1CB"/>
              <w:bottom w:val="single" w:sz="2" w:space="0" w:color="9BA1CB"/>
            </w:tcBorders>
            <w:textDirection w:val="btLr"/>
          </w:tcPr>
          <w:p w14:paraId="1367591F" w14:textId="442148BC" w:rsidR="008D16FD" w:rsidRPr="00346F57" w:rsidRDefault="00452C63" w:rsidP="008D16FD">
            <w:pPr>
              <w:pStyle w:val="FormFont2"/>
            </w:pPr>
            <w:r>
              <w:fldChar w:fldCharType="begin"/>
            </w:r>
            <w:r>
              <w:instrText xml:space="preserve"> MERGEFIELD "mondayPM" </w:instrText>
            </w:r>
            <w:r>
              <w:rPr>
                <w:noProof/>
              </w:rPr>
              <w:fldChar w:fldCharType="end"/>
            </w:r>
          </w:p>
        </w:tc>
        <w:tc>
          <w:tcPr>
            <w:tcW w:w="1222" w:type="dxa"/>
            <w:gridSpan w:val="2"/>
            <w:tcBorders>
              <w:top w:val="single" w:sz="2" w:space="0" w:color="9BA1CB"/>
              <w:bottom w:val="single" w:sz="2" w:space="0" w:color="9BA1CB"/>
            </w:tcBorders>
            <w:textDirection w:val="btLr"/>
          </w:tcPr>
          <w:p w14:paraId="13675920" w14:textId="4BF03C5F" w:rsidR="008D16FD" w:rsidRPr="00346F57" w:rsidRDefault="0041428E" w:rsidP="008D16FD">
            <w:pPr>
              <w:pStyle w:val="FormFont2"/>
            </w:pPr>
            <w:r>
              <w:fldChar w:fldCharType="begin"/>
            </w:r>
            <w:r>
              <w:instrText xml:space="preserve"> MERGEFIELD "tuesdayPM" </w:instrText>
            </w:r>
            <w:r>
              <w:rPr>
                <w:noProof/>
              </w:rPr>
              <w:fldChar w:fldCharType="end"/>
            </w:r>
          </w:p>
        </w:tc>
        <w:tc>
          <w:tcPr>
            <w:tcW w:w="1223" w:type="dxa"/>
            <w:gridSpan w:val="2"/>
            <w:tcBorders>
              <w:top w:val="single" w:sz="2" w:space="0" w:color="9BA1CB"/>
              <w:bottom w:val="single" w:sz="2" w:space="0" w:color="9BA1CB"/>
            </w:tcBorders>
            <w:textDirection w:val="btLr"/>
          </w:tcPr>
          <w:p w14:paraId="13675921" w14:textId="5A48EDD0" w:rsidR="008D16FD" w:rsidRPr="00346F57" w:rsidRDefault="0041428E" w:rsidP="000B4A00">
            <w:pPr>
              <w:pStyle w:val="FormFont2"/>
            </w:pPr>
            <w:r>
              <w:fldChar w:fldCharType="begin"/>
            </w:r>
            <w:r>
              <w:instrText xml:space="preserve"> MERGEFIELD "wednesdayPM" </w:instrText>
            </w:r>
            <w:r>
              <w:rPr>
                <w:noProof/>
              </w:rPr>
              <w:fldChar w:fldCharType="end"/>
            </w:r>
          </w:p>
        </w:tc>
        <w:tc>
          <w:tcPr>
            <w:tcW w:w="1223" w:type="dxa"/>
            <w:tcBorders>
              <w:top w:val="single" w:sz="2" w:space="0" w:color="9BA1CB"/>
              <w:bottom w:val="single" w:sz="2" w:space="0" w:color="9BA1CB"/>
            </w:tcBorders>
            <w:textDirection w:val="btLr"/>
          </w:tcPr>
          <w:p w14:paraId="13675922" w14:textId="4B39E661" w:rsidR="008D16FD" w:rsidRPr="00346F57" w:rsidRDefault="0041428E" w:rsidP="000B4A00">
            <w:pPr>
              <w:pStyle w:val="FormFont2"/>
            </w:pPr>
            <w:fldSimple w:instr=" MERGEFIELD &quot;thursdayPM&quot; ">
              <w:r w:rsidR="00452C63" w:rsidRPr="00C354F9">
                <w:rPr>
                  <w:noProof/>
                </w:rPr>
                <w:t>1.5 hour domestic assistance fortnightly.</w:t>
              </w:r>
            </w:fldSimple>
          </w:p>
        </w:tc>
        <w:tc>
          <w:tcPr>
            <w:tcW w:w="1222" w:type="dxa"/>
            <w:tcBorders>
              <w:top w:val="single" w:sz="2" w:space="0" w:color="9BA1CB"/>
              <w:bottom w:val="single" w:sz="2" w:space="0" w:color="9BA1CB"/>
            </w:tcBorders>
            <w:textDirection w:val="btLr"/>
          </w:tcPr>
          <w:p w14:paraId="13675923" w14:textId="71599702" w:rsidR="008D16FD" w:rsidRPr="00346F57" w:rsidRDefault="0041428E" w:rsidP="00BD38D2">
            <w:pPr>
              <w:pStyle w:val="FormFont2"/>
            </w:pPr>
            <w:r>
              <w:fldChar w:fldCharType="begin"/>
            </w:r>
            <w:r>
              <w:instrText xml:space="preserve"> MERGEFIELD "fridayPM" </w:instrText>
            </w:r>
            <w:r>
              <w:rPr>
                <w:noProof/>
              </w:rPr>
              <w:fldChar w:fldCharType="end"/>
            </w:r>
          </w:p>
        </w:tc>
        <w:tc>
          <w:tcPr>
            <w:tcW w:w="1223" w:type="dxa"/>
            <w:gridSpan w:val="3"/>
            <w:tcBorders>
              <w:top w:val="single" w:sz="2" w:space="0" w:color="9BA1CB"/>
              <w:bottom w:val="single" w:sz="2" w:space="0" w:color="9BA1CB"/>
            </w:tcBorders>
            <w:textDirection w:val="btLr"/>
          </w:tcPr>
          <w:p w14:paraId="13675924" w14:textId="15031AAB" w:rsidR="008D16FD" w:rsidRPr="00346F57" w:rsidRDefault="0041428E" w:rsidP="008D16FD">
            <w:pPr>
              <w:pStyle w:val="FormFont2"/>
            </w:pPr>
            <w:r>
              <w:fldChar w:fldCharType="begin"/>
            </w:r>
            <w:r>
              <w:instrText xml:space="preserve"> MERGEFIELD "saturdayPM" </w:instrText>
            </w:r>
            <w:r>
              <w:rPr>
                <w:noProof/>
              </w:rPr>
              <w:fldChar w:fldCharType="end"/>
            </w:r>
          </w:p>
        </w:tc>
        <w:tc>
          <w:tcPr>
            <w:tcW w:w="1223" w:type="dxa"/>
            <w:tcBorders>
              <w:top w:val="single" w:sz="2" w:space="0" w:color="9BA1CB"/>
              <w:bottom w:val="single" w:sz="2" w:space="0" w:color="9BA1CB"/>
            </w:tcBorders>
            <w:textDirection w:val="btLr"/>
          </w:tcPr>
          <w:p w14:paraId="13675925" w14:textId="3322DE2D" w:rsidR="008D16FD" w:rsidRPr="00346F57" w:rsidRDefault="0041428E" w:rsidP="000B4A00">
            <w:pPr>
              <w:pStyle w:val="FormFont2"/>
            </w:pPr>
            <w:r>
              <w:fldChar w:fldCharType="begin"/>
            </w:r>
            <w:r>
              <w:instrText xml:space="preserve"> MERGEFIELD "sundayPM" </w:instrText>
            </w:r>
            <w:r>
              <w:rPr>
                <w:noProof/>
              </w:rPr>
              <w:fldChar w:fldCharType="end"/>
            </w:r>
          </w:p>
        </w:tc>
      </w:tr>
      <w:tr w:rsidR="008D16FD" w:rsidRPr="00346F57" w14:paraId="1367592F" w14:textId="77777777" w:rsidTr="009E0C30">
        <w:trPr>
          <w:cantSplit/>
          <w:trHeight w:val="2773"/>
        </w:trPr>
        <w:tc>
          <w:tcPr>
            <w:tcW w:w="1222" w:type="dxa"/>
            <w:tcBorders>
              <w:top w:val="single" w:sz="2" w:space="0" w:color="9BA1CB"/>
              <w:bottom w:val="single" w:sz="2" w:space="0" w:color="9BA1CB"/>
            </w:tcBorders>
            <w:textDirection w:val="btLr"/>
          </w:tcPr>
          <w:p w14:paraId="13675927" w14:textId="12C732E8" w:rsidR="008D16FD" w:rsidRDefault="008D16FD" w:rsidP="008D16FD">
            <w:pPr>
              <w:pStyle w:val="FormFont2"/>
            </w:pPr>
            <w:r>
              <w:t>Evening</w:t>
            </w:r>
          </w:p>
        </w:tc>
        <w:tc>
          <w:tcPr>
            <w:tcW w:w="1223" w:type="dxa"/>
            <w:gridSpan w:val="2"/>
            <w:tcBorders>
              <w:top w:val="single" w:sz="2" w:space="0" w:color="9BA1CB"/>
              <w:bottom w:val="single" w:sz="2" w:space="0" w:color="9BA1CB"/>
            </w:tcBorders>
            <w:textDirection w:val="btLr"/>
          </w:tcPr>
          <w:p w14:paraId="13675928" w14:textId="5BB225D5" w:rsidR="008D16FD" w:rsidRPr="00346F57" w:rsidRDefault="00452C63" w:rsidP="008D16FD">
            <w:pPr>
              <w:pStyle w:val="FormFont2"/>
            </w:pPr>
            <w:r>
              <w:fldChar w:fldCharType="begin"/>
            </w:r>
            <w:r>
              <w:instrText xml:space="preserve"> MERGEFIELD "mondayEve" </w:instrText>
            </w:r>
            <w:r>
              <w:rPr>
                <w:noProof/>
              </w:rPr>
              <w:fldChar w:fldCharType="end"/>
            </w:r>
          </w:p>
        </w:tc>
        <w:tc>
          <w:tcPr>
            <w:tcW w:w="1222" w:type="dxa"/>
            <w:gridSpan w:val="2"/>
            <w:tcBorders>
              <w:top w:val="single" w:sz="2" w:space="0" w:color="9BA1CB"/>
              <w:bottom w:val="single" w:sz="2" w:space="0" w:color="9BA1CB"/>
            </w:tcBorders>
            <w:textDirection w:val="btLr"/>
          </w:tcPr>
          <w:p w14:paraId="13675929" w14:textId="5C625324" w:rsidR="008D16FD" w:rsidRPr="00346F57" w:rsidRDefault="00452C63" w:rsidP="008D16FD">
            <w:pPr>
              <w:pStyle w:val="FormFont2"/>
            </w:pPr>
            <w:r>
              <w:fldChar w:fldCharType="begin"/>
            </w:r>
            <w:r>
              <w:instrText xml:space="preserve"> MERGEFIELD "tuesdayEve" </w:instrText>
            </w:r>
            <w:r>
              <w:rPr>
                <w:noProof/>
              </w:rPr>
              <w:fldChar w:fldCharType="end"/>
            </w:r>
          </w:p>
        </w:tc>
        <w:tc>
          <w:tcPr>
            <w:tcW w:w="1223" w:type="dxa"/>
            <w:gridSpan w:val="2"/>
            <w:tcBorders>
              <w:top w:val="single" w:sz="2" w:space="0" w:color="9BA1CB"/>
              <w:bottom w:val="single" w:sz="2" w:space="0" w:color="9BA1CB"/>
            </w:tcBorders>
            <w:textDirection w:val="btLr"/>
          </w:tcPr>
          <w:p w14:paraId="1367592A" w14:textId="431C6219" w:rsidR="008D16FD" w:rsidRPr="00346F57" w:rsidRDefault="00452C63" w:rsidP="008D16FD">
            <w:pPr>
              <w:pStyle w:val="FormFont2"/>
            </w:pPr>
            <w:r>
              <w:fldChar w:fldCharType="begin"/>
            </w:r>
            <w:r>
              <w:instrText xml:space="preserve"> MERGEFIELD "wednesdayEve" </w:instrText>
            </w:r>
            <w:r>
              <w:rPr>
                <w:noProof/>
              </w:rPr>
              <w:fldChar w:fldCharType="end"/>
            </w:r>
          </w:p>
        </w:tc>
        <w:tc>
          <w:tcPr>
            <w:tcW w:w="1223" w:type="dxa"/>
            <w:tcBorders>
              <w:top w:val="single" w:sz="2" w:space="0" w:color="9BA1CB"/>
              <w:bottom w:val="single" w:sz="2" w:space="0" w:color="9BA1CB"/>
            </w:tcBorders>
            <w:textDirection w:val="btLr"/>
          </w:tcPr>
          <w:p w14:paraId="1367592B" w14:textId="32EC20A4" w:rsidR="008D16FD" w:rsidRPr="00346F57" w:rsidRDefault="00452C63" w:rsidP="008D16FD">
            <w:pPr>
              <w:pStyle w:val="FormFont2"/>
            </w:pPr>
            <w:r>
              <w:fldChar w:fldCharType="begin"/>
            </w:r>
            <w:r>
              <w:instrText xml:space="preserve"> MERGEFIELD "thursdayEve" </w:instrText>
            </w:r>
            <w:r>
              <w:rPr>
                <w:noProof/>
              </w:rPr>
              <w:fldChar w:fldCharType="end"/>
            </w:r>
          </w:p>
        </w:tc>
        <w:tc>
          <w:tcPr>
            <w:tcW w:w="1222" w:type="dxa"/>
            <w:tcBorders>
              <w:top w:val="single" w:sz="2" w:space="0" w:color="9BA1CB"/>
              <w:bottom w:val="single" w:sz="2" w:space="0" w:color="9BA1CB"/>
            </w:tcBorders>
            <w:textDirection w:val="btLr"/>
          </w:tcPr>
          <w:p w14:paraId="1367592C" w14:textId="27ACF8F7" w:rsidR="008D16FD" w:rsidRPr="00346F57" w:rsidRDefault="00452C63" w:rsidP="008D16FD">
            <w:pPr>
              <w:pStyle w:val="FormFont2"/>
            </w:pPr>
            <w:r>
              <w:fldChar w:fldCharType="begin"/>
            </w:r>
            <w:r>
              <w:instrText xml:space="preserve"> MERGEFIELD "fridayEve" </w:instrText>
            </w:r>
            <w:r>
              <w:rPr>
                <w:noProof/>
              </w:rPr>
              <w:fldChar w:fldCharType="end"/>
            </w:r>
          </w:p>
        </w:tc>
        <w:tc>
          <w:tcPr>
            <w:tcW w:w="1223" w:type="dxa"/>
            <w:gridSpan w:val="3"/>
            <w:tcBorders>
              <w:top w:val="single" w:sz="2" w:space="0" w:color="9BA1CB"/>
              <w:bottom w:val="single" w:sz="2" w:space="0" w:color="9BA1CB"/>
            </w:tcBorders>
            <w:textDirection w:val="btLr"/>
          </w:tcPr>
          <w:p w14:paraId="1367592D" w14:textId="31D7D6DA" w:rsidR="008D16FD" w:rsidRPr="00346F57" w:rsidRDefault="00452C63" w:rsidP="008D16FD">
            <w:pPr>
              <w:pStyle w:val="FormFont2"/>
            </w:pPr>
            <w:r>
              <w:fldChar w:fldCharType="begin"/>
            </w:r>
            <w:r>
              <w:instrText xml:space="preserve"> MERGEFIELD "saturdayEve" </w:instrText>
            </w:r>
            <w:r>
              <w:rPr>
                <w:noProof/>
              </w:rPr>
              <w:fldChar w:fldCharType="end"/>
            </w:r>
          </w:p>
        </w:tc>
        <w:tc>
          <w:tcPr>
            <w:tcW w:w="1223" w:type="dxa"/>
            <w:tcBorders>
              <w:top w:val="single" w:sz="2" w:space="0" w:color="9BA1CB"/>
              <w:bottom w:val="single" w:sz="2" w:space="0" w:color="9BA1CB"/>
            </w:tcBorders>
            <w:textDirection w:val="btLr"/>
          </w:tcPr>
          <w:p w14:paraId="1367592E" w14:textId="405A28BC" w:rsidR="008D16FD" w:rsidRPr="00346F57" w:rsidRDefault="0041428E" w:rsidP="008D16FD">
            <w:pPr>
              <w:pStyle w:val="FormFont2"/>
            </w:pPr>
            <w:r>
              <w:fldChar w:fldCharType="begin"/>
            </w:r>
            <w:r>
              <w:instrText xml:space="preserve"> MERGEFIELD "sundayEve" </w:instrText>
            </w:r>
            <w:r>
              <w:rPr>
                <w:noProof/>
              </w:rPr>
              <w:fldChar w:fldCharType="end"/>
            </w:r>
          </w:p>
        </w:tc>
      </w:tr>
    </w:tbl>
    <w:p w14:paraId="13675930" w14:textId="5F95F837" w:rsidR="00694E0E" w:rsidRDefault="00694E0E" w:rsidP="00676F70">
      <w:pPr>
        <w:pStyle w:val="FormBullet1"/>
        <w:numPr>
          <w:ilvl w:val="0"/>
          <w:numId w:val="0"/>
        </w:numPr>
      </w:pPr>
    </w:p>
    <w:sectPr w:rsidR="00694E0E" w:rsidSect="00E80350">
      <w:headerReference w:type="even" r:id="rId12"/>
      <w:headerReference w:type="default" r:id="rId13"/>
      <w:footerReference w:type="default" r:id="rId14"/>
      <w:headerReference w:type="first" r:id="rId15"/>
      <w:footerReference w:type="first" r:id="rId16"/>
      <w:pgSz w:w="11906" w:h="16838" w:code="9"/>
      <w:pgMar w:top="679" w:right="1134" w:bottom="1134" w:left="1134" w:header="283" w:footer="3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75937" w14:textId="77777777" w:rsidR="00FD7D01" w:rsidRDefault="00FD7D01" w:rsidP="005B72BC">
      <w:pPr>
        <w:spacing w:after="0" w:line="240" w:lineRule="auto"/>
      </w:pPr>
      <w:r>
        <w:separator/>
      </w:r>
    </w:p>
    <w:p w14:paraId="13675938" w14:textId="77777777" w:rsidR="00FD7D01" w:rsidRDefault="00FD7D01"/>
    <w:p w14:paraId="13675939" w14:textId="77777777" w:rsidR="00FD7D01" w:rsidRDefault="00FD7D01"/>
  </w:endnote>
  <w:endnote w:type="continuationSeparator" w:id="0">
    <w:p w14:paraId="1367593A" w14:textId="77777777" w:rsidR="00FD7D01" w:rsidRDefault="00FD7D01" w:rsidP="005B72BC">
      <w:pPr>
        <w:spacing w:after="0" w:line="240" w:lineRule="auto"/>
      </w:pPr>
      <w:r>
        <w:continuationSeparator/>
      </w:r>
    </w:p>
    <w:p w14:paraId="1367593B" w14:textId="77777777" w:rsidR="00FD7D01" w:rsidRDefault="00FD7D01"/>
    <w:p w14:paraId="1367593C" w14:textId="77777777" w:rsidR="00FD7D01" w:rsidRDefault="00FD7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1843"/>
      <w:gridCol w:w="1559"/>
      <w:gridCol w:w="3402"/>
      <w:gridCol w:w="2977"/>
    </w:tblGrid>
    <w:tr w:rsidR="00FD7D01" w:rsidRPr="00EC1139" w14:paraId="13675945" w14:textId="77777777" w:rsidTr="00B0268A">
      <w:trPr>
        <w:cantSplit/>
        <w:trHeight w:val="227"/>
      </w:trPr>
      <w:tc>
        <w:tcPr>
          <w:tcW w:w="1843" w:type="dxa"/>
          <w:vAlign w:val="center"/>
        </w:tcPr>
        <w:p w14:paraId="13675941" w14:textId="77777777" w:rsidR="00FD7D01" w:rsidRPr="00EC1139" w:rsidRDefault="00FD7D01" w:rsidP="00694E0E">
          <w:pPr>
            <w:pStyle w:val="FormFooterLeft"/>
          </w:pPr>
          <w:r>
            <w:t>Doc INF0461/0022</w:t>
          </w:r>
        </w:p>
      </w:tc>
      <w:tc>
        <w:tcPr>
          <w:tcW w:w="1559" w:type="dxa"/>
          <w:vAlign w:val="center"/>
        </w:tcPr>
        <w:p w14:paraId="13675942" w14:textId="77777777" w:rsidR="00FD7D01" w:rsidRPr="00EC1139" w:rsidRDefault="00FD7D01" w:rsidP="00694E0E">
          <w:pPr>
            <w:pStyle w:val="FormFooterLeft"/>
          </w:pPr>
          <w:r>
            <w:t>Revision  3.0</w:t>
          </w:r>
        </w:p>
      </w:tc>
      <w:tc>
        <w:tcPr>
          <w:tcW w:w="3402" w:type="dxa"/>
          <w:vAlign w:val="center"/>
        </w:tcPr>
        <w:p w14:paraId="13675943" w14:textId="77777777" w:rsidR="00FD7D01" w:rsidRPr="00EC1139" w:rsidRDefault="00FD7D01" w:rsidP="008C24BA">
          <w:pPr>
            <w:pStyle w:val="FormFooterLeft"/>
          </w:pPr>
          <w:r w:rsidRPr="00EC1139">
            <w:t xml:space="preserve">Last </w:t>
          </w:r>
          <w:r>
            <w:t>Updated 04/07/2017</w:t>
          </w:r>
        </w:p>
      </w:tc>
      <w:tc>
        <w:tcPr>
          <w:tcW w:w="2977" w:type="dxa"/>
          <w:vAlign w:val="center"/>
        </w:tcPr>
        <w:p w14:paraId="13675944" w14:textId="77777777" w:rsidR="00FD7D01" w:rsidRPr="00EC1139" w:rsidRDefault="00FD7D01" w:rsidP="002D34A5">
          <w:pPr>
            <w:pStyle w:val="FormFooterRight"/>
          </w:pPr>
          <w:r>
            <w:t xml:space="preserve">Form Owner HC </w:t>
          </w:r>
        </w:p>
      </w:tc>
    </w:tr>
  </w:tbl>
  <w:p w14:paraId="13675946" w14:textId="77777777" w:rsidR="00FD7D01" w:rsidRPr="00EB2935" w:rsidRDefault="00FD7D01"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268"/>
      <w:gridCol w:w="851"/>
      <w:gridCol w:w="2693"/>
      <w:gridCol w:w="2835"/>
      <w:gridCol w:w="1134"/>
    </w:tblGrid>
    <w:tr w:rsidR="00FD7D01" w:rsidRPr="00EC1139" w14:paraId="1367594D" w14:textId="77777777" w:rsidTr="00694E0E">
      <w:trPr>
        <w:cantSplit/>
        <w:trHeight w:val="227"/>
      </w:trPr>
      <w:tc>
        <w:tcPr>
          <w:tcW w:w="2268" w:type="dxa"/>
          <w:vAlign w:val="center"/>
        </w:tcPr>
        <w:p w14:paraId="13675948" w14:textId="77777777" w:rsidR="00FD7D01" w:rsidRPr="00694E0E" w:rsidRDefault="00FD7D01" w:rsidP="00694E0E">
          <w:pPr>
            <w:pStyle w:val="FormFooterLeft"/>
          </w:pPr>
          <w:r w:rsidRPr="00694E0E">
            <w:t xml:space="preserve">Doc No: </w:t>
          </w:r>
          <w:r>
            <w:t>INF0461/0022</w:t>
          </w:r>
        </w:p>
      </w:tc>
      <w:tc>
        <w:tcPr>
          <w:tcW w:w="851" w:type="dxa"/>
          <w:vAlign w:val="center"/>
        </w:tcPr>
        <w:p w14:paraId="13675949" w14:textId="77777777" w:rsidR="00FD7D01" w:rsidRPr="00EC1139" w:rsidRDefault="00FD7D01" w:rsidP="00694E0E">
          <w:pPr>
            <w:pStyle w:val="FormFooterLeft"/>
          </w:pPr>
          <w:r>
            <w:t>Rev 3.0</w:t>
          </w:r>
        </w:p>
      </w:tc>
      <w:tc>
        <w:tcPr>
          <w:tcW w:w="2693" w:type="dxa"/>
          <w:vAlign w:val="center"/>
        </w:tcPr>
        <w:p w14:paraId="1367594A" w14:textId="0A55AC57" w:rsidR="00FD7D01" w:rsidRPr="00EC1139" w:rsidRDefault="00FD7D01" w:rsidP="002D34A5">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452C63">
            <w:rPr>
              <w:noProof/>
            </w:rPr>
            <w:t>15/12/2022</w:t>
          </w:r>
          <w:r>
            <w:fldChar w:fldCharType="end"/>
          </w:r>
        </w:p>
      </w:tc>
      <w:tc>
        <w:tcPr>
          <w:tcW w:w="2835" w:type="dxa"/>
          <w:vAlign w:val="center"/>
        </w:tcPr>
        <w:p w14:paraId="1367594B" w14:textId="77777777" w:rsidR="00FD7D01" w:rsidRPr="00EC1139" w:rsidRDefault="00FD7D01" w:rsidP="000E5C34">
          <w:pPr>
            <w:pStyle w:val="FormFooterRight"/>
          </w:pPr>
          <w:r>
            <w:t>Form Owner: Home Care</w:t>
          </w:r>
        </w:p>
      </w:tc>
      <w:tc>
        <w:tcPr>
          <w:tcW w:w="1134" w:type="dxa"/>
          <w:vAlign w:val="center"/>
        </w:tcPr>
        <w:p w14:paraId="1367594C" w14:textId="77777777" w:rsidR="00FD7D01" w:rsidRPr="00EC1139" w:rsidRDefault="00FD7D01" w:rsidP="000E5C34">
          <w:pPr>
            <w:pStyle w:val="FormFooterRight"/>
          </w:pPr>
          <w:r w:rsidRPr="000E5C34">
            <w:t>Page</w:t>
          </w:r>
          <w:r>
            <w:t xml:space="preserve"> </w:t>
          </w:r>
          <w:r>
            <w:fldChar w:fldCharType="begin"/>
          </w:r>
          <w:r>
            <w:instrText xml:space="preserve"> PAGE  \* Arabic  \* MERGEFORMAT </w:instrText>
          </w:r>
          <w:r>
            <w:fldChar w:fldCharType="separate"/>
          </w:r>
          <w:r w:rsidR="00AE74F9">
            <w:rPr>
              <w:noProof/>
            </w:rPr>
            <w:t>1</w:t>
          </w:r>
          <w:r>
            <w:fldChar w:fldCharType="end"/>
          </w:r>
          <w:r>
            <w:t xml:space="preserve"> of </w:t>
          </w:r>
          <w:fldSimple w:instr=" NUMPAGES  \* Arabic  \* MERGEFORMAT ">
            <w:r w:rsidR="00AE74F9">
              <w:rPr>
                <w:noProof/>
              </w:rPr>
              <w:t>9</w:t>
            </w:r>
          </w:fldSimple>
        </w:p>
      </w:tc>
    </w:tr>
  </w:tbl>
  <w:p w14:paraId="1367594E" w14:textId="77777777" w:rsidR="00FD7D01" w:rsidRPr="000E5C34" w:rsidRDefault="00FD7D01"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5931" w14:textId="77777777" w:rsidR="00FD7D01" w:rsidRDefault="00FD7D01" w:rsidP="005B72BC">
      <w:pPr>
        <w:spacing w:after="0" w:line="240" w:lineRule="auto"/>
      </w:pPr>
      <w:r>
        <w:separator/>
      </w:r>
    </w:p>
    <w:p w14:paraId="13675932" w14:textId="77777777" w:rsidR="00FD7D01" w:rsidRDefault="00FD7D01"/>
    <w:p w14:paraId="13675933" w14:textId="77777777" w:rsidR="00FD7D01" w:rsidRDefault="00FD7D01"/>
  </w:footnote>
  <w:footnote w:type="continuationSeparator" w:id="0">
    <w:p w14:paraId="13675934" w14:textId="77777777" w:rsidR="00FD7D01" w:rsidRDefault="00FD7D01" w:rsidP="005B72BC">
      <w:pPr>
        <w:spacing w:after="0" w:line="240" w:lineRule="auto"/>
      </w:pPr>
      <w:r>
        <w:continuationSeparator/>
      </w:r>
    </w:p>
    <w:p w14:paraId="13675935" w14:textId="77777777" w:rsidR="00FD7D01" w:rsidRDefault="00FD7D01"/>
    <w:p w14:paraId="13675936" w14:textId="77777777" w:rsidR="00FD7D01" w:rsidRDefault="00FD7D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593D" w14:textId="77777777" w:rsidR="00FD7D01" w:rsidRDefault="00FD7D01"/>
  <w:p w14:paraId="1367593E" w14:textId="77777777" w:rsidR="00FD7D01" w:rsidRDefault="00FD7D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593F" w14:textId="7862574D" w:rsidR="00FD7D01" w:rsidRPr="00EB2935" w:rsidRDefault="00E8099D" w:rsidP="00EB2935">
    <w:pPr>
      <w:pStyle w:val="FormHeaderPage2"/>
    </w:pPr>
    <w:fldSimple w:instr=" STYLEREF  FormTitle  \* MERGEFORMAT ">
      <w:r w:rsidR="00452C63">
        <w:rPr>
          <w:noProof/>
        </w:rPr>
        <w:t>Client Support Plan</w:t>
      </w:r>
    </w:fldSimple>
  </w:p>
  <w:p w14:paraId="13675940" w14:textId="77777777" w:rsidR="00FD7D01" w:rsidRDefault="00FD7D01" w:rsidP="000E5C34">
    <w:pPr>
      <w:pStyle w:val="FormBlankRow"/>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5947" w14:textId="77777777" w:rsidR="00FD7D01" w:rsidRPr="00CB5DFB" w:rsidRDefault="00FD7D01" w:rsidP="00EB2935">
    <w:pPr>
      <w:pStyle w:val="FormHeader"/>
    </w:pPr>
    <w:r>
      <w:rPr>
        <w:noProof/>
      </w:rPr>
      <w:drawing>
        <wp:anchor distT="0" distB="0" distL="114300" distR="114300" simplePos="0" relativeHeight="251659264" behindDoc="0" locked="0" layoutInCell="1" allowOverlap="1" wp14:anchorId="1367594F" wp14:editId="13675950">
          <wp:simplePos x="0" y="0"/>
          <wp:positionH relativeFrom="page">
            <wp:posOffset>360045</wp:posOffset>
          </wp:positionH>
          <wp:positionV relativeFrom="page">
            <wp:posOffset>360045</wp:posOffset>
          </wp:positionV>
          <wp:extent cx="2016000" cy="230024"/>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ab/>
    </w:r>
    <w:r w:rsidRPr="00EB2935">
      <w: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3"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6"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8325C5C"/>
    <w:multiLevelType w:val="multilevel"/>
    <w:tmpl w:val="E5EE6218"/>
    <w:numStyleLink w:val="StyleBulletedSymbolsymbolLeft063cmHanging063cm"/>
  </w:abstractNum>
  <w:abstractNum w:abstractNumId="10"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7866FB"/>
    <w:multiLevelType w:val="multilevel"/>
    <w:tmpl w:val="E5EE6218"/>
    <w:numStyleLink w:val="StyleBulletedSymbolsymbolLeft063cmHanging063cm"/>
  </w:abstractNum>
  <w:num w:numId="1" w16cid:durableId="1247879179">
    <w:abstractNumId w:val="11"/>
  </w:num>
  <w:num w:numId="2" w16cid:durableId="1313295944">
    <w:abstractNumId w:val="7"/>
  </w:num>
  <w:num w:numId="3" w16cid:durableId="1103576643">
    <w:abstractNumId w:val="12"/>
  </w:num>
  <w:num w:numId="4" w16cid:durableId="1440446099">
    <w:abstractNumId w:val="5"/>
  </w:num>
  <w:num w:numId="5" w16cid:durableId="433479708">
    <w:abstractNumId w:val="3"/>
  </w:num>
  <w:num w:numId="6" w16cid:durableId="314651610">
    <w:abstractNumId w:val="13"/>
  </w:num>
  <w:num w:numId="7" w16cid:durableId="491798985">
    <w:abstractNumId w:val="2"/>
  </w:num>
  <w:num w:numId="8" w16cid:durableId="557936942">
    <w:abstractNumId w:val="9"/>
  </w:num>
  <w:num w:numId="9" w16cid:durableId="2102679228">
    <w:abstractNumId w:val="14"/>
  </w:num>
  <w:num w:numId="10" w16cid:durableId="1103306583">
    <w:abstractNumId w:val="0"/>
  </w:num>
  <w:num w:numId="11" w16cid:durableId="1856118529">
    <w:abstractNumId w:val="4"/>
  </w:num>
  <w:num w:numId="12" w16cid:durableId="1021123618">
    <w:abstractNumId w:val="10"/>
  </w:num>
  <w:num w:numId="13" w16cid:durableId="1185901065">
    <w:abstractNumId w:val="1"/>
  </w:num>
  <w:num w:numId="14" w16cid:durableId="1012341973">
    <w:abstractNumId w:val="1"/>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597173585">
    <w:abstractNumId w:val="6"/>
  </w:num>
  <w:num w:numId="16" w16cid:durableId="1679846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assessment light\spreadsheets\AL.csv"/>
    <w:dataSource r:id="rId2"/>
    <w:viewMergedData/>
    <w:activeRecord w:val="44"/>
    <w:odso>
      <w:fieldMapData>
        <w:lid w:val="en-AU"/>
      </w:fieldMapData>
      <w:fieldMapData>
        <w:lid w:val="en-AU"/>
      </w:fieldMapData>
      <w:fieldMapData>
        <w:type w:val="dbColumn"/>
        <w:name w:val="firstName"/>
        <w:mappedName w:val="First Name"/>
        <w:column w:val="3"/>
        <w:lid w:val="en-AU"/>
      </w:fieldMapData>
      <w:fieldMapData>
        <w:type w:val="dbColumn"/>
        <w:name w:val="middleName"/>
        <w:mappedName w:val="Middle Name"/>
        <w:column w:val="4"/>
        <w:lid w:val="en-AU"/>
      </w:fieldMapData>
      <w:fieldMapData>
        <w:type w:val="dbColumn"/>
        <w:name w:val="surname"/>
        <w:mappedName w:val="Last Name"/>
        <w:column w:val="5"/>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1"/>
        <w:lid w:val="en-AU"/>
      </w:fieldMapData>
      <w:fieldMapData>
        <w:lid w:val="en-AU"/>
      </w:fieldMapData>
      <w:fieldMapData>
        <w:lid w:val="en-AU"/>
      </w:fieldMapData>
      <w:fieldMapData>
        <w:lid w:val="en-AU"/>
      </w:fieldMapData>
      <w:fieldMapData>
        <w:type w:val="dbColumn"/>
        <w:name w:val="homePhone"/>
        <w:mappedName w:val="Home Phone"/>
        <w:column w:val="12"/>
        <w:lid w:val="en-AU"/>
      </w:fieldMapData>
      <w:fieldMapData>
        <w:lid w:val="en-AU"/>
      </w:fieldMapData>
      <w:fieldMapData>
        <w:type w:val="dbColumn"/>
        <w:name w:val="email"/>
        <w:mappedName w:val="E-mail Address"/>
        <w:column w:val="1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hdrShapeDefaults>
    <o:shapedefaults v:ext="edit" spidmax="1085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4427"/>
    <w:rsid w:val="0000445F"/>
    <w:rsid w:val="000109A7"/>
    <w:rsid w:val="00041A86"/>
    <w:rsid w:val="000538BF"/>
    <w:rsid w:val="00071CD1"/>
    <w:rsid w:val="00072820"/>
    <w:rsid w:val="000745CB"/>
    <w:rsid w:val="00087CF2"/>
    <w:rsid w:val="0009148C"/>
    <w:rsid w:val="0009416E"/>
    <w:rsid w:val="000B4A00"/>
    <w:rsid w:val="000B4F2B"/>
    <w:rsid w:val="000B7AA0"/>
    <w:rsid w:val="000C12EB"/>
    <w:rsid w:val="000D2954"/>
    <w:rsid w:val="000D43EC"/>
    <w:rsid w:val="000E54C2"/>
    <w:rsid w:val="000E5C34"/>
    <w:rsid w:val="000E5CB6"/>
    <w:rsid w:val="000E6BE6"/>
    <w:rsid w:val="0010150B"/>
    <w:rsid w:val="00107BC6"/>
    <w:rsid w:val="00124427"/>
    <w:rsid w:val="00127439"/>
    <w:rsid w:val="00133704"/>
    <w:rsid w:val="001453E2"/>
    <w:rsid w:val="00161B70"/>
    <w:rsid w:val="00193260"/>
    <w:rsid w:val="00194B4F"/>
    <w:rsid w:val="001A7607"/>
    <w:rsid w:val="001B6170"/>
    <w:rsid w:val="001C0D8B"/>
    <w:rsid w:val="001D0A03"/>
    <w:rsid w:val="001D2B97"/>
    <w:rsid w:val="001D4B32"/>
    <w:rsid w:val="001E0FAF"/>
    <w:rsid w:val="001E5C22"/>
    <w:rsid w:val="001E70C0"/>
    <w:rsid w:val="002024DB"/>
    <w:rsid w:val="00226FB7"/>
    <w:rsid w:val="00227EC8"/>
    <w:rsid w:val="0023533B"/>
    <w:rsid w:val="00245003"/>
    <w:rsid w:val="00263EAA"/>
    <w:rsid w:val="002662DD"/>
    <w:rsid w:val="00281888"/>
    <w:rsid w:val="002A5E20"/>
    <w:rsid w:val="002B6CC0"/>
    <w:rsid w:val="002C1CBE"/>
    <w:rsid w:val="002C39A7"/>
    <w:rsid w:val="002D34A5"/>
    <w:rsid w:val="002E3814"/>
    <w:rsid w:val="002E700F"/>
    <w:rsid w:val="002F3821"/>
    <w:rsid w:val="002F4F7A"/>
    <w:rsid w:val="00314975"/>
    <w:rsid w:val="00323DFD"/>
    <w:rsid w:val="003250D9"/>
    <w:rsid w:val="00330CC5"/>
    <w:rsid w:val="00343DB1"/>
    <w:rsid w:val="00346F57"/>
    <w:rsid w:val="00352983"/>
    <w:rsid w:val="00352DAF"/>
    <w:rsid w:val="00361342"/>
    <w:rsid w:val="00362DB7"/>
    <w:rsid w:val="00371FAD"/>
    <w:rsid w:val="00376814"/>
    <w:rsid w:val="003773CC"/>
    <w:rsid w:val="00382B78"/>
    <w:rsid w:val="00390FC2"/>
    <w:rsid w:val="003C4D78"/>
    <w:rsid w:val="003C7C71"/>
    <w:rsid w:val="003D703F"/>
    <w:rsid w:val="003D7A3D"/>
    <w:rsid w:val="003E5BCD"/>
    <w:rsid w:val="003F03FF"/>
    <w:rsid w:val="003F22E4"/>
    <w:rsid w:val="003F6BD6"/>
    <w:rsid w:val="004107BE"/>
    <w:rsid w:val="00411479"/>
    <w:rsid w:val="0041428E"/>
    <w:rsid w:val="00424B7D"/>
    <w:rsid w:val="004303D4"/>
    <w:rsid w:val="00435DF0"/>
    <w:rsid w:val="00437B9A"/>
    <w:rsid w:val="00452C63"/>
    <w:rsid w:val="00465748"/>
    <w:rsid w:val="00471628"/>
    <w:rsid w:val="004941F5"/>
    <w:rsid w:val="004A031D"/>
    <w:rsid w:val="004B049D"/>
    <w:rsid w:val="004C61C4"/>
    <w:rsid w:val="004E4452"/>
    <w:rsid w:val="004F2C4A"/>
    <w:rsid w:val="004F384C"/>
    <w:rsid w:val="00504D19"/>
    <w:rsid w:val="00512FEB"/>
    <w:rsid w:val="00541F8E"/>
    <w:rsid w:val="00543071"/>
    <w:rsid w:val="0056140A"/>
    <w:rsid w:val="00570C63"/>
    <w:rsid w:val="00575516"/>
    <w:rsid w:val="005758E0"/>
    <w:rsid w:val="005A3359"/>
    <w:rsid w:val="005B5B27"/>
    <w:rsid w:val="005B72BC"/>
    <w:rsid w:val="005C5F8F"/>
    <w:rsid w:val="005F30AB"/>
    <w:rsid w:val="005F785A"/>
    <w:rsid w:val="006014C0"/>
    <w:rsid w:val="00606A41"/>
    <w:rsid w:val="0063457E"/>
    <w:rsid w:val="006351A7"/>
    <w:rsid w:val="00651225"/>
    <w:rsid w:val="006724B4"/>
    <w:rsid w:val="00676F70"/>
    <w:rsid w:val="00683F4B"/>
    <w:rsid w:val="00694E0E"/>
    <w:rsid w:val="00695265"/>
    <w:rsid w:val="006956E8"/>
    <w:rsid w:val="00696507"/>
    <w:rsid w:val="006D14C1"/>
    <w:rsid w:val="00711858"/>
    <w:rsid w:val="007206CE"/>
    <w:rsid w:val="00723131"/>
    <w:rsid w:val="00725CED"/>
    <w:rsid w:val="007300C1"/>
    <w:rsid w:val="00751F3A"/>
    <w:rsid w:val="007575A0"/>
    <w:rsid w:val="00763ED0"/>
    <w:rsid w:val="007743D2"/>
    <w:rsid w:val="00791554"/>
    <w:rsid w:val="00796FE5"/>
    <w:rsid w:val="007B4A15"/>
    <w:rsid w:val="007B4A4C"/>
    <w:rsid w:val="007B5659"/>
    <w:rsid w:val="007C1564"/>
    <w:rsid w:val="007D6AB3"/>
    <w:rsid w:val="007E53BA"/>
    <w:rsid w:val="007E79C3"/>
    <w:rsid w:val="007F4916"/>
    <w:rsid w:val="00814E72"/>
    <w:rsid w:val="00850969"/>
    <w:rsid w:val="008749F5"/>
    <w:rsid w:val="00891E4D"/>
    <w:rsid w:val="008A06B3"/>
    <w:rsid w:val="008A1E02"/>
    <w:rsid w:val="008B0596"/>
    <w:rsid w:val="008C24BA"/>
    <w:rsid w:val="008D16FD"/>
    <w:rsid w:val="008E00DE"/>
    <w:rsid w:val="008E5F6A"/>
    <w:rsid w:val="00915D1F"/>
    <w:rsid w:val="00915E44"/>
    <w:rsid w:val="00933E8C"/>
    <w:rsid w:val="009600DC"/>
    <w:rsid w:val="0096641C"/>
    <w:rsid w:val="00976D7B"/>
    <w:rsid w:val="009913ED"/>
    <w:rsid w:val="0099581A"/>
    <w:rsid w:val="00995EA1"/>
    <w:rsid w:val="009A1829"/>
    <w:rsid w:val="009B1FDB"/>
    <w:rsid w:val="009B4D56"/>
    <w:rsid w:val="009B70E6"/>
    <w:rsid w:val="009E0C30"/>
    <w:rsid w:val="009E60F1"/>
    <w:rsid w:val="009F05D6"/>
    <w:rsid w:val="009F48D2"/>
    <w:rsid w:val="009F73E8"/>
    <w:rsid w:val="00A0088D"/>
    <w:rsid w:val="00A00C18"/>
    <w:rsid w:val="00A2525C"/>
    <w:rsid w:val="00A50313"/>
    <w:rsid w:val="00A5081C"/>
    <w:rsid w:val="00A511F3"/>
    <w:rsid w:val="00A624A6"/>
    <w:rsid w:val="00A66E9B"/>
    <w:rsid w:val="00A90BEB"/>
    <w:rsid w:val="00A9158F"/>
    <w:rsid w:val="00A94024"/>
    <w:rsid w:val="00A95746"/>
    <w:rsid w:val="00AA60F9"/>
    <w:rsid w:val="00AB0928"/>
    <w:rsid w:val="00AC03C8"/>
    <w:rsid w:val="00AC5131"/>
    <w:rsid w:val="00AE74F9"/>
    <w:rsid w:val="00AF1ABF"/>
    <w:rsid w:val="00AF27EE"/>
    <w:rsid w:val="00B0268A"/>
    <w:rsid w:val="00B10818"/>
    <w:rsid w:val="00B13B87"/>
    <w:rsid w:val="00B23C1F"/>
    <w:rsid w:val="00B74931"/>
    <w:rsid w:val="00B91545"/>
    <w:rsid w:val="00B9793A"/>
    <w:rsid w:val="00BA53D3"/>
    <w:rsid w:val="00BC4194"/>
    <w:rsid w:val="00BC62F7"/>
    <w:rsid w:val="00BD38D2"/>
    <w:rsid w:val="00C05173"/>
    <w:rsid w:val="00C317DC"/>
    <w:rsid w:val="00C31FB6"/>
    <w:rsid w:val="00C34B0A"/>
    <w:rsid w:val="00C81CA4"/>
    <w:rsid w:val="00C83248"/>
    <w:rsid w:val="00C863DC"/>
    <w:rsid w:val="00C9014B"/>
    <w:rsid w:val="00CA2DCC"/>
    <w:rsid w:val="00CB312C"/>
    <w:rsid w:val="00CB5CEA"/>
    <w:rsid w:val="00CB5DFB"/>
    <w:rsid w:val="00CC0B53"/>
    <w:rsid w:val="00CD7C41"/>
    <w:rsid w:val="00CE33CC"/>
    <w:rsid w:val="00CE50A3"/>
    <w:rsid w:val="00CE54FF"/>
    <w:rsid w:val="00CE6EB9"/>
    <w:rsid w:val="00D041C5"/>
    <w:rsid w:val="00D13792"/>
    <w:rsid w:val="00D2384D"/>
    <w:rsid w:val="00D32D89"/>
    <w:rsid w:val="00D44F15"/>
    <w:rsid w:val="00D476FE"/>
    <w:rsid w:val="00D5105E"/>
    <w:rsid w:val="00D55C13"/>
    <w:rsid w:val="00D66CAA"/>
    <w:rsid w:val="00D717D6"/>
    <w:rsid w:val="00D9131B"/>
    <w:rsid w:val="00D91384"/>
    <w:rsid w:val="00D95E96"/>
    <w:rsid w:val="00DB4C73"/>
    <w:rsid w:val="00DC3B9F"/>
    <w:rsid w:val="00DE4838"/>
    <w:rsid w:val="00DF5E4A"/>
    <w:rsid w:val="00E0203F"/>
    <w:rsid w:val="00E035F1"/>
    <w:rsid w:val="00E0523D"/>
    <w:rsid w:val="00E15568"/>
    <w:rsid w:val="00E16D6E"/>
    <w:rsid w:val="00E43FCB"/>
    <w:rsid w:val="00E45401"/>
    <w:rsid w:val="00E80350"/>
    <w:rsid w:val="00E8099D"/>
    <w:rsid w:val="00EB13CE"/>
    <w:rsid w:val="00EB2935"/>
    <w:rsid w:val="00EB5CA7"/>
    <w:rsid w:val="00EB5EED"/>
    <w:rsid w:val="00EC1139"/>
    <w:rsid w:val="00EC3E27"/>
    <w:rsid w:val="00ED3009"/>
    <w:rsid w:val="00F1465D"/>
    <w:rsid w:val="00F40851"/>
    <w:rsid w:val="00F424DE"/>
    <w:rsid w:val="00F43045"/>
    <w:rsid w:val="00F4343D"/>
    <w:rsid w:val="00F438F7"/>
    <w:rsid w:val="00F46693"/>
    <w:rsid w:val="00F61A93"/>
    <w:rsid w:val="00F626F2"/>
    <w:rsid w:val="00F700C7"/>
    <w:rsid w:val="00F86258"/>
    <w:rsid w:val="00F912CA"/>
    <w:rsid w:val="00FA5E96"/>
    <w:rsid w:val="00FD2E5E"/>
    <w:rsid w:val="00FD7D01"/>
    <w:rsid w:val="00FE2580"/>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14:docId w14:val="136757D6"/>
  <w15:docId w15:val="{7621F056-7F20-446C-BA04-18E2D91A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969"/>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949700267">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28787616">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1037435222">
          <w:marLeft w:val="0"/>
          <w:marRight w:val="0"/>
          <w:marTop w:val="0"/>
          <w:marBottom w:val="0"/>
          <w:divBdr>
            <w:top w:val="none" w:sz="0" w:space="0" w:color="auto"/>
            <w:left w:val="none" w:sz="0" w:space="0" w:color="auto"/>
            <w:bottom w:val="none" w:sz="0" w:space="0" w:color="auto"/>
            <w:right w:val="none" w:sz="0" w:space="0" w:color="auto"/>
          </w:divBdr>
        </w:div>
        <w:div w:id="981812060">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1266228053">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2510281">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1547450483">
          <w:marLeft w:val="0"/>
          <w:marRight w:val="0"/>
          <w:marTop w:val="0"/>
          <w:marBottom w:val="0"/>
          <w:divBdr>
            <w:top w:val="none" w:sz="0" w:space="0" w:color="auto"/>
            <w:left w:val="none" w:sz="0" w:space="0" w:color="auto"/>
            <w:bottom w:val="none" w:sz="0" w:space="0" w:color="auto"/>
            <w:right w:val="none" w:sz="0" w:space="0" w:color="auto"/>
          </w:divBdr>
        </w:div>
        <w:div w:id="831408932">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063406398">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257180751">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2048480383">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40056001">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27">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assessment%20light\spreadsheets\AL.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AA684-3D14-4B26-B4B7-75483D3629F6}">
  <ds:schemaRefs>
    <ds:schemaRef ds:uri="http://schemas.openxmlformats.org/officeDocument/2006/bibliography"/>
  </ds:schemaRefs>
</ds:datastoreItem>
</file>

<file path=customXml/itemProps3.xml><?xml version="1.0" encoding="utf-8"?>
<ds:datastoreItem xmlns:ds="http://schemas.openxmlformats.org/officeDocument/2006/customXml" ds:itemID="{F6A53EED-9433-4BF9-949D-52F6BA3CB7EA}">
  <ds:schemaRefs>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schemas.microsoft.com/sharepoint/v3"/>
    <ds:schemaRef ds:uri="http://purl.org/dc/terms/"/>
    <ds:schemaRef ds:uri="http://schemas.openxmlformats.org/package/2006/metadata/core-properties"/>
    <ds:schemaRef ds:uri="http://purl.org/dc/dcmitype/"/>
    <ds:schemaRef ds:uri="0ce37e29-1057-4d1e-8fe4-135ae9ef8a58"/>
  </ds:schemaRefs>
</ds:datastoreItem>
</file>

<file path=customXml/itemProps4.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B57670-54EC-4AB7-AFAD-B68C046CA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236</TotalTime>
  <Pages>10</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Clark</dc:creator>
  <cp:lastModifiedBy>Jon Morrell</cp:lastModifiedBy>
  <cp:revision>69</cp:revision>
  <cp:lastPrinted>2016-09-07T08:31:00Z</cp:lastPrinted>
  <dcterms:created xsi:type="dcterms:W3CDTF">2020-05-18T08:25:00Z</dcterms:created>
  <dcterms:modified xsi:type="dcterms:W3CDTF">2022-12-16T04:05:00Z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