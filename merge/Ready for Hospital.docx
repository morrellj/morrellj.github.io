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C8" w:rsidRPr="00EB2935" w:rsidRDefault="007D39C0" w:rsidP="00EB2935">
      <w:pPr>
        <w:pStyle w:val="FormTitle"/>
      </w:pPr>
      <w:bookmarkStart w:id="0" w:name="_GoBack"/>
      <w:bookmarkEnd w:id="0"/>
      <w:r>
        <w:t>Ready for Hospital</w:t>
      </w:r>
    </w:p>
    <w:p w:rsidR="00796FE5" w:rsidRPr="007D39C0" w:rsidRDefault="007D39C0" w:rsidP="007D39C0">
      <w:pPr>
        <w:pStyle w:val="FormInstructions1"/>
        <w:spacing w:before="0"/>
        <w:jc w:val="center"/>
        <w:rPr>
          <w:sz w:val="28"/>
          <w:szCs w:val="28"/>
        </w:rPr>
      </w:pPr>
      <w:r w:rsidRPr="007D39C0">
        <w:rPr>
          <w:sz w:val="28"/>
          <w:szCs w:val="28"/>
        </w:rPr>
        <w:t xml:space="preserve">Please call 1300 </w:t>
      </w:r>
      <w:r>
        <w:rPr>
          <w:sz w:val="28"/>
          <w:szCs w:val="28"/>
        </w:rPr>
        <w:t>000 161 on discharge</w:t>
      </w:r>
    </w:p>
    <w:tbl>
      <w:tblPr>
        <w:tblStyle w:val="TableGrid"/>
        <w:tblW w:w="10491" w:type="dxa"/>
        <w:tblInd w:w="-318" w:type="dxa"/>
        <w:tblBorders>
          <w:top w:val="single" w:sz="2" w:space="0" w:color="9BA1CB"/>
          <w:left w:val="single" w:sz="2" w:space="0" w:color="9BA1CB"/>
          <w:bottom w:val="single" w:sz="2" w:space="0" w:color="9BA1CB"/>
          <w:right w:val="single" w:sz="2" w:space="0" w:color="9BA1CB"/>
          <w:insideH w:val="single" w:sz="2" w:space="0" w:color="9BA1CB"/>
          <w:insideV w:val="single" w:sz="2" w:space="0" w:color="9BA1CB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5245"/>
        <w:gridCol w:w="1985"/>
        <w:gridCol w:w="638"/>
        <w:gridCol w:w="2623"/>
      </w:tblGrid>
      <w:tr w:rsidR="00B0268A" w:rsidRPr="001C0D8B" w:rsidTr="007B4F0E">
        <w:trPr>
          <w:cantSplit/>
          <w:trHeight w:val="443"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:rsidR="00B0268A" w:rsidRPr="001C0D8B" w:rsidRDefault="007D39C0" w:rsidP="001C0D8B">
            <w:pPr>
              <w:pStyle w:val="FormHeading1"/>
            </w:pPr>
            <w:r>
              <w:t>CLIENT DETAILS</w:t>
            </w:r>
          </w:p>
        </w:tc>
      </w:tr>
      <w:tr w:rsidR="006541DB" w:rsidRPr="00694E0E" w:rsidTr="00A02C67">
        <w:trPr>
          <w:cantSplit/>
        </w:trPr>
        <w:tc>
          <w:tcPr>
            <w:tcW w:w="7230" w:type="dxa"/>
            <w:gridSpan w:val="2"/>
          </w:tcPr>
          <w:p w:rsidR="006541DB" w:rsidRPr="00694E0E" w:rsidRDefault="006541DB" w:rsidP="007D39C0">
            <w:pPr>
              <w:pStyle w:val="FormFont2"/>
            </w:pPr>
            <w:r>
              <w:t>Full Legal Name: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firstName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>Valerie</w:t>
            </w:r>
            <w:r w:rsidR="00523E0E">
              <w:rPr>
                <w:noProof/>
              </w:rPr>
              <w:fldChar w:fldCharType="end"/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Surname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>Hopkins</w:t>
            </w:r>
            <w:r w:rsidR="00523E0E">
              <w:rPr>
                <w:noProof/>
              </w:rPr>
              <w:fldChar w:fldCharType="end"/>
            </w:r>
          </w:p>
        </w:tc>
        <w:tc>
          <w:tcPr>
            <w:tcW w:w="3261" w:type="dxa"/>
            <w:gridSpan w:val="2"/>
          </w:tcPr>
          <w:p w:rsidR="006541DB" w:rsidRPr="00694E0E" w:rsidRDefault="006541DB" w:rsidP="002C7110">
            <w:pPr>
              <w:pStyle w:val="FormFont2"/>
            </w:pPr>
            <w:r>
              <w:t>Date of Birth</w:t>
            </w:r>
            <w:r w:rsidR="00C97D0B">
              <w:t xml:space="preserve">  </w:t>
            </w:r>
            <w:r w:rsidR="002C7110">
              <w:fldChar w:fldCharType="begin"/>
            </w:r>
            <w:r w:rsidR="002C7110">
              <w:instrText xml:space="preserve"> MERGEFIELD  dateOfBirth \@ "dd/MM/yyyy" </w:instrText>
            </w:r>
            <w:r w:rsidR="002C7110">
              <w:fldChar w:fldCharType="separate"/>
            </w:r>
            <w:r w:rsidR="00523E0E">
              <w:rPr>
                <w:noProof/>
              </w:rPr>
              <w:t>22/10/1938</w:t>
            </w:r>
            <w:r w:rsidR="002C7110">
              <w:fldChar w:fldCharType="end"/>
            </w:r>
          </w:p>
        </w:tc>
      </w:tr>
      <w:tr w:rsidR="00796FE5" w:rsidRPr="00694E0E" w:rsidTr="00A02C67">
        <w:trPr>
          <w:cantSplit/>
        </w:trPr>
        <w:tc>
          <w:tcPr>
            <w:tcW w:w="10491" w:type="dxa"/>
            <w:gridSpan w:val="4"/>
          </w:tcPr>
          <w:p w:rsidR="00796FE5" w:rsidRPr="002C1CBE" w:rsidRDefault="006541DB" w:rsidP="00726D8D">
            <w:pPr>
              <w:pStyle w:val="FormFont2"/>
            </w:pPr>
            <w:r>
              <w:t>Address: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streetAdress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>38 Nuttman Rd</w:t>
            </w:r>
            <w:r w:rsidR="00523E0E">
              <w:rPr>
                <w:noProof/>
              </w:rPr>
              <w:fldChar w:fldCharType="end"/>
            </w:r>
            <w:r w:rsidR="00726D8D">
              <w:t xml:space="preserve">  </w:t>
            </w:r>
          </w:p>
        </w:tc>
      </w:tr>
      <w:tr w:rsidR="006541DB" w:rsidRPr="00694E0E" w:rsidTr="00A02C67">
        <w:trPr>
          <w:cantSplit/>
        </w:trPr>
        <w:tc>
          <w:tcPr>
            <w:tcW w:w="7230" w:type="dxa"/>
            <w:gridSpan w:val="2"/>
          </w:tcPr>
          <w:p w:rsidR="006541DB" w:rsidRPr="00694E0E" w:rsidRDefault="006541DB" w:rsidP="007D39C0">
            <w:pPr>
              <w:pStyle w:val="FormFont2"/>
            </w:pPr>
            <w:r>
              <w:t>Suburb:</w:t>
            </w:r>
            <w:r w:rsidR="00726D8D">
              <w:t xml:space="preserve">  </w:t>
            </w:r>
            <w:fldSimple w:instr=" MERGEFIELD Suburb ">
              <w:r w:rsidR="00523E0E" w:rsidRPr="00AC6D11">
                <w:rPr>
                  <w:noProof/>
                </w:rPr>
                <w:t>Chapman Hill</w:t>
              </w:r>
            </w:fldSimple>
            <w:r w:rsidR="00726D8D">
              <w:t xml:space="preserve">  WA  </w:t>
            </w:r>
          </w:p>
        </w:tc>
        <w:tc>
          <w:tcPr>
            <w:tcW w:w="3261" w:type="dxa"/>
            <w:gridSpan w:val="2"/>
          </w:tcPr>
          <w:p w:rsidR="006541DB" w:rsidRPr="00694E0E" w:rsidRDefault="006541DB" w:rsidP="007D39C0">
            <w:pPr>
              <w:pStyle w:val="FormFont2"/>
            </w:pPr>
            <w:r>
              <w:t>Postcode:</w:t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postCode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>6280</w:t>
            </w:r>
            <w:r w:rsidR="00523E0E">
              <w:rPr>
                <w:noProof/>
              </w:rPr>
              <w:fldChar w:fldCharType="end"/>
            </w:r>
          </w:p>
        </w:tc>
      </w:tr>
      <w:tr w:rsidR="007D39C0" w:rsidRPr="00694E0E" w:rsidTr="00A02C67">
        <w:trPr>
          <w:cantSplit/>
        </w:trPr>
        <w:tc>
          <w:tcPr>
            <w:tcW w:w="10491" w:type="dxa"/>
            <w:gridSpan w:val="4"/>
          </w:tcPr>
          <w:p w:rsidR="00584BD3" w:rsidRDefault="006541DB" w:rsidP="007D39C0">
            <w:pPr>
              <w:pStyle w:val="FormFont2"/>
            </w:pPr>
            <w:r>
              <w:t>Known conditions or illnesses:</w:t>
            </w:r>
            <w:r w:rsidR="00E820ED">
              <w:t xml:space="preserve"> </w:t>
            </w:r>
            <w:r w:rsidR="00523E0E">
              <w:fldChar w:fldCharType="begin"/>
            </w:r>
            <w:r w:rsidR="00523E0E">
              <w:instrText xml:space="preserve"> MERGEFIELD  medicalCurrent \b "Current: " </w:instrText>
            </w:r>
            <w:r w:rsidR="00523E0E">
              <w:fldChar w:fldCharType="separate"/>
            </w:r>
            <w:r w:rsidR="00523E0E">
              <w:rPr>
                <w:noProof/>
              </w:rPr>
              <w:t xml:space="preserve">Current: </w:t>
            </w:r>
            <w:r w:rsidR="00523E0E" w:rsidRPr="00AC6D11">
              <w:rPr>
                <w:noProof/>
              </w:rPr>
              <w:t>Vestibular migraine June 2022</w:t>
            </w:r>
            <w:r w:rsidR="00523E0E">
              <w:rPr>
                <w:noProof/>
              </w:rPr>
              <w:fldChar w:fldCharType="end"/>
            </w:r>
          </w:p>
          <w:p w:rsidR="007D39C0" w:rsidRPr="00694E0E" w:rsidRDefault="00584BD3" w:rsidP="007D39C0">
            <w:pPr>
              <w:pStyle w:val="FormFont2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medicalHistory \b "Other history: " </w:instrText>
            </w:r>
            <w:r>
              <w:rPr>
                <w:noProof/>
              </w:rPr>
              <w:fldChar w:fldCharType="separate"/>
            </w:r>
            <w:r w:rsidR="00523E0E">
              <w:rPr>
                <w:noProof/>
              </w:rPr>
              <w:t xml:space="preserve">Other history: </w:t>
            </w:r>
            <w:r w:rsidR="00523E0E" w:rsidRPr="00AC6D11">
              <w:rPr>
                <w:noProof/>
              </w:rPr>
              <w:t>Pain, Immunodeficiency disorders, Heart Disease, Aortic stenosis, Falls, Osteoporosis, Back Problems, graves disease, migraines. Client has an Advanced Health Directive in place</w:t>
            </w:r>
            <w:r>
              <w:rPr>
                <w:noProof/>
              </w:rPr>
              <w:fldChar w:fldCharType="end"/>
            </w:r>
          </w:p>
        </w:tc>
      </w:tr>
      <w:tr w:rsidR="007D39C0" w:rsidRPr="00694E0E" w:rsidTr="00A02C67">
        <w:trPr>
          <w:cantSplit/>
        </w:trPr>
        <w:tc>
          <w:tcPr>
            <w:tcW w:w="10491" w:type="dxa"/>
            <w:gridSpan w:val="4"/>
          </w:tcPr>
          <w:p w:rsidR="007D39C0" w:rsidRPr="00694E0E" w:rsidRDefault="006541DB" w:rsidP="00D027B2">
            <w:pPr>
              <w:pStyle w:val="FormFont2"/>
            </w:pPr>
            <w:r>
              <w:t>Allergies or adverse reactions to medications:</w:t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allergiesDrug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 xml:space="preserve">Antihistamines, Aspirin, Cortisones, Glucosamine, Mobic, Penicillin, Sulphurs, ivermetrin, targin, panadol osteo, duloxetin, norspan, </w:t>
            </w:r>
            <w:r w:rsidR="00523E0E">
              <w:rPr>
                <w:noProof/>
              </w:rPr>
              <w:fldChar w:fldCharType="end"/>
            </w:r>
          </w:p>
        </w:tc>
      </w:tr>
      <w:tr w:rsidR="006541DB" w:rsidRPr="00694E0E" w:rsidTr="00A02C67">
        <w:trPr>
          <w:cantSplit/>
        </w:trPr>
        <w:tc>
          <w:tcPr>
            <w:tcW w:w="10491" w:type="dxa"/>
            <w:gridSpan w:val="4"/>
          </w:tcPr>
          <w:p w:rsidR="006541DB" w:rsidRPr="00694E0E" w:rsidRDefault="006541DB" w:rsidP="007D39C0">
            <w:pPr>
              <w:pStyle w:val="FormFont2"/>
            </w:pPr>
            <w:r>
              <w:t>Food allergies or sensitivities:</w:t>
            </w:r>
            <w:r w:rsidR="00726D8D">
              <w:t xml:space="preserve"> </w:t>
            </w:r>
            <w:fldSimple w:instr=" MERGEFIELD allergiesFood ">
              <w:r w:rsidR="00523E0E" w:rsidRPr="00AC6D11">
                <w:rPr>
                  <w:noProof/>
                </w:rPr>
                <w:t>Glucose Intolerance, Gluten, Shellfish.</w:t>
              </w:r>
            </w:fldSimple>
          </w:p>
        </w:tc>
      </w:tr>
      <w:tr w:rsidR="006541DB" w:rsidRPr="00346F57" w:rsidTr="00A02C67">
        <w:trPr>
          <w:cantSplit/>
        </w:trPr>
        <w:tc>
          <w:tcPr>
            <w:tcW w:w="10491" w:type="dxa"/>
            <w:gridSpan w:val="4"/>
          </w:tcPr>
          <w:p w:rsidR="006541DB" w:rsidRPr="00346F57" w:rsidRDefault="006541DB" w:rsidP="007D39C0">
            <w:pPr>
              <w:pStyle w:val="FormFont2"/>
            </w:pPr>
            <w:r>
              <w:t>Primary care Physician/GP:</w:t>
            </w:r>
            <w:r w:rsidR="00726D8D">
              <w:t xml:space="preserve">  </w:t>
            </w:r>
            <w:r w:rsidR="00523E0E">
              <w:fldChar w:fldCharType="begin"/>
            </w:r>
            <w:r w:rsidR="00523E0E">
              <w:instrText xml:space="preserve"> MERGEFIELD doctor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>Dr Jennifer BRYCE – Dunsborough Medical Centre – (08) 9746 3300</w:t>
            </w:r>
            <w:r w:rsidR="00523E0E">
              <w:rPr>
                <w:noProof/>
              </w:rPr>
              <w:fldChar w:fldCharType="end"/>
            </w:r>
          </w:p>
        </w:tc>
      </w:tr>
      <w:tr w:rsidR="006541DB" w:rsidRPr="00346F57" w:rsidTr="00A02C67">
        <w:trPr>
          <w:cantSplit/>
        </w:trPr>
        <w:tc>
          <w:tcPr>
            <w:tcW w:w="10491" w:type="dxa"/>
            <w:gridSpan w:val="4"/>
          </w:tcPr>
          <w:p w:rsidR="006541DB" w:rsidRPr="00346F57" w:rsidRDefault="006541DB" w:rsidP="007D39C0">
            <w:pPr>
              <w:pStyle w:val="FormFont2"/>
            </w:pPr>
            <w:r>
              <w:t>Medical specialists:</w:t>
            </w:r>
            <w:r w:rsidR="00726D8D">
              <w:t xml:space="preserve">  </w:t>
            </w:r>
            <w:r w:rsidR="00142E14">
              <w:fldChar w:fldCharType="begin"/>
            </w:r>
            <w:r w:rsidR="00142E14">
              <w:instrText xml:space="preserve"> MERGEFIELD Specialist </w:instrText>
            </w:r>
            <w:r w:rsidR="00142E14">
              <w:rPr>
                <w:noProof/>
              </w:rPr>
              <w:fldChar w:fldCharType="end"/>
            </w:r>
          </w:p>
        </w:tc>
      </w:tr>
      <w:tr w:rsidR="006541DB" w:rsidRPr="00346F57" w:rsidTr="00A02C67">
        <w:trPr>
          <w:cantSplit/>
        </w:trPr>
        <w:tc>
          <w:tcPr>
            <w:tcW w:w="10491" w:type="dxa"/>
            <w:gridSpan w:val="4"/>
          </w:tcPr>
          <w:p w:rsidR="006541DB" w:rsidRPr="00346F57" w:rsidRDefault="006541DB" w:rsidP="007D39C0">
            <w:pPr>
              <w:pStyle w:val="FormFont2"/>
            </w:pPr>
          </w:p>
        </w:tc>
      </w:tr>
      <w:tr w:rsidR="006541DB" w:rsidRPr="006541DB" w:rsidTr="00A02C67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:rsidR="006541DB" w:rsidRPr="006541DB" w:rsidRDefault="006541DB" w:rsidP="007D39C0">
            <w:pPr>
              <w:pStyle w:val="FormFont2"/>
              <w:rPr>
                <w:sz w:val="2"/>
                <w:szCs w:val="2"/>
              </w:rPr>
            </w:pPr>
          </w:p>
        </w:tc>
      </w:tr>
      <w:tr w:rsidR="006541DB" w:rsidRPr="001C0D8B" w:rsidTr="00A02C67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:rsidR="006541DB" w:rsidRPr="001C0D8B" w:rsidRDefault="00A02C67" w:rsidP="006A007F">
            <w:pPr>
              <w:pStyle w:val="FormHeading1"/>
            </w:pPr>
            <w:r>
              <w:t>GENERAL</w:t>
            </w:r>
            <w:r w:rsidR="006541DB">
              <w:t xml:space="preserve"> DETAILS</w:t>
            </w:r>
          </w:p>
        </w:tc>
      </w:tr>
      <w:tr w:rsidR="00A02C67" w:rsidRPr="00346F57" w:rsidTr="00E87DF2">
        <w:trPr>
          <w:cantSplit/>
        </w:trPr>
        <w:tc>
          <w:tcPr>
            <w:tcW w:w="5245" w:type="dxa"/>
          </w:tcPr>
          <w:p w:rsidR="00A02C67" w:rsidRPr="00346F57" w:rsidRDefault="00A02C67" w:rsidP="007D39C0">
            <w:pPr>
              <w:pStyle w:val="FormFont2"/>
            </w:pPr>
            <w:r>
              <w:t>Medicare no:</w:t>
            </w:r>
            <w:r w:rsidR="00726D8D">
              <w:t xml:space="preserve">  </w:t>
            </w:r>
            <w:fldSimple w:instr=" MERGEFIELD medicareNumber ">
              <w:r w:rsidR="00523E0E" w:rsidRPr="00AC6D11">
                <w:rPr>
                  <w:noProof/>
                </w:rPr>
                <w:t>6084834216-1</w:t>
              </w:r>
            </w:fldSimple>
          </w:p>
        </w:tc>
        <w:tc>
          <w:tcPr>
            <w:tcW w:w="2623" w:type="dxa"/>
            <w:gridSpan w:val="2"/>
          </w:tcPr>
          <w:p w:rsidR="00A02C67" w:rsidRPr="00346F57" w:rsidRDefault="00A02C67" w:rsidP="007D39C0">
            <w:pPr>
              <w:pStyle w:val="FormFont2"/>
            </w:pPr>
            <w:r>
              <w:t>Client no:</w:t>
            </w:r>
          </w:p>
        </w:tc>
        <w:tc>
          <w:tcPr>
            <w:tcW w:w="2623" w:type="dxa"/>
          </w:tcPr>
          <w:p w:rsidR="00A02C67" w:rsidRPr="00346F57" w:rsidRDefault="00A02C67" w:rsidP="000E6CA5">
            <w:pPr>
              <w:pStyle w:val="FormFont2"/>
            </w:pPr>
            <w:r>
              <w:t>Expiry: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medicareExpiry </w:instrText>
            </w:r>
            <w:r w:rsidR="00523E0E">
              <w:rPr>
                <w:noProof/>
              </w:rPr>
              <w:fldChar w:fldCharType="end"/>
            </w:r>
          </w:p>
        </w:tc>
      </w:tr>
      <w:tr w:rsidR="00A02C67" w:rsidRPr="00346F57" w:rsidTr="00A02C67">
        <w:trPr>
          <w:cantSplit/>
        </w:trPr>
        <w:tc>
          <w:tcPr>
            <w:tcW w:w="5245" w:type="dxa"/>
          </w:tcPr>
          <w:p w:rsidR="00A02C67" w:rsidRPr="00346F57" w:rsidRDefault="00A02C67" w:rsidP="007D39C0">
            <w:pPr>
              <w:pStyle w:val="FormFont2"/>
            </w:pPr>
            <w:r>
              <w:t>Health fund name:</w:t>
            </w:r>
            <w:r w:rsidR="00726D8D">
              <w:t xml:space="preserve"> </w:t>
            </w:r>
            <w:fldSimple w:instr=" MERGEFIELD privateHealth ">
              <w:r w:rsidR="00523E0E" w:rsidRPr="00AC6D11">
                <w:rPr>
                  <w:noProof/>
                </w:rPr>
                <w:t>Has private health cover</w:t>
              </w:r>
            </w:fldSimple>
          </w:p>
        </w:tc>
        <w:tc>
          <w:tcPr>
            <w:tcW w:w="5246" w:type="dxa"/>
            <w:gridSpan w:val="3"/>
          </w:tcPr>
          <w:p w:rsidR="00A02C67" w:rsidRPr="00346F57" w:rsidRDefault="00A02C67" w:rsidP="007D39C0">
            <w:pPr>
              <w:pStyle w:val="FormFont2"/>
            </w:pPr>
            <w:r>
              <w:t>Membership no:</w:t>
            </w:r>
          </w:p>
        </w:tc>
      </w:tr>
      <w:tr w:rsidR="00A02C67" w:rsidRPr="00346F57" w:rsidTr="00A02C67">
        <w:trPr>
          <w:cantSplit/>
        </w:trPr>
        <w:tc>
          <w:tcPr>
            <w:tcW w:w="5245" w:type="dxa"/>
          </w:tcPr>
          <w:p w:rsidR="00A02C67" w:rsidRDefault="00A02C67" w:rsidP="007D39C0">
            <w:pPr>
              <w:pStyle w:val="FormFont2"/>
            </w:pPr>
            <w:r>
              <w:t>Ambulance membership no:</w:t>
            </w:r>
          </w:p>
        </w:tc>
        <w:tc>
          <w:tcPr>
            <w:tcW w:w="5246" w:type="dxa"/>
            <w:gridSpan w:val="3"/>
          </w:tcPr>
          <w:p w:rsidR="00A02C67" w:rsidRDefault="00A02C67" w:rsidP="007D39C0">
            <w:pPr>
              <w:pStyle w:val="FormFont2"/>
            </w:pPr>
            <w:r>
              <w:t>Pensioner no:</w:t>
            </w:r>
            <w:r w:rsidR="00726D8D">
              <w:t xml:space="preserve">  </w:t>
            </w:r>
            <w:fldSimple w:instr=" MERGEFIELD pensionNumber ">
              <w:r w:rsidR="00523E0E" w:rsidRPr="00AC6D11">
                <w:rPr>
                  <w:noProof/>
                </w:rPr>
                <w:t>603-506-782L</w:t>
              </w:r>
            </w:fldSimple>
          </w:p>
        </w:tc>
      </w:tr>
      <w:tr w:rsidR="00A02C67" w:rsidRPr="00346F57" w:rsidTr="00A02C67">
        <w:trPr>
          <w:cantSplit/>
        </w:trPr>
        <w:tc>
          <w:tcPr>
            <w:tcW w:w="5245" w:type="dxa"/>
          </w:tcPr>
          <w:p w:rsidR="00A02C67" w:rsidRDefault="00A02C67" w:rsidP="00D027B2">
            <w:pPr>
              <w:pStyle w:val="FormFont2"/>
            </w:pPr>
            <w:r>
              <w:t>DVA card no:</w:t>
            </w:r>
            <w:r w:rsidR="00726D8D">
              <w:t xml:space="preserve"> </w:t>
            </w:r>
            <w:r w:rsidR="00142E14">
              <w:fldChar w:fldCharType="begin"/>
            </w:r>
            <w:r w:rsidR="00142E14">
              <w:instrText xml:space="preserve"> MERGEFIELD dvaNumber </w:instrText>
            </w:r>
            <w:r w:rsidR="00142E14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:rsidR="00A02C67" w:rsidRDefault="00142E14" w:rsidP="007D39C0">
            <w:pPr>
              <w:pStyle w:val="FormFont2"/>
            </w:pPr>
            <w:r>
              <w:fldChar w:fldCharType="begin"/>
            </w:r>
            <w:r>
              <w:instrText xml:space="preserve"> MERGEFIELD dvaType </w:instrText>
            </w:r>
            <w:r>
              <w:rPr>
                <w:noProof/>
              </w:rPr>
              <w:fldChar w:fldCharType="end"/>
            </w:r>
          </w:p>
        </w:tc>
      </w:tr>
      <w:tr w:rsidR="006541DB" w:rsidRPr="00346F57" w:rsidTr="00A02C67">
        <w:trPr>
          <w:cantSplit/>
        </w:trPr>
        <w:tc>
          <w:tcPr>
            <w:tcW w:w="10491" w:type="dxa"/>
            <w:gridSpan w:val="4"/>
          </w:tcPr>
          <w:p w:rsidR="006541DB" w:rsidRPr="00346F57" w:rsidRDefault="00A02C67" w:rsidP="007D39C0">
            <w:pPr>
              <w:pStyle w:val="FormFont2"/>
            </w:pPr>
            <w:r>
              <w:t>Hospital requested:</w:t>
            </w:r>
          </w:p>
        </w:tc>
      </w:tr>
      <w:tr w:rsidR="00A02C67" w:rsidRPr="006541DB" w:rsidTr="006A007F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:rsidR="00A02C67" w:rsidRPr="006541DB" w:rsidRDefault="00A02C67" w:rsidP="006A007F">
            <w:pPr>
              <w:pStyle w:val="FormFont2"/>
              <w:rPr>
                <w:sz w:val="2"/>
                <w:szCs w:val="2"/>
              </w:rPr>
            </w:pPr>
          </w:p>
        </w:tc>
      </w:tr>
      <w:tr w:rsidR="00A02C67" w:rsidRPr="001C0D8B" w:rsidTr="006A007F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CB507F"/>
          </w:tcPr>
          <w:p w:rsidR="00A02C67" w:rsidRPr="001C0D8B" w:rsidRDefault="00A02C67" w:rsidP="006A007F">
            <w:pPr>
              <w:pStyle w:val="FormHeading1"/>
            </w:pPr>
            <w:r>
              <w:t>CONTACT DETAILS</w:t>
            </w:r>
          </w:p>
        </w:tc>
      </w:tr>
      <w:tr w:rsidR="003D6F21" w:rsidRPr="00346F57" w:rsidTr="00CB6DEC">
        <w:trPr>
          <w:cantSplit/>
        </w:trPr>
        <w:tc>
          <w:tcPr>
            <w:tcW w:w="10491" w:type="dxa"/>
            <w:gridSpan w:val="4"/>
          </w:tcPr>
          <w:p w:rsidR="003D6F21" w:rsidRPr="00A02C67" w:rsidRDefault="003D6F21" w:rsidP="007D39C0">
            <w:pPr>
              <w:pStyle w:val="FormFont2"/>
              <w:rPr>
                <w:b/>
              </w:rPr>
            </w:pPr>
            <w:r w:rsidRPr="00510204">
              <w:rPr>
                <w:b/>
              </w:rPr>
              <w:t>Southern Plus: 1300 000 161</w:t>
            </w:r>
          </w:p>
        </w:tc>
      </w:tr>
      <w:tr w:rsidR="00A02C67" w:rsidRPr="00346F57" w:rsidTr="00D258EE">
        <w:trPr>
          <w:cantSplit/>
        </w:trPr>
        <w:tc>
          <w:tcPr>
            <w:tcW w:w="5245" w:type="dxa"/>
          </w:tcPr>
          <w:p w:rsidR="00A02C67" w:rsidRPr="00A02C67" w:rsidRDefault="00A02C67" w:rsidP="007D39C0">
            <w:pPr>
              <w:pStyle w:val="FormFont2"/>
              <w:rPr>
                <w:b/>
              </w:rPr>
            </w:pPr>
            <w:r w:rsidRPr="00A02C67">
              <w:rPr>
                <w:b/>
              </w:rPr>
              <w:t>Emergency Contact One</w:t>
            </w:r>
          </w:p>
        </w:tc>
        <w:tc>
          <w:tcPr>
            <w:tcW w:w="5246" w:type="dxa"/>
            <w:gridSpan w:val="3"/>
          </w:tcPr>
          <w:p w:rsidR="00A02C67" w:rsidRPr="00A02C67" w:rsidRDefault="00A02C67" w:rsidP="007D39C0">
            <w:pPr>
              <w:pStyle w:val="FormFont2"/>
              <w:rPr>
                <w:b/>
              </w:rPr>
            </w:pPr>
            <w:r w:rsidRPr="00A02C67">
              <w:rPr>
                <w:b/>
              </w:rPr>
              <w:t>Emergency Contact Two</w:t>
            </w:r>
          </w:p>
        </w:tc>
      </w:tr>
      <w:tr w:rsidR="00A02C67" w:rsidRPr="00346F57" w:rsidTr="008C2365">
        <w:trPr>
          <w:cantSplit/>
        </w:trPr>
        <w:tc>
          <w:tcPr>
            <w:tcW w:w="5245" w:type="dxa"/>
          </w:tcPr>
          <w:p w:rsidR="00A02C67" w:rsidRPr="00346F57" w:rsidRDefault="00A02C67" w:rsidP="007D39C0">
            <w:pPr>
              <w:pStyle w:val="FormFont2"/>
            </w:pPr>
            <w:r>
              <w:t>Name:</w:t>
            </w:r>
            <w:r w:rsidR="00726D8D">
              <w:t xml:space="preserve"> </w:t>
            </w:r>
            <w:r w:rsidR="00523E0E">
              <w:fldChar w:fldCharType="begin"/>
            </w:r>
            <w:r w:rsidR="00523E0E">
              <w:instrText xml:space="preserve"> MERGEFIELD primaryContact </w:instrText>
            </w:r>
            <w:r w:rsidR="00523E0E">
              <w:fldChar w:fldCharType="separate"/>
            </w:r>
            <w:r w:rsidR="00523E0E" w:rsidRPr="00AC6D11">
              <w:rPr>
                <w:noProof/>
              </w:rPr>
              <w:t>Sidney Turner - friend - EPA/EPG - 0427801312</w:t>
            </w:r>
            <w:r w:rsidR="00523E0E">
              <w:rPr>
                <w:noProof/>
              </w:rPr>
              <w:fldChar w:fldCharType="end"/>
            </w:r>
          </w:p>
        </w:tc>
        <w:tc>
          <w:tcPr>
            <w:tcW w:w="5246" w:type="dxa"/>
            <w:gridSpan w:val="3"/>
          </w:tcPr>
          <w:p w:rsidR="00A02C67" w:rsidRPr="00346F57" w:rsidRDefault="00A02C67" w:rsidP="006A007F">
            <w:pPr>
              <w:pStyle w:val="FormFont2"/>
            </w:pPr>
            <w:r>
              <w:t>Name:</w:t>
            </w:r>
            <w:r w:rsidR="00726D8D">
              <w:t xml:space="preserve"> </w:t>
            </w:r>
            <w:fldSimple w:instr=" MERGEFIELD scondaryContact ">
              <w:r w:rsidR="00523E0E" w:rsidRPr="00AC6D11">
                <w:rPr>
                  <w:noProof/>
                </w:rPr>
                <w:t>Dennis Russell - friend/neighbor - 0438543762</w:t>
              </w:r>
            </w:fldSimple>
          </w:p>
        </w:tc>
      </w:tr>
      <w:tr w:rsidR="00A02C67" w:rsidRPr="00346F57" w:rsidTr="003C7A0C">
        <w:trPr>
          <w:cantSplit/>
        </w:trPr>
        <w:tc>
          <w:tcPr>
            <w:tcW w:w="5245" w:type="dxa"/>
          </w:tcPr>
          <w:p w:rsidR="00A02C67" w:rsidRPr="00346F57" w:rsidRDefault="00A02C67" w:rsidP="007D39C0">
            <w:pPr>
              <w:pStyle w:val="FormFont2"/>
            </w:pPr>
            <w:r>
              <w:t>Relationship:</w:t>
            </w:r>
          </w:p>
        </w:tc>
        <w:tc>
          <w:tcPr>
            <w:tcW w:w="5246" w:type="dxa"/>
            <w:gridSpan w:val="3"/>
          </w:tcPr>
          <w:p w:rsidR="00A02C67" w:rsidRPr="00346F57" w:rsidRDefault="00A02C67" w:rsidP="006A007F">
            <w:pPr>
              <w:pStyle w:val="FormFont2"/>
            </w:pPr>
            <w:r>
              <w:t>Relationship:</w:t>
            </w:r>
          </w:p>
        </w:tc>
      </w:tr>
      <w:tr w:rsidR="00A02C67" w:rsidRPr="00346F57" w:rsidTr="003C7A0C">
        <w:trPr>
          <w:cantSplit/>
        </w:trPr>
        <w:tc>
          <w:tcPr>
            <w:tcW w:w="5245" w:type="dxa"/>
          </w:tcPr>
          <w:p w:rsidR="00A02C67" w:rsidRPr="00346F57" w:rsidRDefault="00A02C67" w:rsidP="007D39C0">
            <w:pPr>
              <w:pStyle w:val="FormFont2"/>
            </w:pPr>
            <w:r>
              <w:t>Phone no.(H):</w:t>
            </w:r>
          </w:p>
        </w:tc>
        <w:tc>
          <w:tcPr>
            <w:tcW w:w="5246" w:type="dxa"/>
            <w:gridSpan w:val="3"/>
          </w:tcPr>
          <w:p w:rsidR="00A02C67" w:rsidRPr="00346F57" w:rsidRDefault="00A02C67" w:rsidP="006A007F">
            <w:pPr>
              <w:pStyle w:val="FormFont2"/>
            </w:pPr>
            <w:r>
              <w:t>Phone no.(H):</w:t>
            </w:r>
          </w:p>
        </w:tc>
      </w:tr>
      <w:tr w:rsidR="00A02C67" w:rsidRPr="00346F57" w:rsidTr="003C7A0C">
        <w:trPr>
          <w:cantSplit/>
        </w:trPr>
        <w:tc>
          <w:tcPr>
            <w:tcW w:w="5245" w:type="dxa"/>
          </w:tcPr>
          <w:p w:rsidR="00A02C67" w:rsidRPr="00346F57" w:rsidRDefault="00A02C67" w:rsidP="007D39C0">
            <w:pPr>
              <w:pStyle w:val="FormFont2"/>
            </w:pPr>
            <w:r>
              <w:t>Phone no.(Wk):</w:t>
            </w:r>
          </w:p>
        </w:tc>
        <w:tc>
          <w:tcPr>
            <w:tcW w:w="5246" w:type="dxa"/>
            <w:gridSpan w:val="3"/>
          </w:tcPr>
          <w:p w:rsidR="00A02C67" w:rsidRPr="00346F57" w:rsidRDefault="00A02C67" w:rsidP="006A007F">
            <w:pPr>
              <w:pStyle w:val="FormFont2"/>
            </w:pPr>
            <w:r>
              <w:t>Phone no.(Wk):</w:t>
            </w:r>
          </w:p>
        </w:tc>
      </w:tr>
      <w:tr w:rsidR="00A02C67" w:rsidRPr="00346F57" w:rsidTr="003D6F21">
        <w:trPr>
          <w:cantSplit/>
        </w:trPr>
        <w:tc>
          <w:tcPr>
            <w:tcW w:w="5245" w:type="dxa"/>
            <w:tcBorders>
              <w:bottom w:val="single" w:sz="2" w:space="0" w:color="9BA1CB"/>
            </w:tcBorders>
          </w:tcPr>
          <w:p w:rsidR="00A02C67" w:rsidRPr="00346F57" w:rsidRDefault="00A02C67" w:rsidP="007D39C0">
            <w:pPr>
              <w:pStyle w:val="FormFont2"/>
            </w:pPr>
            <w:r>
              <w:t>Phone no.(Mob):</w:t>
            </w:r>
          </w:p>
        </w:tc>
        <w:tc>
          <w:tcPr>
            <w:tcW w:w="5246" w:type="dxa"/>
            <w:gridSpan w:val="3"/>
            <w:tcBorders>
              <w:bottom w:val="single" w:sz="2" w:space="0" w:color="9BA1CB"/>
            </w:tcBorders>
          </w:tcPr>
          <w:p w:rsidR="00A02C67" w:rsidRPr="00346F57" w:rsidRDefault="00A02C67" w:rsidP="006A007F">
            <w:pPr>
              <w:pStyle w:val="FormFont2"/>
            </w:pPr>
            <w:r>
              <w:t>Phone no.(Mob):</w:t>
            </w:r>
          </w:p>
        </w:tc>
      </w:tr>
      <w:tr w:rsidR="003D6F21" w:rsidRPr="00346F57" w:rsidTr="003D6F21">
        <w:trPr>
          <w:cantSplit/>
        </w:trPr>
        <w:tc>
          <w:tcPr>
            <w:tcW w:w="10491" w:type="dxa"/>
            <w:gridSpan w:val="4"/>
            <w:tcBorders>
              <w:left w:val="nil"/>
              <w:right w:val="nil"/>
            </w:tcBorders>
          </w:tcPr>
          <w:p w:rsidR="003D6F21" w:rsidRDefault="003D6F21" w:rsidP="006A007F">
            <w:pPr>
              <w:pStyle w:val="FormFont2"/>
            </w:pPr>
          </w:p>
        </w:tc>
      </w:tr>
      <w:tr w:rsidR="003D6F21" w:rsidRPr="00CB5DFB" w:rsidTr="006A007F">
        <w:trPr>
          <w:cantSplit/>
        </w:trPr>
        <w:tc>
          <w:tcPr>
            <w:tcW w:w="10491" w:type="dxa"/>
            <w:gridSpan w:val="4"/>
            <w:tcBorders>
              <w:bottom w:val="single" w:sz="2" w:space="0" w:color="9BA1CB"/>
            </w:tcBorders>
            <w:shd w:val="clear" w:color="auto" w:fill="9BA1CB"/>
          </w:tcPr>
          <w:p w:rsidR="003D6F21" w:rsidRPr="00CB5DFB" w:rsidRDefault="003D6F21" w:rsidP="006A007F">
            <w:pPr>
              <w:pStyle w:val="FormHeading2"/>
              <w:jc w:val="center"/>
            </w:pPr>
            <w:r>
              <w:t>**REMEMBER TO PACK YOUR MEDICATIONS**</w:t>
            </w:r>
          </w:p>
        </w:tc>
      </w:tr>
    </w:tbl>
    <w:p w:rsidR="00694E0E" w:rsidRPr="00796FE5" w:rsidRDefault="00694E0E" w:rsidP="007B4A15">
      <w:pPr>
        <w:pStyle w:val="FormInstructions1"/>
      </w:pPr>
    </w:p>
    <w:sectPr w:rsidR="00694E0E" w:rsidRPr="00796FE5" w:rsidSect="00EB293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93" w:right="1134" w:bottom="1134" w:left="1134" w:header="426" w:footer="3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AC6" w:rsidRDefault="000F4AC6" w:rsidP="005B72BC">
      <w:pPr>
        <w:spacing w:after="0" w:line="240" w:lineRule="auto"/>
      </w:pPr>
      <w:r>
        <w:separator/>
      </w:r>
    </w:p>
    <w:p w:rsidR="000F4AC6" w:rsidRDefault="000F4AC6"/>
    <w:p w:rsidR="000F4AC6" w:rsidRDefault="000F4AC6"/>
  </w:endnote>
  <w:endnote w:type="continuationSeparator" w:id="0">
    <w:p w:rsidR="000F4AC6" w:rsidRDefault="000F4AC6" w:rsidP="005B72BC">
      <w:pPr>
        <w:spacing w:after="0" w:line="240" w:lineRule="auto"/>
      </w:pPr>
      <w:r>
        <w:continuationSeparator/>
      </w:r>
    </w:p>
    <w:p w:rsidR="000F4AC6" w:rsidRDefault="000F4AC6"/>
    <w:p w:rsidR="000F4AC6" w:rsidRDefault="000F4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1843"/>
      <w:gridCol w:w="1559"/>
      <w:gridCol w:w="3402"/>
      <w:gridCol w:w="2977"/>
    </w:tblGrid>
    <w:tr w:rsidR="000E5C34" w:rsidRPr="00EC1139" w:rsidTr="00B0268A">
      <w:trPr>
        <w:cantSplit/>
        <w:trHeight w:val="227"/>
      </w:trPr>
      <w:tc>
        <w:tcPr>
          <w:tcW w:w="1843" w:type="dxa"/>
          <w:vAlign w:val="center"/>
        </w:tcPr>
        <w:p w:rsidR="000E5C34" w:rsidRPr="00EC1139" w:rsidRDefault="000E5C34" w:rsidP="00694E0E">
          <w:pPr>
            <w:pStyle w:val="FormFooterLeft"/>
          </w:pPr>
          <w:r>
            <w:t>Doc &lt;#&gt;</w:t>
          </w:r>
        </w:p>
      </w:tc>
      <w:tc>
        <w:tcPr>
          <w:tcW w:w="1559" w:type="dxa"/>
          <w:vAlign w:val="center"/>
        </w:tcPr>
        <w:p w:rsidR="000E5C34" w:rsidRPr="00EC1139" w:rsidRDefault="000E5C34" w:rsidP="00694E0E">
          <w:pPr>
            <w:pStyle w:val="FormFooterLeft"/>
          </w:pPr>
          <w:r>
            <w:t>Revision  &lt;#&gt;</w:t>
          </w:r>
        </w:p>
      </w:tc>
      <w:tc>
        <w:tcPr>
          <w:tcW w:w="3402" w:type="dxa"/>
          <w:vAlign w:val="center"/>
        </w:tcPr>
        <w:p w:rsidR="000E5C34" w:rsidRPr="00EC1139" w:rsidRDefault="000E5C34" w:rsidP="00694E0E">
          <w:pPr>
            <w:pStyle w:val="FormFooterLeft"/>
          </w:pPr>
          <w:r w:rsidRPr="00EC1139">
            <w:t xml:space="preserve">Last </w:t>
          </w:r>
          <w:r>
            <w:t>Updated &lt;</w:t>
          </w:r>
          <w:r w:rsidRPr="001E70C0">
            <w:t>DD/MM/YYYY&gt;</w:t>
          </w:r>
        </w:p>
      </w:tc>
      <w:tc>
        <w:tcPr>
          <w:tcW w:w="2977" w:type="dxa"/>
          <w:vAlign w:val="center"/>
        </w:tcPr>
        <w:p w:rsidR="000E5C34" w:rsidRPr="00EC1139" w:rsidRDefault="000E5C34" w:rsidP="000E5C34">
          <w:pPr>
            <w:pStyle w:val="FormFooterRight"/>
          </w:pPr>
          <w:r>
            <w:t xml:space="preserve">Form Owner &lt;XXX&gt; </w:t>
          </w:r>
        </w:p>
      </w:tc>
    </w:tr>
  </w:tbl>
  <w:p w:rsidR="000E5C34" w:rsidRPr="00EB2935" w:rsidRDefault="000E5C34" w:rsidP="00EB2935">
    <w:pPr>
      <w:pStyle w:val="FormBlankRow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8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57" w:type="dxa"/>
        <w:left w:w="85" w:type="dxa"/>
        <w:bottom w:w="57" w:type="dxa"/>
        <w:right w:w="85" w:type="dxa"/>
      </w:tblCellMar>
      <w:tblLook w:val="04A0" w:firstRow="1" w:lastRow="0" w:firstColumn="1" w:lastColumn="0" w:noHBand="0" w:noVBand="1"/>
    </w:tblPr>
    <w:tblGrid>
      <w:gridCol w:w="2268"/>
      <w:gridCol w:w="851"/>
      <w:gridCol w:w="2693"/>
      <w:gridCol w:w="2835"/>
      <w:gridCol w:w="1134"/>
    </w:tblGrid>
    <w:tr w:rsidR="000E5C34" w:rsidRPr="00EC1139" w:rsidTr="00694E0E">
      <w:trPr>
        <w:cantSplit/>
        <w:trHeight w:val="227"/>
      </w:trPr>
      <w:tc>
        <w:tcPr>
          <w:tcW w:w="2268" w:type="dxa"/>
          <w:vAlign w:val="center"/>
        </w:tcPr>
        <w:p w:rsidR="000E5C34" w:rsidRPr="00694E0E" w:rsidRDefault="000E5C34" w:rsidP="00694E0E">
          <w:pPr>
            <w:pStyle w:val="FormFooterLeft"/>
          </w:pPr>
          <w:r w:rsidRPr="00694E0E">
            <w:t xml:space="preserve">Doc No: </w:t>
          </w:r>
          <w:r w:rsidR="00510204">
            <w:t>TBA</w:t>
          </w:r>
        </w:p>
      </w:tc>
      <w:tc>
        <w:tcPr>
          <w:tcW w:w="851" w:type="dxa"/>
          <w:vAlign w:val="center"/>
        </w:tcPr>
        <w:p w:rsidR="000E5C34" w:rsidRPr="00EC1139" w:rsidRDefault="000E5C34" w:rsidP="00694E0E">
          <w:pPr>
            <w:pStyle w:val="FormFooterLeft"/>
          </w:pPr>
          <w:r>
            <w:t>Rev 1.0</w:t>
          </w:r>
        </w:p>
      </w:tc>
      <w:tc>
        <w:tcPr>
          <w:tcW w:w="2693" w:type="dxa"/>
          <w:vAlign w:val="center"/>
        </w:tcPr>
        <w:p w:rsidR="000E5C34" w:rsidRPr="00EC1139" w:rsidRDefault="000E5C34" w:rsidP="00510204">
          <w:pPr>
            <w:pStyle w:val="FormFooterLeft"/>
          </w:pPr>
          <w:r w:rsidRPr="00EC1139">
            <w:t xml:space="preserve">Last </w:t>
          </w:r>
          <w:r>
            <w:t xml:space="preserve">Updated: </w:t>
          </w:r>
          <w:r w:rsidR="00510204">
            <w:t>08/11/2017</w:t>
          </w:r>
        </w:p>
      </w:tc>
      <w:tc>
        <w:tcPr>
          <w:tcW w:w="2835" w:type="dxa"/>
          <w:vAlign w:val="center"/>
        </w:tcPr>
        <w:p w:rsidR="000E5C34" w:rsidRPr="00EC1139" w:rsidRDefault="00510204" w:rsidP="000E5C34">
          <w:pPr>
            <w:pStyle w:val="FormFooterRight"/>
          </w:pPr>
          <w:r>
            <w:t>Form Owner: HC</w:t>
          </w:r>
        </w:p>
      </w:tc>
      <w:tc>
        <w:tcPr>
          <w:tcW w:w="1134" w:type="dxa"/>
          <w:vAlign w:val="center"/>
        </w:tcPr>
        <w:p w:rsidR="000E5C34" w:rsidRPr="00EC1139" w:rsidRDefault="000E5C34" w:rsidP="000E5C34">
          <w:pPr>
            <w:pStyle w:val="FormFooterRight"/>
          </w:pPr>
          <w:r w:rsidRPr="000E5C34">
            <w:t>Page</w:t>
          </w:r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23E0E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\* Arabic  \* MERGEFORMAT ">
            <w:r w:rsidR="00523E0E">
              <w:rPr>
                <w:noProof/>
              </w:rPr>
              <w:t>1</w:t>
            </w:r>
          </w:fldSimple>
        </w:p>
      </w:tc>
    </w:tr>
  </w:tbl>
  <w:p w:rsidR="000E5C34" w:rsidRPr="000E5C34" w:rsidRDefault="000E5C34" w:rsidP="000E5C34">
    <w:pPr>
      <w:pStyle w:val="FormBlankRow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AC6" w:rsidRDefault="000F4AC6" w:rsidP="005B72BC">
      <w:pPr>
        <w:spacing w:after="0" w:line="240" w:lineRule="auto"/>
      </w:pPr>
      <w:r>
        <w:separator/>
      </w:r>
    </w:p>
    <w:p w:rsidR="000F4AC6" w:rsidRDefault="000F4AC6"/>
    <w:p w:rsidR="000F4AC6" w:rsidRDefault="000F4AC6"/>
  </w:footnote>
  <w:footnote w:type="continuationSeparator" w:id="0">
    <w:p w:rsidR="000F4AC6" w:rsidRDefault="000F4AC6" w:rsidP="005B72BC">
      <w:pPr>
        <w:spacing w:after="0" w:line="240" w:lineRule="auto"/>
      </w:pPr>
      <w:r>
        <w:continuationSeparator/>
      </w:r>
    </w:p>
    <w:p w:rsidR="000F4AC6" w:rsidRDefault="000F4AC6"/>
    <w:p w:rsidR="000F4AC6" w:rsidRDefault="000F4A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34" w:rsidRDefault="000E5C34"/>
  <w:p w:rsidR="000E5C34" w:rsidRDefault="000E5C3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34" w:rsidRPr="00EB2935" w:rsidRDefault="00142E14" w:rsidP="00EB2935">
    <w:pPr>
      <w:pStyle w:val="FormHeaderPage2"/>
    </w:pPr>
    <w:fldSimple w:instr=" STYLEREF  FormTitle  \* MERGEFORMAT ">
      <w:r w:rsidR="00523E0E">
        <w:rPr>
          <w:noProof/>
        </w:rPr>
        <w:t>Ready for Hospital</w:t>
      </w:r>
    </w:fldSimple>
  </w:p>
  <w:p w:rsidR="000E5C34" w:rsidRDefault="000E5C34" w:rsidP="000E5C34">
    <w:pPr>
      <w:pStyle w:val="FormBlankRow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C34" w:rsidRPr="00CB5DFB" w:rsidRDefault="000E5C34" w:rsidP="00EB2935">
    <w:pPr>
      <w:pStyle w:val="Form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F9624" wp14:editId="0C2F9625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016000" cy="230024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uthernPlusTM_Orchid-WE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230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EB2935">
      <w:t>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8F2"/>
      </v:shape>
    </w:pict>
  </w:numPicBullet>
  <w:abstractNum w:abstractNumId="0">
    <w:nsid w:val="03A861DD"/>
    <w:multiLevelType w:val="multilevel"/>
    <w:tmpl w:val="06CE515E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1">
    <w:nsid w:val="100D6809"/>
    <w:multiLevelType w:val="multilevel"/>
    <w:tmpl w:val="025842C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AAD11F8"/>
    <w:multiLevelType w:val="multilevel"/>
    <w:tmpl w:val="E5EE6218"/>
    <w:styleLink w:val="StyleBulletedSymbolsymbolLeft063cmHanging063cm"/>
    <w:lvl w:ilvl="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02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03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0" w:hanging="567"/>
      </w:pPr>
      <w:rPr>
        <w:rFonts w:ascii="Wingdings" w:hAnsi="Wingdings" w:hint="default"/>
      </w:rPr>
    </w:lvl>
  </w:abstractNum>
  <w:abstractNum w:abstractNumId="3">
    <w:nsid w:val="204656B5"/>
    <w:multiLevelType w:val="hybridMultilevel"/>
    <w:tmpl w:val="6504AC5A"/>
    <w:lvl w:ilvl="0" w:tplc="A36E57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E0339"/>
    <w:multiLevelType w:val="hybridMultilevel"/>
    <w:tmpl w:val="AFA493A2"/>
    <w:lvl w:ilvl="0" w:tplc="5210B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D54D0"/>
    <w:multiLevelType w:val="hybridMultilevel"/>
    <w:tmpl w:val="E80462EE"/>
    <w:lvl w:ilvl="0" w:tplc="CAB653CA">
      <w:start w:val="1"/>
      <w:numFmt w:val="bullet"/>
      <w:lvlText w:val="•"/>
      <w:lvlJc w:val="left"/>
      <w:pPr>
        <w:ind w:hanging="183"/>
      </w:pPr>
      <w:rPr>
        <w:rFonts w:ascii="Times New Roman" w:eastAsia="Times New Roman" w:hAnsi="Times New Roman" w:hint="default"/>
        <w:color w:val="0F0C11"/>
        <w:w w:val="122"/>
        <w:sz w:val="19"/>
        <w:szCs w:val="19"/>
      </w:rPr>
    </w:lvl>
    <w:lvl w:ilvl="1" w:tplc="EDD21724">
      <w:start w:val="1"/>
      <w:numFmt w:val="bullet"/>
      <w:lvlText w:val="•"/>
      <w:lvlJc w:val="left"/>
      <w:rPr>
        <w:rFonts w:hint="default"/>
      </w:rPr>
    </w:lvl>
    <w:lvl w:ilvl="2" w:tplc="333E39CC">
      <w:start w:val="1"/>
      <w:numFmt w:val="bullet"/>
      <w:lvlText w:val="•"/>
      <w:lvlJc w:val="left"/>
      <w:rPr>
        <w:rFonts w:hint="default"/>
      </w:rPr>
    </w:lvl>
    <w:lvl w:ilvl="3" w:tplc="AB9AD0C8">
      <w:start w:val="1"/>
      <w:numFmt w:val="bullet"/>
      <w:lvlText w:val="•"/>
      <w:lvlJc w:val="left"/>
      <w:rPr>
        <w:rFonts w:hint="default"/>
      </w:rPr>
    </w:lvl>
    <w:lvl w:ilvl="4" w:tplc="37204A8A">
      <w:start w:val="1"/>
      <w:numFmt w:val="bullet"/>
      <w:lvlText w:val="•"/>
      <w:lvlJc w:val="left"/>
      <w:rPr>
        <w:rFonts w:hint="default"/>
      </w:rPr>
    </w:lvl>
    <w:lvl w:ilvl="5" w:tplc="E8F2386E">
      <w:start w:val="1"/>
      <w:numFmt w:val="bullet"/>
      <w:lvlText w:val="•"/>
      <w:lvlJc w:val="left"/>
      <w:rPr>
        <w:rFonts w:hint="default"/>
      </w:rPr>
    </w:lvl>
    <w:lvl w:ilvl="6" w:tplc="5E9630C4">
      <w:start w:val="1"/>
      <w:numFmt w:val="bullet"/>
      <w:lvlText w:val="•"/>
      <w:lvlJc w:val="left"/>
      <w:rPr>
        <w:rFonts w:hint="default"/>
      </w:rPr>
    </w:lvl>
    <w:lvl w:ilvl="7" w:tplc="2ED033C0">
      <w:start w:val="1"/>
      <w:numFmt w:val="bullet"/>
      <w:lvlText w:val="•"/>
      <w:lvlJc w:val="left"/>
      <w:rPr>
        <w:rFonts w:hint="default"/>
      </w:rPr>
    </w:lvl>
    <w:lvl w:ilvl="8" w:tplc="D0EEF8F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82E13E8"/>
    <w:multiLevelType w:val="hybridMultilevel"/>
    <w:tmpl w:val="725CCBDE"/>
    <w:lvl w:ilvl="0" w:tplc="7D54859A">
      <w:start w:val="1"/>
      <w:numFmt w:val="bullet"/>
      <w:pStyle w:val="Form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8D208">
      <w:start w:val="1"/>
      <w:numFmt w:val="bullet"/>
      <w:pStyle w:val="Form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F7B5B"/>
    <w:multiLevelType w:val="hybridMultilevel"/>
    <w:tmpl w:val="6B368D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25C5C"/>
    <w:multiLevelType w:val="multilevel"/>
    <w:tmpl w:val="E5EE6218"/>
    <w:numStyleLink w:val="StyleBulletedSymbolsymbolLeft063cmHanging063cm"/>
  </w:abstractNum>
  <w:abstractNum w:abstractNumId="9">
    <w:nsid w:val="68FA138B"/>
    <w:multiLevelType w:val="multilevel"/>
    <w:tmpl w:val="B64E87B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01226B6"/>
    <w:multiLevelType w:val="hybridMultilevel"/>
    <w:tmpl w:val="AFC0F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D714D"/>
    <w:multiLevelType w:val="hybridMultilevel"/>
    <w:tmpl w:val="B1CC7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E4B5A"/>
    <w:multiLevelType w:val="hybridMultilevel"/>
    <w:tmpl w:val="FE3494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7866FB"/>
    <w:multiLevelType w:val="multilevel"/>
    <w:tmpl w:val="E5EE6218"/>
    <w:numStyleLink w:val="StyleBulletedSymbolsymbolLeft063cmHanging063cm"/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12"/>
  </w:num>
  <w:num w:numId="7">
    <w:abstractNumId w:val="2"/>
  </w:num>
  <w:num w:numId="8">
    <w:abstractNumId w:val="8"/>
  </w:num>
  <w:num w:numId="9">
    <w:abstractNumId w:val="13"/>
  </w:num>
  <w:num w:numId="10">
    <w:abstractNumId w:val="0"/>
  </w:num>
  <w:num w:numId="11">
    <w:abstractNumId w:val="4"/>
  </w:num>
  <w:num w:numId="12">
    <w:abstractNumId w:val="9"/>
  </w:num>
  <w:num w:numId="13">
    <w:abstractNumId w:val="1"/>
  </w:num>
  <w:num w:numId="1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.%2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mailMerge>
    <w:mainDocumentType w:val="formLetters"/>
    <w:linkToQuery/>
    <w:dataType w:val="textFile"/>
    <w:connectString w:val=""/>
    <w:query w:val="SELECT * FROM C:\Users\jmorrell\OneDrive - Southern Cross Care (WA) Inc\assessment light\spreadsheets\AL.csv"/>
    <w:dataSource r:id="rId2"/>
    <w:viewMergedData/>
    <w:activeRecord w:val="5"/>
    <w:odso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2"/>
        <w:lid w:val="en-AU"/>
      </w:fieldMapData>
      <w:fieldMapData>
        <w:type w:val="dbColumn"/>
        <w:name w:val="middleName"/>
        <w:mappedName w:val="Middle Name"/>
        <w:column w:val="3"/>
        <w:lid w:val="en-AU"/>
      </w:fieldMapData>
      <w:fieldMapData>
        <w:type w:val="dbColumn"/>
        <w:name w:val="surname"/>
        <w:mappedName w:val="Last Name"/>
        <w:column w:val="4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postCode"/>
        <w:mappedName w:val="Postal Code"/>
        <w:column w:val="10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type w:val="dbColumn"/>
        <w:name w:val="homePhone"/>
        <w:mappedName w:val="Home Phone"/>
        <w:column w:val="11"/>
        <w:lid w:val="en-AU"/>
      </w:fieldMapData>
      <w:fieldMapData>
        <w:lid w:val="en-AU"/>
      </w:fieldMapData>
      <w:fieldMapData>
        <w:type w:val="dbColumn"/>
        <w:name w:val="email"/>
        <w:mappedName w:val="E-mail Address"/>
        <w:column w:val="13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C0"/>
    <w:rsid w:val="0000445F"/>
    <w:rsid w:val="000538BF"/>
    <w:rsid w:val="00071CD1"/>
    <w:rsid w:val="00072820"/>
    <w:rsid w:val="00087CF2"/>
    <w:rsid w:val="0009416E"/>
    <w:rsid w:val="000B7AA0"/>
    <w:rsid w:val="000C12EB"/>
    <w:rsid w:val="000D2954"/>
    <w:rsid w:val="000D43EC"/>
    <w:rsid w:val="000E5C34"/>
    <w:rsid w:val="000E6CA5"/>
    <w:rsid w:val="000F4AC6"/>
    <w:rsid w:val="0010150B"/>
    <w:rsid w:val="00107BC6"/>
    <w:rsid w:val="00127439"/>
    <w:rsid w:val="00133704"/>
    <w:rsid w:val="00142E14"/>
    <w:rsid w:val="001453E2"/>
    <w:rsid w:val="00161B70"/>
    <w:rsid w:val="001659DF"/>
    <w:rsid w:val="00193260"/>
    <w:rsid w:val="00194B4F"/>
    <w:rsid w:val="001B6170"/>
    <w:rsid w:val="001C0D8B"/>
    <w:rsid w:val="001D0A03"/>
    <w:rsid w:val="001D4B32"/>
    <w:rsid w:val="001E70C0"/>
    <w:rsid w:val="00226FB7"/>
    <w:rsid w:val="00227EC8"/>
    <w:rsid w:val="00245003"/>
    <w:rsid w:val="00263EAA"/>
    <w:rsid w:val="00281888"/>
    <w:rsid w:val="002A5E20"/>
    <w:rsid w:val="002C1CBE"/>
    <w:rsid w:val="002C39A7"/>
    <w:rsid w:val="002C7110"/>
    <w:rsid w:val="002E3814"/>
    <w:rsid w:val="002F3821"/>
    <w:rsid w:val="002F4F7A"/>
    <w:rsid w:val="003161CB"/>
    <w:rsid w:val="00323DFD"/>
    <w:rsid w:val="003250D9"/>
    <w:rsid w:val="00346F57"/>
    <w:rsid w:val="00371FAD"/>
    <w:rsid w:val="003773CC"/>
    <w:rsid w:val="00382B78"/>
    <w:rsid w:val="00390FC2"/>
    <w:rsid w:val="003B6138"/>
    <w:rsid w:val="003C7C71"/>
    <w:rsid w:val="003D6F21"/>
    <w:rsid w:val="003D703F"/>
    <w:rsid w:val="003D7A3D"/>
    <w:rsid w:val="003F03FF"/>
    <w:rsid w:val="003F22E4"/>
    <w:rsid w:val="003F6BD6"/>
    <w:rsid w:val="004107BE"/>
    <w:rsid w:val="00411479"/>
    <w:rsid w:val="004303D4"/>
    <w:rsid w:val="00435DF0"/>
    <w:rsid w:val="00465748"/>
    <w:rsid w:val="00471628"/>
    <w:rsid w:val="004941F5"/>
    <w:rsid w:val="004C61C4"/>
    <w:rsid w:val="004F2C4A"/>
    <w:rsid w:val="004F384C"/>
    <w:rsid w:val="00510204"/>
    <w:rsid w:val="00523E0E"/>
    <w:rsid w:val="00541F8E"/>
    <w:rsid w:val="00571357"/>
    <w:rsid w:val="00575516"/>
    <w:rsid w:val="00584BD3"/>
    <w:rsid w:val="005A3359"/>
    <w:rsid w:val="005B72BC"/>
    <w:rsid w:val="005C5F8F"/>
    <w:rsid w:val="006014C0"/>
    <w:rsid w:val="0063457E"/>
    <w:rsid w:val="006351A7"/>
    <w:rsid w:val="006541DB"/>
    <w:rsid w:val="006724B4"/>
    <w:rsid w:val="00683F4B"/>
    <w:rsid w:val="00694E0E"/>
    <w:rsid w:val="00695265"/>
    <w:rsid w:val="006956E8"/>
    <w:rsid w:val="006C782D"/>
    <w:rsid w:val="00711858"/>
    <w:rsid w:val="007162E4"/>
    <w:rsid w:val="007206CE"/>
    <w:rsid w:val="00726D8D"/>
    <w:rsid w:val="007575A0"/>
    <w:rsid w:val="007743D2"/>
    <w:rsid w:val="00791554"/>
    <w:rsid w:val="00796FE5"/>
    <w:rsid w:val="007B4A15"/>
    <w:rsid w:val="007B4A4C"/>
    <w:rsid w:val="007B4F0E"/>
    <w:rsid w:val="007C1564"/>
    <w:rsid w:val="007D25E1"/>
    <w:rsid w:val="007D39C0"/>
    <w:rsid w:val="007E12E3"/>
    <w:rsid w:val="007E53BA"/>
    <w:rsid w:val="007E79C3"/>
    <w:rsid w:val="00814E72"/>
    <w:rsid w:val="008749F5"/>
    <w:rsid w:val="00881B90"/>
    <w:rsid w:val="00891E4D"/>
    <w:rsid w:val="008A06B3"/>
    <w:rsid w:val="008A1E02"/>
    <w:rsid w:val="008B0596"/>
    <w:rsid w:val="008E5F6A"/>
    <w:rsid w:val="00915E44"/>
    <w:rsid w:val="00933E8C"/>
    <w:rsid w:val="009600DC"/>
    <w:rsid w:val="009913ED"/>
    <w:rsid w:val="009A1829"/>
    <w:rsid w:val="009B1FDB"/>
    <w:rsid w:val="009F05D6"/>
    <w:rsid w:val="009F48D2"/>
    <w:rsid w:val="00A02C67"/>
    <w:rsid w:val="00A11FF1"/>
    <w:rsid w:val="00A2525C"/>
    <w:rsid w:val="00A50313"/>
    <w:rsid w:val="00A66E9B"/>
    <w:rsid w:val="00A90BEB"/>
    <w:rsid w:val="00A95746"/>
    <w:rsid w:val="00AC03C8"/>
    <w:rsid w:val="00AF1ABF"/>
    <w:rsid w:val="00AF6833"/>
    <w:rsid w:val="00B0268A"/>
    <w:rsid w:val="00B23C1F"/>
    <w:rsid w:val="00B74931"/>
    <w:rsid w:val="00B9793A"/>
    <w:rsid w:val="00BA53D3"/>
    <w:rsid w:val="00BC4194"/>
    <w:rsid w:val="00BC62F7"/>
    <w:rsid w:val="00C34B0A"/>
    <w:rsid w:val="00C81CA4"/>
    <w:rsid w:val="00C83248"/>
    <w:rsid w:val="00C863DC"/>
    <w:rsid w:val="00C9014B"/>
    <w:rsid w:val="00C97D0B"/>
    <w:rsid w:val="00CB5DFB"/>
    <w:rsid w:val="00CC0B53"/>
    <w:rsid w:val="00CD7C41"/>
    <w:rsid w:val="00CE33CC"/>
    <w:rsid w:val="00CE50A3"/>
    <w:rsid w:val="00CE54FF"/>
    <w:rsid w:val="00CE6EB9"/>
    <w:rsid w:val="00D027B2"/>
    <w:rsid w:val="00D041C5"/>
    <w:rsid w:val="00D13792"/>
    <w:rsid w:val="00D2384D"/>
    <w:rsid w:val="00D44F15"/>
    <w:rsid w:val="00D55C13"/>
    <w:rsid w:val="00D66CAA"/>
    <w:rsid w:val="00D9131B"/>
    <w:rsid w:val="00D91384"/>
    <w:rsid w:val="00D95E96"/>
    <w:rsid w:val="00DB4C73"/>
    <w:rsid w:val="00E035F1"/>
    <w:rsid w:val="00E16D6E"/>
    <w:rsid w:val="00E45401"/>
    <w:rsid w:val="00E62BCB"/>
    <w:rsid w:val="00E820ED"/>
    <w:rsid w:val="00EB2935"/>
    <w:rsid w:val="00EB6474"/>
    <w:rsid w:val="00EC1139"/>
    <w:rsid w:val="00EC3E27"/>
    <w:rsid w:val="00ED3009"/>
    <w:rsid w:val="00F07E74"/>
    <w:rsid w:val="00F1465D"/>
    <w:rsid w:val="00F40851"/>
    <w:rsid w:val="00F424DE"/>
    <w:rsid w:val="00F43045"/>
    <w:rsid w:val="00F4343D"/>
    <w:rsid w:val="00F438F7"/>
    <w:rsid w:val="00F61A93"/>
    <w:rsid w:val="00F626F2"/>
    <w:rsid w:val="00F700C7"/>
    <w:rsid w:val="00F86258"/>
    <w:rsid w:val="00F912CA"/>
    <w:rsid w:val="00FA5E96"/>
    <w:rsid w:val="00FD2E5E"/>
    <w:rsid w:val="00FE2580"/>
    <w:rsid w:val="00FF3B6C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87865-4208-46A1-A7A1-D879F3DF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D8B"/>
  </w:style>
  <w:style w:type="paragraph" w:styleId="Heading1">
    <w:name w:val="heading 1"/>
    <w:basedOn w:val="Normal"/>
    <w:next w:val="Normal"/>
    <w:link w:val="Heading1Char"/>
    <w:uiPriority w:val="9"/>
    <w:rsid w:val="00B74931"/>
    <w:pPr>
      <w:keepNext/>
      <w:numPr>
        <w:numId w:val="5"/>
      </w:numPr>
      <w:spacing w:after="240" w:line="240" w:lineRule="auto"/>
      <w:ind w:left="567" w:hanging="567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C39A7"/>
    <w:pPr>
      <w:keepNext/>
      <w:keepLines/>
      <w:spacing w:before="120" w:after="120" w:line="240" w:lineRule="auto"/>
      <w:ind w:left="567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2C39A7"/>
    <w:pPr>
      <w:ind w:left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43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04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465D"/>
    <w:rPr>
      <w:b/>
      <w:sz w:val="28"/>
      <w:szCs w:val="28"/>
    </w:rPr>
  </w:style>
  <w:style w:type="numbering" w:customStyle="1" w:styleId="StyleBulletedSymbolsymbolLeft063cmHanging063cm">
    <w:name w:val="Style Bulleted Symbol (symbol) Left:  0.63 cm Hanging:  0.63 cm"/>
    <w:basedOn w:val="NoList"/>
    <w:rsid w:val="006351A7"/>
    <w:pPr>
      <w:numPr>
        <w:numId w:val="7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C39A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9A7"/>
    <w:rPr>
      <w:rFonts w:eastAsiaTheme="majorEastAsia" w:cstheme="majorBidi"/>
      <w:b/>
      <w:bCs/>
      <w:sz w:val="24"/>
      <w:szCs w:val="26"/>
    </w:rPr>
  </w:style>
  <w:style w:type="paragraph" w:customStyle="1" w:styleId="FormTitle">
    <w:name w:val="FormTitle"/>
    <w:next w:val="FormInstructions1"/>
    <w:qFormat/>
    <w:rsid w:val="00CE33CC"/>
    <w:pPr>
      <w:spacing w:before="360" w:after="240" w:line="240" w:lineRule="auto"/>
      <w:jc w:val="center"/>
    </w:pPr>
    <w:rPr>
      <w:rFonts w:ascii="Georgia" w:eastAsia="Times New Roman" w:hAnsi="Georgia" w:cs="Arial"/>
      <w:i/>
      <w:color w:val="791C5E"/>
      <w:sz w:val="48"/>
      <w:szCs w:val="48"/>
    </w:rPr>
  </w:style>
  <w:style w:type="paragraph" w:customStyle="1" w:styleId="FormFooterLeft">
    <w:name w:val="FormFooterLeft"/>
    <w:qFormat/>
    <w:rsid w:val="00694E0E"/>
    <w:pPr>
      <w:tabs>
        <w:tab w:val="center" w:pos="4320"/>
        <w:tab w:val="right" w:pos="8640"/>
      </w:tabs>
      <w:spacing w:after="0" w:line="240" w:lineRule="auto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1">
    <w:name w:val="FormBullet1"/>
    <w:qFormat/>
    <w:rsid w:val="001C0D8B"/>
    <w:pPr>
      <w:numPr>
        <w:numId w:val="15"/>
      </w:numPr>
      <w:spacing w:after="40" w:line="240" w:lineRule="auto"/>
      <w:ind w:left="284" w:hanging="284"/>
    </w:pPr>
    <w:rPr>
      <w:rFonts w:ascii="Arial" w:eastAsia="Times New Roman" w:hAnsi="Arial" w:cs="Arial"/>
      <w:sz w:val="20"/>
      <w:szCs w:val="20"/>
    </w:rPr>
  </w:style>
  <w:style w:type="paragraph" w:customStyle="1" w:styleId="FormFooterRight">
    <w:name w:val="FormFooterRight"/>
    <w:qFormat/>
    <w:rsid w:val="000E5C34"/>
    <w:pPr>
      <w:spacing w:after="0" w:line="240" w:lineRule="auto"/>
      <w:jc w:val="right"/>
    </w:pPr>
    <w:rPr>
      <w:rFonts w:ascii="Arial Narrow" w:eastAsia="Times New Roman" w:hAnsi="Arial Narrow" w:cs="Arial"/>
      <w:sz w:val="18"/>
      <w:szCs w:val="18"/>
      <w:lang w:val="en-GB" w:eastAsia="en-US"/>
    </w:rPr>
  </w:style>
  <w:style w:type="paragraph" w:customStyle="1" w:styleId="FormBullet2">
    <w:name w:val="FormBullet2"/>
    <w:qFormat/>
    <w:rsid w:val="001C0D8B"/>
    <w:pPr>
      <w:numPr>
        <w:ilvl w:val="1"/>
        <w:numId w:val="15"/>
      </w:numPr>
      <w:spacing w:after="40" w:line="240" w:lineRule="auto"/>
      <w:ind w:left="568" w:hanging="284"/>
    </w:pPr>
    <w:rPr>
      <w:rFonts w:ascii="Arial" w:eastAsia="Times New Roman" w:hAnsi="Arial" w:cs="Arial"/>
      <w:sz w:val="20"/>
      <w:szCs w:val="20"/>
    </w:rPr>
  </w:style>
  <w:style w:type="paragraph" w:customStyle="1" w:styleId="FormHeading1">
    <w:name w:val="FormHeading1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2">
    <w:name w:val="FormHeading2"/>
    <w:qFormat/>
    <w:rsid w:val="001C0D8B"/>
    <w:pPr>
      <w:keepNext/>
      <w:spacing w:after="0" w:line="240" w:lineRule="auto"/>
    </w:pPr>
    <w:rPr>
      <w:rFonts w:ascii="Arial" w:eastAsia="Times New Roman" w:hAnsi="Arial" w:cs="Arial"/>
      <w:b/>
      <w:color w:val="FFFFFF" w:themeColor="background1"/>
      <w:sz w:val="21"/>
      <w:szCs w:val="21"/>
    </w:rPr>
  </w:style>
  <w:style w:type="paragraph" w:customStyle="1" w:styleId="FormHeading3">
    <w:name w:val="FormHeading3"/>
    <w:qFormat/>
    <w:rsid w:val="00694E0E"/>
    <w:pPr>
      <w:spacing w:after="0" w:line="240" w:lineRule="auto"/>
    </w:pPr>
    <w:rPr>
      <w:rFonts w:ascii="Arial Narrow" w:eastAsia="Times New Roman" w:hAnsi="Arial Narrow" w:cs="Arial"/>
      <w:b/>
      <w:sz w:val="20"/>
      <w:szCs w:val="20"/>
    </w:rPr>
  </w:style>
  <w:style w:type="paragraph" w:customStyle="1" w:styleId="FormHeading4">
    <w:name w:val="FormHeading4"/>
    <w:qFormat/>
    <w:rsid w:val="002C1CBE"/>
    <w:pPr>
      <w:spacing w:after="0" w:line="240" w:lineRule="auto"/>
    </w:pPr>
    <w:rPr>
      <w:rFonts w:ascii="Arial Narrow" w:eastAsia="Times New Roman" w:hAnsi="Arial Narrow" w:cs="Arial"/>
      <w:b/>
      <w:color w:val="9F257C"/>
      <w:sz w:val="20"/>
      <w:szCs w:val="20"/>
    </w:rPr>
  </w:style>
  <w:style w:type="paragraph" w:customStyle="1" w:styleId="FormFont1">
    <w:name w:val="FormFont1"/>
    <w:qFormat/>
    <w:rsid w:val="002C1CBE"/>
    <w:pPr>
      <w:spacing w:after="0" w:line="240" w:lineRule="auto"/>
    </w:pPr>
    <w:rPr>
      <w:rFonts w:ascii="Arial" w:eastAsia="Times New Roman" w:hAnsi="Arial" w:cs="Arial"/>
      <w:color w:val="791C5E"/>
      <w:sz w:val="20"/>
      <w:szCs w:val="20"/>
    </w:rPr>
  </w:style>
  <w:style w:type="paragraph" w:customStyle="1" w:styleId="FormFont3">
    <w:name w:val="FormFont3"/>
    <w:qFormat/>
    <w:rsid w:val="00694E0E"/>
    <w:pPr>
      <w:spacing w:after="0" w:line="240" w:lineRule="auto"/>
    </w:pPr>
    <w:rPr>
      <w:rFonts w:ascii="Arial" w:eastAsia="Times New Roman" w:hAnsi="Arial" w:cs="Arial"/>
      <w:i/>
      <w:sz w:val="20"/>
      <w:szCs w:val="20"/>
    </w:rPr>
  </w:style>
  <w:style w:type="paragraph" w:customStyle="1" w:styleId="FormInstructions2">
    <w:name w:val="FormInstructions2"/>
    <w:qFormat/>
    <w:rsid w:val="007B4A15"/>
    <w:pPr>
      <w:spacing w:before="180" w:after="120" w:line="240" w:lineRule="auto"/>
      <w:ind w:right="-1"/>
    </w:pPr>
    <w:rPr>
      <w:rFonts w:ascii="Arial" w:eastAsia="Times New Roman" w:hAnsi="Arial" w:cs="Arial"/>
      <w:i/>
      <w:color w:val="7F7F7F" w:themeColor="text1" w:themeTint="80"/>
      <w:sz w:val="21"/>
      <w:szCs w:val="21"/>
    </w:rPr>
  </w:style>
  <w:style w:type="paragraph" w:customStyle="1" w:styleId="FormFont4">
    <w:name w:val="FormFont4"/>
    <w:qFormat/>
    <w:rsid w:val="00694E0E"/>
    <w:pPr>
      <w:spacing w:after="0" w:line="240" w:lineRule="auto"/>
    </w:pPr>
    <w:rPr>
      <w:rFonts w:ascii="Arial" w:eastAsia="Times New Roman" w:hAnsi="Arial" w:cs="Arial"/>
      <w:color w:val="7F7F7F" w:themeColor="text1" w:themeTint="80"/>
      <w:sz w:val="20"/>
      <w:szCs w:val="20"/>
    </w:rPr>
  </w:style>
  <w:style w:type="paragraph" w:customStyle="1" w:styleId="FormInstructions1">
    <w:name w:val="FormInstructions1"/>
    <w:qFormat/>
    <w:rsid w:val="007B4A15"/>
    <w:pPr>
      <w:spacing w:before="180" w:after="120" w:line="240" w:lineRule="auto"/>
    </w:pPr>
    <w:rPr>
      <w:rFonts w:ascii="Arial" w:eastAsia="Times New Roman" w:hAnsi="Arial" w:cs="Arial"/>
      <w:sz w:val="21"/>
      <w:szCs w:val="21"/>
    </w:rPr>
  </w:style>
  <w:style w:type="paragraph" w:customStyle="1" w:styleId="FormFont2">
    <w:name w:val="FormFont2"/>
    <w:qFormat/>
    <w:rsid w:val="00694E0E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rmHeader">
    <w:name w:val="FormHeader"/>
    <w:qFormat/>
    <w:rsid w:val="00EB2935"/>
    <w:pPr>
      <w:tabs>
        <w:tab w:val="right" w:pos="9638"/>
      </w:tabs>
      <w:spacing w:before="120" w:after="0" w:line="240" w:lineRule="auto"/>
    </w:pPr>
    <w:rPr>
      <w:rFonts w:ascii="Arial" w:hAnsi="Arial" w:cs="Arial"/>
      <w:color w:val="9BA1CB"/>
      <w:sz w:val="40"/>
      <w:szCs w:val="40"/>
    </w:rPr>
  </w:style>
  <w:style w:type="paragraph" w:customStyle="1" w:styleId="FormBlankRow">
    <w:name w:val="FormBlankRow"/>
    <w:qFormat/>
    <w:rsid w:val="00EB2935"/>
    <w:pPr>
      <w:spacing w:after="0" w:line="240" w:lineRule="auto"/>
    </w:pPr>
    <w:rPr>
      <w:rFonts w:ascii="Arial" w:eastAsia="Times New Roman" w:hAnsi="Arial" w:cs="Arial"/>
      <w:sz w:val="8"/>
      <w:szCs w:val="8"/>
    </w:rPr>
  </w:style>
  <w:style w:type="paragraph" w:customStyle="1" w:styleId="FormHeaderPage2">
    <w:name w:val="FormHeaderPage2"/>
    <w:qFormat/>
    <w:rsid w:val="00EB2935"/>
    <w:pPr>
      <w:spacing w:after="0" w:line="240" w:lineRule="auto"/>
    </w:pPr>
    <w:rPr>
      <w:rFonts w:ascii="Arial" w:hAnsi="Arial"/>
      <w:color w:val="791C5E"/>
      <w:sz w:val="16"/>
    </w:rPr>
  </w:style>
  <w:style w:type="paragraph" w:styleId="Footer">
    <w:name w:val="footer"/>
    <w:basedOn w:val="Normal"/>
    <w:link w:val="FooterChar"/>
    <w:uiPriority w:val="99"/>
    <w:unhideWhenUsed/>
    <w:rsid w:val="00510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morrell\OneDrive%20-%20Southern%20Cross%20Care%20(WA)%20Inc\assessment%20light\spreadsheets\AL.csv" TargetMode="External"/><Relationship Id="rId1" Type="http://schemas.openxmlformats.org/officeDocument/2006/relationships/attachedTemplate" Target="file:///C:\Users\jclark\Desktop\Jade%20Working\SPlus\Form%20TEMPLATE%20SPL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Documenttype2 xmlns="0ce37e29-1057-4d1e-8fe4-135ae9ef8a58">Form</Documenttype2>
    <PublishingStartDate xmlns="http://schemas.microsoft.com/sharepoint/v3" xsi:nil="true"/>
    <DocumentType xmlns="0ce37e29-1057-4d1e-8fe4-135ae9ef8a58">Home Care</Document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7A74B29D82546BE9ADBD44AA159B2" ma:contentTypeVersion="9" ma:contentTypeDescription="Create a new document." ma:contentTypeScope="" ma:versionID="13ed7236a978c93029832a0de4478f29">
  <xsd:schema xmlns:xsd="http://www.w3.org/2001/XMLSchema" xmlns:xs="http://www.w3.org/2001/XMLSchema" xmlns:p="http://schemas.microsoft.com/office/2006/metadata/properties" xmlns:ns1="http://schemas.microsoft.com/sharepoint/v3" xmlns:ns2="0ce37e29-1057-4d1e-8fe4-135ae9ef8a58" targetNamespace="http://schemas.microsoft.com/office/2006/metadata/properties" ma:root="true" ma:fieldsID="0b6ff04e860a5ddef2ccaf1e0574a846" ns1:_="" ns2:_="">
    <xsd:import namespace="http://schemas.microsoft.com/sharepoint/v3"/>
    <xsd:import namespace="0ce37e29-1057-4d1e-8fe4-135ae9ef8a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umentType" minOccurs="0"/>
                <xsd:element ref="ns2:Documenttype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37e29-1057-4d1e-8fe4-135ae9ef8a58" elementFormDefault="qualified">
    <xsd:import namespace="http://schemas.microsoft.com/office/2006/documentManagement/types"/>
    <xsd:import namespace="http://schemas.microsoft.com/office/infopath/2007/PartnerControls"/>
    <xsd:element name="DocumentType" ma:index="10" nillable="true" ma:displayName="Business Unit" ma:format="Dropdown" ma:internalName="DocumentType">
      <xsd:simpleType>
        <xsd:restriction base="dms:Choice">
          <xsd:enumeration value="Care Services"/>
          <xsd:enumeration value="Clinical Care Project (CDMNet)"/>
          <xsd:enumeration value="Corporate"/>
          <xsd:enumeration value="Draft"/>
          <xsd:enumeration value="East Fremantle"/>
          <xsd:enumeration value="Home Care"/>
          <xsd:enumeration value="Other"/>
          <xsd:enumeration value="Product Profile"/>
          <xsd:enumeration value="Procura"/>
          <xsd:enumeration value="Residential Care"/>
          <xsd:enumeration value="SouthernPlus Template"/>
        </xsd:restriction>
      </xsd:simpleType>
    </xsd:element>
    <xsd:element name="Documenttype2" ma:index="11" nillable="true" ma:displayName="Document Type" ma:format="Dropdown" ma:internalName="Documenttype2">
      <xsd:simpleType>
        <xsd:restriction base="dms:Choice">
          <xsd:enumeration value="Agreement"/>
          <xsd:enumeration value="Billing Enquiries"/>
          <xsd:enumeration value="Client File Documents"/>
          <xsd:enumeration value="Process Documentation (Clinical Care &amp; Concierge)"/>
          <xsd:enumeration value="Support &amp; Troubleshooting Documentation (Concierge)"/>
          <xsd:enumeration value="Training Documentation (Procura Clinical)"/>
          <xsd:enumeration value="Training Documentation (Pixalere)"/>
          <xsd:enumeration value="Training Documentation (Medimap)"/>
          <xsd:enumeration value="Training Documentation (Nurse Call))"/>
          <xsd:enumeration value="Training Documentation (Concierge)"/>
          <xsd:enumeration value="Training Documentation (Digital Signage)"/>
          <xsd:enumeration value="Training Documentation (Nurse Call)"/>
          <xsd:enumeration value="Template Documentation (Concierge)"/>
          <xsd:enumeration value="Template Documentation (Clinical Care)"/>
          <xsd:enumeration value="Template Documentation (Pixalere)"/>
          <xsd:enumeration value="Support Documentation (Clinical Care)"/>
          <xsd:enumeration value="Form"/>
          <xsd:enumeration value="Guide"/>
          <xsd:enumeration value="Home Care"/>
          <xsd:enumeration value="Letter"/>
          <xsd:enumeration value="Policy"/>
          <xsd:enumeration value="Presentation"/>
          <xsd:enumeration value="Procedure"/>
          <xsd:enumeration value="Process"/>
          <xsd:enumeration value="Procura"/>
          <xsd:enumeration value="Respite"/>
          <xsd:enumeration value="Residential care"/>
          <xsd:enumeration value="Training Docu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53EED-9433-4BF9-949D-52F6BA3CB7EA}">
  <ds:schemaRefs>
    <ds:schemaRef ds:uri="http://www.w3.org/XML/1998/namespace"/>
    <ds:schemaRef ds:uri="http://schemas.microsoft.com/office/infopath/2007/PartnerControls"/>
    <ds:schemaRef ds:uri="http://schemas.microsoft.com/sharepoint/v3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0ce37e29-1057-4d1e-8fe4-135ae9ef8a58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EB57670-54EC-4AB7-AFAD-B68C046CA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8359F-CC65-4D89-BDA7-038D731F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e37e29-1057-4d1e-8fe4-135ae9ef8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139D01-B8E0-4BBE-81C6-E1CF7503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 SPLUS.DOTX</Template>
  <TotalTime>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Care (WA) Inc.</Company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Clark</dc:creator>
  <cp:lastModifiedBy>Jon Morrell</cp:lastModifiedBy>
  <cp:revision>9</cp:revision>
  <cp:lastPrinted>2016-09-07T08:31:00Z</cp:lastPrinted>
  <dcterms:created xsi:type="dcterms:W3CDTF">2022-07-06T04:44:00Z</dcterms:created>
  <dcterms:modified xsi:type="dcterms:W3CDTF">2022-10-04T00:20:00Z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0x01010033D7A74B29D82546BE9ADBD44AA159B2</vt:lpwstr>
  </property>
  <property fmtid="{D5CDD505-2E9C-101B-9397-08002B2CF9AE}" pid="3" name="LirDetails">
    <vt:lpwstr>;#&lt;?xml version="1.0" encoding="utf-16"?&gt;_x000d_
&lt;DataStoreItem xmlns:xsi="http://www.w3.org/2001/XMLSchema-instance" xmlns:xsd="http://www.w3.org/2001/XMLSchema"&gt;_x000d_
  &lt;Exposing&gt;false&lt;/Exposing&gt;_x000d_
  &lt;CheckingConsistancy&gt;false&lt;/CheckingConsistancy&gt;_x000d_
  &lt;Unexposing&gt;</vt:lpwstr>
  </property>
  <property fmtid="{D5CDD505-2E9C-101B-9397-08002B2CF9AE}" pid="4" name="PreventUpdated">
    <vt:lpwstr>True</vt:lpwstr>
  </property>
  <property fmtid="{D5CDD505-2E9C-101B-9397-08002B2CF9AE}" pid="5" name="Order">
    <vt:r8>4800</vt:r8>
  </property>
</Properties>
</file>