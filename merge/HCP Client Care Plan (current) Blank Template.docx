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C0F2" w14:textId="1B3EAB0A" w:rsidR="00796FE5" w:rsidRPr="0032132C" w:rsidRDefault="004F6967" w:rsidP="007B4A15">
      <w:pPr>
        <w:pStyle w:val="FormInstructions1"/>
        <w:rPr>
          <w:rFonts w:asciiTheme="minorHAnsi" w:hAnsiTheme="minorHAnsi"/>
        </w:rPr>
      </w:pPr>
      <w:r w:rsidRPr="0032132C">
        <w:rPr>
          <w:rFonts w:asciiTheme="minorHAnsi" w:hAnsiTheme="minorHAnsi"/>
          <w:szCs w:val="24"/>
        </w:rPr>
        <w:t xml:space="preserve">Complete relevant sections of the support plan as they relate to the client; blank sections indicate that support is not provided. Make a note to refer to medication plan, clinical/complex care plan or </w:t>
      </w:r>
      <w:proofErr w:type="gramStart"/>
      <w:r w:rsidRPr="0032132C">
        <w:rPr>
          <w:rFonts w:asciiTheme="minorHAnsi" w:hAnsiTheme="minorHAnsi"/>
          <w:szCs w:val="24"/>
        </w:rPr>
        <w:t>other</w:t>
      </w:r>
      <w:proofErr w:type="gramEnd"/>
      <w:r w:rsidRPr="0032132C">
        <w:rPr>
          <w:rFonts w:asciiTheme="minorHAnsi" w:hAnsiTheme="minorHAnsi"/>
          <w:szCs w:val="24"/>
        </w:rPr>
        <w:t xml:space="preserve"> specific plan.</w:t>
      </w:r>
    </w:p>
    <w:tbl>
      <w:tblPr>
        <w:tblStyle w:val="TableGrid"/>
        <w:tblW w:w="14344"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359"/>
        <w:gridCol w:w="1365"/>
        <w:gridCol w:w="754"/>
        <w:gridCol w:w="2932"/>
        <w:gridCol w:w="966"/>
        <w:gridCol w:w="725"/>
        <w:gridCol w:w="1002"/>
        <w:gridCol w:w="5241"/>
      </w:tblGrid>
      <w:tr w:rsidR="00C062AF" w:rsidRPr="0032132C" w14:paraId="750D261F" w14:textId="77777777" w:rsidTr="007A545E">
        <w:trPr>
          <w:trHeight w:val="166"/>
        </w:trPr>
        <w:tc>
          <w:tcPr>
            <w:tcW w:w="1359" w:type="dxa"/>
          </w:tcPr>
          <w:p w14:paraId="306BDBE2" w14:textId="77777777" w:rsidR="00314975" w:rsidRPr="0032132C" w:rsidRDefault="00314975" w:rsidP="00694E0E">
            <w:pPr>
              <w:pStyle w:val="FormFont2"/>
              <w:rPr>
                <w:rFonts w:asciiTheme="minorHAnsi" w:hAnsiTheme="minorHAnsi"/>
              </w:rPr>
            </w:pPr>
            <w:bookmarkStart w:id="0" w:name="_Hlk80196704"/>
            <w:r w:rsidRPr="0032132C">
              <w:rPr>
                <w:rFonts w:asciiTheme="minorHAnsi" w:hAnsiTheme="minorHAnsi"/>
              </w:rPr>
              <w:t>Date of Birth:</w:t>
            </w:r>
          </w:p>
        </w:tc>
        <w:tc>
          <w:tcPr>
            <w:tcW w:w="1365" w:type="dxa"/>
          </w:tcPr>
          <w:p w14:paraId="34DF2A05" w14:textId="4F33F098"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895ABD" w:rsidRPr="009E6EA9">
              <w:rPr>
                <w:rFonts w:asciiTheme="minorHAnsi" w:hAnsiTheme="minorHAnsi"/>
                <w:noProof/>
              </w:rPr>
              <w:t>10370</w:t>
            </w:r>
            <w:r>
              <w:rPr>
                <w:rFonts w:asciiTheme="minorHAnsi" w:hAnsiTheme="minorHAnsi"/>
              </w:rPr>
              <w:fldChar w:fldCharType="end"/>
            </w:r>
          </w:p>
        </w:tc>
        <w:tc>
          <w:tcPr>
            <w:tcW w:w="754" w:type="dxa"/>
          </w:tcPr>
          <w:p w14:paraId="705BCF24" w14:textId="77777777" w:rsidR="00314975" w:rsidRPr="0032132C" w:rsidRDefault="00314975" w:rsidP="00694E0E">
            <w:pPr>
              <w:pStyle w:val="FormFont2"/>
              <w:rPr>
                <w:rFonts w:asciiTheme="minorHAnsi" w:hAnsiTheme="minorHAnsi"/>
              </w:rPr>
            </w:pPr>
            <w:r w:rsidRPr="0032132C">
              <w:rPr>
                <w:rFonts w:asciiTheme="minorHAnsi" w:hAnsiTheme="minorHAnsi"/>
              </w:rPr>
              <w:t>Name:</w:t>
            </w:r>
          </w:p>
        </w:tc>
        <w:tc>
          <w:tcPr>
            <w:tcW w:w="3898" w:type="dxa"/>
            <w:gridSpan w:val="2"/>
          </w:tcPr>
          <w:p w14:paraId="0D26834E" w14:textId="3FCB5C12"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895ABD" w:rsidRPr="009E6EA9">
              <w:rPr>
                <w:rFonts w:asciiTheme="minorHAnsi" w:hAnsiTheme="minorHAnsi"/>
                <w:noProof/>
              </w:rPr>
              <w:t>Doris</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895ABD" w:rsidRPr="009E6EA9">
              <w:rPr>
                <w:rFonts w:asciiTheme="minorHAnsi" w:hAnsiTheme="minorHAnsi"/>
                <w:noProof/>
              </w:rPr>
              <w:t>Haycock</w:t>
            </w:r>
            <w:r>
              <w:rPr>
                <w:rFonts w:asciiTheme="minorHAnsi" w:hAnsiTheme="minorHAnsi"/>
              </w:rPr>
              <w:fldChar w:fldCharType="end"/>
            </w:r>
          </w:p>
        </w:tc>
        <w:tc>
          <w:tcPr>
            <w:tcW w:w="725" w:type="dxa"/>
          </w:tcPr>
          <w:p w14:paraId="1987F81E" w14:textId="77777777" w:rsidR="00314975" w:rsidRPr="0032132C" w:rsidRDefault="00314975" w:rsidP="00694E0E">
            <w:pPr>
              <w:pStyle w:val="FormFont2"/>
              <w:rPr>
                <w:rFonts w:asciiTheme="minorHAnsi" w:hAnsiTheme="minorHAnsi"/>
              </w:rPr>
            </w:pPr>
            <w:r w:rsidRPr="0032132C">
              <w:rPr>
                <w:rFonts w:asciiTheme="minorHAnsi" w:hAnsiTheme="minorHAnsi"/>
              </w:rPr>
              <w:t>Date:</w:t>
            </w:r>
          </w:p>
        </w:tc>
        <w:tc>
          <w:tcPr>
            <w:tcW w:w="6243" w:type="dxa"/>
            <w:gridSpan w:val="2"/>
          </w:tcPr>
          <w:p w14:paraId="104653E5" w14:textId="1F2B90E8" w:rsidR="00314975" w:rsidRPr="0032132C" w:rsidRDefault="009A6A7F" w:rsidP="00DF358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SAVEDATE  \@ "d/MM/yyyy"  \* MERGEFORMAT </w:instrText>
            </w:r>
            <w:r>
              <w:rPr>
                <w:rFonts w:asciiTheme="minorHAnsi" w:hAnsiTheme="minorHAnsi"/>
              </w:rPr>
              <w:fldChar w:fldCharType="separate"/>
            </w:r>
            <w:r w:rsidR="00895ABD">
              <w:rPr>
                <w:rFonts w:asciiTheme="minorHAnsi" w:hAnsiTheme="minorHAnsi"/>
                <w:noProof/>
              </w:rPr>
              <w:t>10/01/2023</w:t>
            </w:r>
            <w:r>
              <w:rPr>
                <w:rFonts w:asciiTheme="minorHAnsi" w:hAnsiTheme="minorHAnsi"/>
              </w:rPr>
              <w:fldChar w:fldCharType="end"/>
            </w:r>
          </w:p>
        </w:tc>
      </w:tr>
      <w:bookmarkEnd w:id="0"/>
      <w:tr w:rsidR="00CB5DFB" w:rsidRPr="0032132C" w14:paraId="650880FF" w14:textId="77777777" w:rsidTr="007A545E">
        <w:trPr>
          <w:trHeight w:val="177"/>
        </w:trPr>
        <w:tc>
          <w:tcPr>
            <w:tcW w:w="14344" w:type="dxa"/>
            <w:gridSpan w:val="8"/>
            <w:tcBorders>
              <w:bottom w:val="single" w:sz="2" w:space="0" w:color="9BA1CB"/>
            </w:tcBorders>
            <w:shd w:val="clear" w:color="auto" w:fill="CB507F"/>
          </w:tcPr>
          <w:p w14:paraId="776E7EEF" w14:textId="77777777" w:rsidR="00CB5DFB" w:rsidRPr="0032132C" w:rsidRDefault="00F95DFF" w:rsidP="00EB5CA7">
            <w:pPr>
              <w:pStyle w:val="FormHeading1"/>
              <w:rPr>
                <w:rFonts w:asciiTheme="minorHAnsi" w:hAnsiTheme="minorHAnsi"/>
              </w:rPr>
            </w:pPr>
            <w:r w:rsidRPr="0032132C">
              <w:rPr>
                <w:rFonts w:asciiTheme="minorHAnsi" w:hAnsiTheme="minorHAnsi"/>
              </w:rPr>
              <w:t>BACKGROUND</w:t>
            </w:r>
          </w:p>
        </w:tc>
      </w:tr>
      <w:tr w:rsidR="00EB2935" w:rsidRPr="0032132C" w14:paraId="2F2C3C79" w14:textId="77777777" w:rsidTr="007A545E">
        <w:trPr>
          <w:trHeight w:val="177"/>
        </w:trPr>
        <w:tc>
          <w:tcPr>
            <w:tcW w:w="14344" w:type="dxa"/>
            <w:gridSpan w:val="8"/>
            <w:shd w:val="clear" w:color="auto" w:fill="9BA1CB"/>
          </w:tcPr>
          <w:p w14:paraId="1249AADB" w14:textId="77777777" w:rsidR="00EB2935" w:rsidRPr="0032132C" w:rsidRDefault="00EB5CA7" w:rsidP="001C0D8B">
            <w:pPr>
              <w:pStyle w:val="FormHeading2"/>
              <w:rPr>
                <w:rFonts w:asciiTheme="minorHAnsi" w:hAnsiTheme="minorHAnsi"/>
              </w:rPr>
            </w:pPr>
            <w:r w:rsidRPr="0032132C">
              <w:rPr>
                <w:rFonts w:asciiTheme="minorHAnsi" w:hAnsiTheme="minorHAnsi"/>
              </w:rPr>
              <w:t>Who am I, summary of life history/story</w:t>
            </w:r>
            <w:r w:rsidR="008F7602" w:rsidRPr="0032132C">
              <w:rPr>
                <w:rFonts w:asciiTheme="minorHAnsi" w:hAnsiTheme="minorHAnsi"/>
              </w:rPr>
              <w:t>/interests</w:t>
            </w:r>
          </w:p>
        </w:tc>
      </w:tr>
      <w:tr w:rsidR="00EB5CA7" w:rsidRPr="0032132C" w14:paraId="7FF8A55A" w14:textId="77777777" w:rsidTr="007A545E">
        <w:trPr>
          <w:trHeight w:val="18"/>
        </w:trPr>
        <w:tc>
          <w:tcPr>
            <w:tcW w:w="14344" w:type="dxa"/>
            <w:gridSpan w:val="8"/>
          </w:tcPr>
          <w:p w14:paraId="2FDB2EF0" w14:textId="03CAF0D0" w:rsidR="009A6A7F" w:rsidRDefault="00986790"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aboutMe \b "About me: " </w:instrText>
            </w:r>
            <w:r>
              <w:rPr>
                <w:rFonts w:asciiTheme="minorHAnsi" w:hAnsiTheme="minorHAnsi"/>
              </w:rPr>
              <w:fldChar w:fldCharType="separate"/>
            </w:r>
            <w:r w:rsidR="00895ABD">
              <w:rPr>
                <w:rFonts w:asciiTheme="minorHAnsi" w:hAnsiTheme="minorHAnsi"/>
                <w:noProof/>
              </w:rPr>
              <w:t xml:space="preserve">About me: </w:t>
            </w:r>
            <w:r w:rsidR="00895ABD" w:rsidRPr="009E6EA9">
              <w:rPr>
                <w:rFonts w:asciiTheme="minorHAnsi" w:hAnsiTheme="minorHAnsi"/>
                <w:noProof/>
              </w:rPr>
              <w:t>Mrs Haycock has lived in Bunbury since 1960.  She has worked as a cleaner at TAFE.  Doris's husband passed away over 5 years ago.  Doris has 4 daughters, 2 sons, 18 grandchildren and 30 great grandchildren.</w:t>
            </w:r>
            <w:r>
              <w:rPr>
                <w:rFonts w:asciiTheme="minorHAnsi" w:hAnsiTheme="minorHAnsi"/>
              </w:rPr>
              <w:fldChar w:fldCharType="end"/>
            </w:r>
          </w:p>
          <w:p w14:paraId="6FC02DB0" w14:textId="77777777" w:rsidR="00895ABD" w:rsidRPr="009E6EA9" w:rsidRDefault="009A6A7F"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importantPeople \b "Important People: " </w:instrText>
            </w:r>
            <w:r>
              <w:rPr>
                <w:rFonts w:asciiTheme="minorHAnsi" w:hAnsiTheme="minorHAnsi"/>
              </w:rPr>
              <w:fldChar w:fldCharType="separate"/>
            </w:r>
            <w:r w:rsidR="00895ABD">
              <w:rPr>
                <w:rFonts w:asciiTheme="minorHAnsi" w:hAnsiTheme="minorHAnsi"/>
                <w:noProof/>
              </w:rPr>
              <w:t xml:space="preserve">Important People: </w:t>
            </w:r>
            <w:r w:rsidR="00895ABD" w:rsidRPr="009E6EA9">
              <w:rPr>
                <w:rFonts w:asciiTheme="minorHAnsi" w:hAnsiTheme="minorHAnsi"/>
                <w:noProof/>
              </w:rPr>
              <w:t>Mrs Haycock's family are important in her life.</w:t>
            </w:r>
          </w:p>
          <w:p w14:paraId="3AA5A536" w14:textId="77777777" w:rsidR="00895ABD" w:rsidRPr="009E6EA9" w:rsidRDefault="00895ABD" w:rsidP="00895ABD">
            <w:pPr>
              <w:pStyle w:val="FormFont2"/>
              <w:rPr>
                <w:rFonts w:asciiTheme="minorHAnsi" w:hAnsiTheme="minorHAnsi"/>
                <w:noProof/>
              </w:rPr>
            </w:pPr>
            <w:r w:rsidRPr="009E6EA9">
              <w:rPr>
                <w:rFonts w:asciiTheme="minorHAnsi" w:hAnsiTheme="minorHAnsi"/>
                <w:noProof/>
              </w:rPr>
              <w:t>Her daughter Phyllis who lives in Perth and son Robert who lives in Bunbury are her nominated emergency contacts.  Doris family will take it in turns to stay with her so that she has someone living in with her at all times.  Phyllis is Doris' main contact who coordinates care and liaises with Southern Plus.</w:t>
            </w:r>
          </w:p>
          <w:p w14:paraId="6EB2222C" w14:textId="7C575717" w:rsidR="009A6A7F" w:rsidRDefault="009A6A7F" w:rsidP="008F268F">
            <w:pPr>
              <w:pStyle w:val="FormFont2"/>
              <w:rPr>
                <w:rFonts w:asciiTheme="minorHAnsi" w:hAnsiTheme="minorHAnsi"/>
              </w:rPr>
            </w:pPr>
            <w:r>
              <w:rPr>
                <w:rFonts w:asciiTheme="minorHAnsi" w:hAnsiTheme="minorHAnsi"/>
              </w:rPr>
              <w:fldChar w:fldCharType="end"/>
            </w:r>
          </w:p>
          <w:p w14:paraId="3F406079" w14:textId="77777777" w:rsidR="00895ABD" w:rsidRPr="009E6EA9" w:rsidRDefault="009A6A7F"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whatMatters \b "What matters: " </w:instrText>
            </w:r>
            <w:r>
              <w:rPr>
                <w:rFonts w:asciiTheme="minorHAnsi" w:hAnsiTheme="minorHAnsi"/>
              </w:rPr>
              <w:fldChar w:fldCharType="separate"/>
            </w:r>
            <w:r w:rsidR="00895ABD">
              <w:rPr>
                <w:rFonts w:asciiTheme="minorHAnsi" w:hAnsiTheme="minorHAnsi"/>
                <w:noProof/>
              </w:rPr>
              <w:t xml:space="preserve">What matters: </w:t>
            </w:r>
            <w:r w:rsidR="00895ABD" w:rsidRPr="009E6EA9">
              <w:rPr>
                <w:rFonts w:asciiTheme="minorHAnsi" w:hAnsiTheme="minorHAnsi"/>
                <w:noProof/>
              </w:rPr>
              <w:t>It is important for Doris to continue to live at home as independently as possible.</w:t>
            </w:r>
          </w:p>
          <w:p w14:paraId="231DDF9B" w14:textId="5F285222" w:rsidR="009A6A7F" w:rsidRDefault="00895ABD" w:rsidP="008F268F">
            <w:pPr>
              <w:pStyle w:val="FormFont2"/>
              <w:rPr>
                <w:rFonts w:asciiTheme="minorHAnsi" w:hAnsiTheme="minorHAnsi"/>
              </w:rPr>
            </w:pPr>
            <w:r w:rsidRPr="009E6EA9">
              <w:rPr>
                <w:rFonts w:asciiTheme="minorHAnsi" w:hAnsiTheme="minorHAnsi"/>
                <w:noProof/>
              </w:rPr>
              <w:t>It is also important to Doris that she continues with her social activities as much as possible.</w:t>
            </w:r>
            <w:r w:rsidR="009A6A7F">
              <w:rPr>
                <w:rFonts w:asciiTheme="minorHAnsi" w:hAnsiTheme="minorHAnsi"/>
              </w:rPr>
              <w:fldChar w:fldCharType="end"/>
            </w:r>
          </w:p>
          <w:p w14:paraId="54BB0004" w14:textId="77777777" w:rsidR="00895ABD" w:rsidRPr="009E6EA9" w:rsidRDefault="009A6A7F"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goodDay \b "A good day: " </w:instrText>
            </w:r>
            <w:r>
              <w:rPr>
                <w:rFonts w:asciiTheme="minorHAnsi" w:hAnsiTheme="minorHAnsi"/>
              </w:rPr>
              <w:fldChar w:fldCharType="separate"/>
            </w:r>
            <w:r w:rsidR="00895ABD">
              <w:rPr>
                <w:rFonts w:asciiTheme="minorHAnsi" w:hAnsiTheme="minorHAnsi"/>
                <w:noProof/>
              </w:rPr>
              <w:t xml:space="preserve">A good day: </w:t>
            </w:r>
            <w:r w:rsidR="00895ABD" w:rsidRPr="009E6EA9">
              <w:rPr>
                <w:rFonts w:asciiTheme="minorHAnsi" w:hAnsiTheme="minorHAnsi"/>
                <w:noProof/>
              </w:rPr>
              <w:t xml:space="preserve">A good day is one where Doris gets to see friends and family.  </w:t>
            </w:r>
          </w:p>
          <w:p w14:paraId="4F7FA98B" w14:textId="026FE67A" w:rsidR="009A6A7F" w:rsidRDefault="00895ABD" w:rsidP="008F268F">
            <w:pPr>
              <w:pStyle w:val="FormFont2"/>
              <w:rPr>
                <w:rFonts w:asciiTheme="minorHAnsi" w:hAnsiTheme="minorHAnsi"/>
              </w:rPr>
            </w:pPr>
            <w:r w:rsidRPr="009E6EA9">
              <w:rPr>
                <w:rFonts w:asciiTheme="minorHAnsi" w:hAnsiTheme="minorHAnsi"/>
                <w:noProof/>
              </w:rPr>
              <w:t>Doris feels she has had a good day if she has less pain the usual.</w:t>
            </w:r>
            <w:r w:rsidR="009A6A7F">
              <w:rPr>
                <w:rFonts w:asciiTheme="minorHAnsi" w:hAnsiTheme="minorHAnsi"/>
              </w:rPr>
              <w:fldChar w:fldCharType="end"/>
            </w:r>
          </w:p>
          <w:p w14:paraId="36C90BD2" w14:textId="442F233C" w:rsidR="009A6A7F" w:rsidRDefault="009A6A7F" w:rsidP="008F268F">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badDay \b "A bad day: " </w:instrText>
            </w:r>
            <w:r>
              <w:rPr>
                <w:rFonts w:asciiTheme="minorHAnsi" w:hAnsiTheme="minorHAnsi"/>
              </w:rPr>
              <w:fldChar w:fldCharType="separate"/>
            </w:r>
            <w:r w:rsidR="00895ABD">
              <w:rPr>
                <w:rFonts w:asciiTheme="minorHAnsi" w:hAnsiTheme="minorHAnsi"/>
                <w:noProof/>
              </w:rPr>
              <w:t xml:space="preserve">A bad day: </w:t>
            </w:r>
            <w:r w:rsidR="00895ABD" w:rsidRPr="009E6EA9">
              <w:rPr>
                <w:rFonts w:asciiTheme="minorHAnsi" w:hAnsiTheme="minorHAnsi"/>
                <w:noProof/>
              </w:rPr>
              <w:t>Doris can feel frustrated and upset when she is unable to do her usual activities due to mobility restriction and pain</w:t>
            </w:r>
            <w:r>
              <w:rPr>
                <w:rFonts w:asciiTheme="minorHAnsi" w:hAnsiTheme="minorHAnsi"/>
              </w:rPr>
              <w:fldChar w:fldCharType="end"/>
            </w:r>
          </w:p>
          <w:p w14:paraId="6E7B14F8" w14:textId="77777777" w:rsidR="00895ABD" w:rsidRPr="009E6EA9" w:rsidRDefault="009A6A7F"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strengths \b "Strenghths: " </w:instrText>
            </w:r>
            <w:r>
              <w:rPr>
                <w:rFonts w:asciiTheme="minorHAnsi" w:hAnsiTheme="minorHAnsi"/>
              </w:rPr>
              <w:fldChar w:fldCharType="separate"/>
            </w:r>
            <w:r w:rsidR="00895ABD">
              <w:rPr>
                <w:rFonts w:asciiTheme="minorHAnsi" w:hAnsiTheme="minorHAnsi"/>
                <w:noProof/>
              </w:rPr>
              <w:t xml:space="preserve">Strenghths: </w:t>
            </w:r>
            <w:r w:rsidR="00895ABD" w:rsidRPr="009E6EA9">
              <w:rPr>
                <w:rFonts w:asciiTheme="minorHAnsi" w:hAnsiTheme="minorHAnsi"/>
                <w:noProof/>
              </w:rPr>
              <w:t>Mrs Haycock can mobilise around her home with the aid of a walker.</w:t>
            </w:r>
          </w:p>
          <w:p w14:paraId="3E4DC7FA" w14:textId="774D476B" w:rsidR="009A6A7F" w:rsidRDefault="00895ABD" w:rsidP="008F268F">
            <w:pPr>
              <w:pStyle w:val="FormFont2"/>
              <w:rPr>
                <w:rFonts w:asciiTheme="minorHAnsi" w:hAnsiTheme="minorHAnsi"/>
              </w:rPr>
            </w:pPr>
            <w:r w:rsidRPr="009E6EA9">
              <w:rPr>
                <w:rFonts w:asciiTheme="minorHAnsi" w:hAnsiTheme="minorHAnsi"/>
                <w:noProof/>
              </w:rPr>
              <w:t>Doris has excellent family supports</w:t>
            </w:r>
            <w:r w:rsidR="009A6A7F">
              <w:rPr>
                <w:rFonts w:asciiTheme="minorHAnsi" w:hAnsiTheme="minorHAnsi"/>
              </w:rPr>
              <w:fldChar w:fldCharType="end"/>
            </w:r>
          </w:p>
          <w:p w14:paraId="1AF7D6B9" w14:textId="77777777" w:rsidR="00895ABD" w:rsidRPr="009E6EA9" w:rsidRDefault="009A6A7F"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likesDislikes \b "Likes and dislikes: " </w:instrText>
            </w:r>
            <w:r w:rsidR="00895ABD">
              <w:rPr>
                <w:rFonts w:asciiTheme="minorHAnsi" w:hAnsiTheme="minorHAnsi"/>
              </w:rPr>
              <w:fldChar w:fldCharType="separate"/>
            </w:r>
            <w:r w:rsidR="00895ABD">
              <w:rPr>
                <w:rFonts w:asciiTheme="minorHAnsi" w:hAnsiTheme="minorHAnsi"/>
                <w:noProof/>
              </w:rPr>
              <w:t xml:space="preserve">Likes and dislikes: </w:t>
            </w:r>
            <w:r w:rsidR="00895ABD" w:rsidRPr="009E6EA9">
              <w:rPr>
                <w:rFonts w:asciiTheme="minorHAnsi" w:hAnsiTheme="minorHAnsi"/>
                <w:noProof/>
              </w:rPr>
              <w:t>Mrs Haycock enjoys doing jigsaw puzzles, crosswords and having visitors.</w:t>
            </w:r>
          </w:p>
          <w:p w14:paraId="30F53C38" w14:textId="77777777" w:rsidR="00895ABD" w:rsidRPr="009E6EA9" w:rsidRDefault="00895ABD" w:rsidP="00895ABD">
            <w:pPr>
              <w:pStyle w:val="FormFont2"/>
              <w:rPr>
                <w:rFonts w:asciiTheme="minorHAnsi" w:hAnsiTheme="minorHAnsi"/>
                <w:noProof/>
              </w:rPr>
            </w:pPr>
            <w:r w:rsidRPr="009E6EA9">
              <w:rPr>
                <w:rFonts w:asciiTheme="minorHAnsi" w:hAnsiTheme="minorHAnsi"/>
                <w:noProof/>
              </w:rPr>
              <w:t>Mrs Haycock dislikes the Support Workers arriving late or having the times of her service's changed.</w:t>
            </w:r>
          </w:p>
          <w:p w14:paraId="4F18A82D" w14:textId="56C40DB1" w:rsidR="00D23A30" w:rsidRPr="0032132C" w:rsidRDefault="009A6A7F" w:rsidP="008F268F">
            <w:pPr>
              <w:pStyle w:val="FormFont2"/>
              <w:rPr>
                <w:rFonts w:asciiTheme="minorHAnsi" w:hAnsiTheme="minorHAnsi"/>
              </w:rPr>
            </w:pPr>
            <w:r>
              <w:rPr>
                <w:rFonts w:asciiTheme="minorHAnsi" w:hAnsiTheme="minorHAnsi"/>
              </w:rPr>
              <w:fldChar w:fldCharType="end"/>
            </w:r>
          </w:p>
        </w:tc>
      </w:tr>
      <w:tr w:rsidR="00725CED" w:rsidRPr="0032132C" w14:paraId="0B184D18" w14:textId="77777777" w:rsidTr="007A545E">
        <w:trPr>
          <w:trHeight w:val="177"/>
        </w:trPr>
        <w:tc>
          <w:tcPr>
            <w:tcW w:w="14344" w:type="dxa"/>
            <w:gridSpan w:val="8"/>
            <w:tcBorders>
              <w:bottom w:val="single" w:sz="2" w:space="0" w:color="9BA1CB"/>
            </w:tcBorders>
            <w:shd w:val="clear" w:color="auto" w:fill="CB507F"/>
          </w:tcPr>
          <w:p w14:paraId="00EC7A31" w14:textId="77777777" w:rsidR="00725CED" w:rsidRPr="0032132C" w:rsidRDefault="00725CED" w:rsidP="00AB4417">
            <w:pPr>
              <w:pStyle w:val="FormHeading1"/>
              <w:rPr>
                <w:rFonts w:asciiTheme="minorHAnsi" w:hAnsiTheme="minorHAnsi"/>
              </w:rPr>
            </w:pPr>
            <w:proofErr w:type="gramStart"/>
            <w:r w:rsidRPr="0032132C">
              <w:rPr>
                <w:rFonts w:asciiTheme="minorHAnsi" w:hAnsiTheme="minorHAnsi"/>
              </w:rPr>
              <w:t>OVERALL</w:t>
            </w:r>
            <w:proofErr w:type="gramEnd"/>
            <w:r w:rsidRPr="0032132C">
              <w:rPr>
                <w:rFonts w:asciiTheme="minorHAnsi" w:hAnsiTheme="minorHAnsi"/>
              </w:rPr>
              <w:t xml:space="preserve"> </w:t>
            </w:r>
            <w:r w:rsidR="00F95DFF" w:rsidRPr="0032132C">
              <w:rPr>
                <w:rFonts w:asciiTheme="minorHAnsi" w:hAnsiTheme="minorHAnsi"/>
              </w:rPr>
              <w:t>HEALTH</w:t>
            </w:r>
          </w:p>
        </w:tc>
      </w:tr>
      <w:tr w:rsidR="00C062AF" w:rsidRPr="0032132C" w14:paraId="4FC94C03" w14:textId="77777777" w:rsidTr="007A545E">
        <w:trPr>
          <w:trHeight w:val="177"/>
        </w:trPr>
        <w:tc>
          <w:tcPr>
            <w:tcW w:w="3478" w:type="dxa"/>
            <w:gridSpan w:val="3"/>
            <w:shd w:val="clear" w:color="auto" w:fill="9BA1CB"/>
          </w:tcPr>
          <w:p w14:paraId="3E525A67" w14:textId="77777777" w:rsidR="00F95DFF" w:rsidRPr="0032132C" w:rsidRDefault="00F95DFF" w:rsidP="00AB4417">
            <w:pPr>
              <w:pStyle w:val="FormHeading2"/>
              <w:rPr>
                <w:rFonts w:asciiTheme="minorHAnsi" w:hAnsiTheme="minorHAnsi"/>
              </w:rPr>
            </w:pPr>
            <w:r w:rsidRPr="0032132C">
              <w:rPr>
                <w:rFonts w:asciiTheme="minorHAnsi" w:hAnsiTheme="minorHAnsi"/>
              </w:rPr>
              <w:t xml:space="preserve">Medical History: </w:t>
            </w:r>
          </w:p>
        </w:tc>
        <w:tc>
          <w:tcPr>
            <w:tcW w:w="2932" w:type="dxa"/>
            <w:shd w:val="clear" w:color="auto" w:fill="9BA1CB"/>
          </w:tcPr>
          <w:p w14:paraId="7862E7BC" w14:textId="5E9BBAC9" w:rsidR="00F95DFF" w:rsidRPr="0032132C" w:rsidRDefault="00F95DFF" w:rsidP="00AB4417">
            <w:pPr>
              <w:pStyle w:val="FormHeading2"/>
              <w:rPr>
                <w:rFonts w:asciiTheme="minorHAnsi" w:hAnsiTheme="minorHAnsi"/>
              </w:rPr>
            </w:pPr>
            <w:r w:rsidRPr="0032132C">
              <w:rPr>
                <w:rFonts w:asciiTheme="minorHAnsi" w:hAnsiTheme="minorHAnsi"/>
              </w:rPr>
              <w:t xml:space="preserve">Identified Health </w:t>
            </w:r>
            <w:r w:rsidR="008F268F">
              <w:rPr>
                <w:rFonts w:asciiTheme="minorHAnsi" w:hAnsiTheme="minorHAnsi"/>
              </w:rPr>
              <w:t>Risks:</w:t>
            </w:r>
          </w:p>
        </w:tc>
        <w:tc>
          <w:tcPr>
            <w:tcW w:w="2693" w:type="dxa"/>
            <w:gridSpan w:val="3"/>
            <w:shd w:val="clear" w:color="auto" w:fill="9BA1CB"/>
          </w:tcPr>
          <w:p w14:paraId="05611661" w14:textId="77777777" w:rsidR="00F95DFF" w:rsidRPr="0032132C" w:rsidRDefault="00F95DFF" w:rsidP="00AB4417">
            <w:pPr>
              <w:pStyle w:val="FormHeading2"/>
              <w:rPr>
                <w:rFonts w:asciiTheme="minorHAnsi" w:hAnsiTheme="minorHAnsi"/>
              </w:rPr>
            </w:pPr>
            <w:r w:rsidRPr="0032132C">
              <w:rPr>
                <w:rFonts w:asciiTheme="minorHAnsi" w:hAnsiTheme="minorHAnsi"/>
              </w:rPr>
              <w:t>Mobility Support:</w:t>
            </w:r>
          </w:p>
        </w:tc>
        <w:tc>
          <w:tcPr>
            <w:tcW w:w="5241" w:type="dxa"/>
            <w:shd w:val="clear" w:color="auto" w:fill="9BA1CB"/>
          </w:tcPr>
          <w:p w14:paraId="78A43D1C" w14:textId="1759955A" w:rsidR="00F95DFF" w:rsidRPr="0032132C" w:rsidRDefault="00F95DFF" w:rsidP="00AB4417">
            <w:pPr>
              <w:pStyle w:val="FormHeading2"/>
              <w:rPr>
                <w:rFonts w:asciiTheme="minorHAnsi" w:hAnsiTheme="minorHAnsi"/>
              </w:rPr>
            </w:pPr>
            <w:r w:rsidRPr="0032132C">
              <w:rPr>
                <w:rFonts w:asciiTheme="minorHAnsi" w:hAnsiTheme="minorHAnsi"/>
              </w:rPr>
              <w:t>Communication Support</w:t>
            </w:r>
            <w:r w:rsidR="008F268F">
              <w:rPr>
                <w:rFonts w:asciiTheme="minorHAnsi" w:hAnsiTheme="minorHAnsi"/>
              </w:rPr>
              <w:t>:</w:t>
            </w:r>
          </w:p>
        </w:tc>
      </w:tr>
      <w:tr w:rsidR="00C062AF" w:rsidRPr="0032132C" w14:paraId="050AFB95" w14:textId="77777777" w:rsidTr="007A545E">
        <w:trPr>
          <w:trHeight w:val="558"/>
        </w:trPr>
        <w:tc>
          <w:tcPr>
            <w:tcW w:w="3478" w:type="dxa"/>
            <w:gridSpan w:val="3"/>
          </w:tcPr>
          <w:p w14:paraId="7875FE35" w14:textId="5B18251F" w:rsidR="00F95DFF" w:rsidRPr="003B25EB"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"medicalHistory" </w:instrText>
            </w:r>
            <w:r>
              <w:rPr>
                <w:rFonts w:asciiTheme="minorHAnsi" w:hAnsiTheme="minorHAnsi"/>
              </w:rPr>
              <w:fldChar w:fldCharType="separate"/>
            </w:r>
            <w:r w:rsidR="00895ABD" w:rsidRPr="009E6EA9">
              <w:rPr>
                <w:rFonts w:asciiTheme="minorHAnsi" w:hAnsiTheme="minorHAnsi"/>
                <w:noProof/>
              </w:rPr>
              <w:t>Arthiritis (chronic pain), CRF, Hiatus Herniam GORD, Macular degeneration, high cholesterol, hypothyroidism, bronchiectasis, L shoulder reconstruction (chronic pain), anal stenosis</w:t>
            </w:r>
            <w:r>
              <w:rPr>
                <w:rFonts w:asciiTheme="minorHAnsi" w:hAnsiTheme="minorHAnsi"/>
              </w:rPr>
              <w:fldChar w:fldCharType="end"/>
            </w:r>
          </w:p>
        </w:tc>
        <w:tc>
          <w:tcPr>
            <w:tcW w:w="2932" w:type="dxa"/>
          </w:tcPr>
          <w:p w14:paraId="57BCEC4A" w14:textId="010CBEC6" w:rsidR="0073501E" w:rsidRDefault="0073501E"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risk </w:instrText>
            </w:r>
            <w:r>
              <w:rPr>
                <w:rFonts w:asciiTheme="minorHAnsi" w:hAnsiTheme="minorHAnsi"/>
              </w:rPr>
              <w:fldChar w:fldCharType="end"/>
            </w:r>
          </w:p>
          <w:p w14:paraId="6E8D5083" w14:textId="77777777" w:rsidR="00895ABD" w:rsidRPr="009E6EA9" w:rsidRDefault="00986790"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"medicalCurrent" </w:instrText>
            </w:r>
            <w:r>
              <w:rPr>
                <w:rFonts w:asciiTheme="minorHAnsi" w:hAnsiTheme="minorHAnsi"/>
              </w:rPr>
              <w:fldChar w:fldCharType="separate"/>
            </w:r>
            <w:r w:rsidR="00895ABD" w:rsidRPr="009E6EA9">
              <w:rPr>
                <w:rFonts w:asciiTheme="minorHAnsi" w:hAnsiTheme="minorHAnsi"/>
                <w:noProof/>
              </w:rPr>
              <w:t>Mrs Haycock's overall well being is impacted by arthritis and advanced stages of lung disease.  She will quickly become breathless and fatigued on exertion.  She is on continuous oxygen.</w:t>
            </w:r>
          </w:p>
          <w:p w14:paraId="61A61F67" w14:textId="1E151453" w:rsidR="00290ECD" w:rsidRPr="0032132C" w:rsidRDefault="00895ABD" w:rsidP="00986790">
            <w:pPr>
              <w:pStyle w:val="FormFont2"/>
              <w:rPr>
                <w:rFonts w:asciiTheme="minorHAnsi" w:hAnsiTheme="minorHAnsi"/>
              </w:rPr>
            </w:pPr>
            <w:r w:rsidRPr="009E6EA9">
              <w:rPr>
                <w:rFonts w:asciiTheme="minorHAnsi" w:hAnsiTheme="minorHAnsi"/>
                <w:noProof/>
              </w:rPr>
              <w:lastRenderedPageBreak/>
              <w:t xml:space="preserve">Doris has had shoulder surgery, however still suffers from some pain and has limited movement in this shoulder. </w:t>
            </w:r>
            <w:r w:rsidR="00986790">
              <w:rPr>
                <w:rFonts w:asciiTheme="minorHAnsi" w:hAnsiTheme="minorHAnsi"/>
              </w:rPr>
              <w:fldChar w:fldCharType="end"/>
            </w:r>
          </w:p>
        </w:tc>
        <w:tc>
          <w:tcPr>
            <w:tcW w:w="2693" w:type="dxa"/>
            <w:gridSpan w:val="3"/>
          </w:tcPr>
          <w:p w14:paraId="3E0126D0" w14:textId="4AB4E70C" w:rsidR="00986790" w:rsidRDefault="00986790" w:rsidP="00986790">
            <w:pPr>
              <w:pStyle w:val="FormFont2"/>
              <w:rPr>
                <w:rFonts w:asciiTheme="minorHAnsi" w:hAnsiTheme="minorHAnsi"/>
              </w:rPr>
            </w:pPr>
            <w:r>
              <w:rPr>
                <w:rFonts w:asciiTheme="minorHAnsi" w:hAnsiTheme="minorHAnsi"/>
              </w:rPr>
              <w:lastRenderedPageBreak/>
              <w:fldChar w:fldCharType="begin"/>
            </w:r>
            <w:r>
              <w:rPr>
                <w:rFonts w:asciiTheme="minorHAnsi" w:hAnsiTheme="minorHAnsi"/>
              </w:rPr>
              <w:instrText xml:space="preserve"> MERGEFIELD "transfers" </w:instrText>
            </w:r>
            <w:r>
              <w:rPr>
                <w:rFonts w:asciiTheme="minorHAnsi" w:hAnsiTheme="minorHAnsi"/>
              </w:rPr>
              <w:fldChar w:fldCharType="end"/>
            </w:r>
          </w:p>
          <w:p w14:paraId="79D03E2B" w14:textId="19108297"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"ambulation" </w:instrText>
            </w:r>
            <w:r>
              <w:rPr>
                <w:rFonts w:asciiTheme="minorHAnsi" w:hAnsiTheme="minorHAnsi"/>
              </w:rPr>
              <w:fldChar w:fldCharType="end"/>
            </w:r>
          </w:p>
          <w:p w14:paraId="7712B95D" w14:textId="296E9C6B" w:rsidR="00986790" w:rsidRDefault="00986790" w:rsidP="00986790">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mobilityAids \b "Mobility aids: " </w:instrText>
            </w:r>
            <w:r>
              <w:rPr>
                <w:rFonts w:asciiTheme="minorHAnsi" w:hAnsiTheme="minorHAnsi"/>
              </w:rPr>
              <w:fldChar w:fldCharType="end"/>
            </w:r>
          </w:p>
          <w:p w14:paraId="3D0F9ED7" w14:textId="08A8BB0E" w:rsidR="00065273" w:rsidRPr="00290ECD" w:rsidRDefault="00065273" w:rsidP="002C6405">
            <w:pPr>
              <w:pStyle w:val="FormFont2"/>
              <w:ind w:left="360"/>
              <w:rPr>
                <w:rFonts w:asciiTheme="minorHAnsi" w:hAnsiTheme="minorHAnsi"/>
              </w:rPr>
            </w:pPr>
          </w:p>
        </w:tc>
        <w:tc>
          <w:tcPr>
            <w:tcW w:w="5241" w:type="dxa"/>
          </w:tcPr>
          <w:p w14:paraId="05EE5E50" w14:textId="13738C3E"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CommunicationImpairements </w:instrText>
            </w:r>
            <w:r>
              <w:rPr>
                <w:rFonts w:asciiTheme="minorHAnsi" w:hAnsiTheme="minorHAnsi"/>
              </w:rPr>
              <w:fldChar w:fldCharType="end"/>
            </w:r>
          </w:p>
          <w:p w14:paraId="3A18DE77" w14:textId="77777777" w:rsidR="00895ABD" w:rsidRPr="009E6EA9" w:rsidRDefault="00986790"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"communicationSupportPlanFactors" </w:instrText>
            </w:r>
            <w:r>
              <w:rPr>
                <w:rFonts w:asciiTheme="minorHAnsi" w:hAnsiTheme="minorHAnsi"/>
              </w:rPr>
              <w:fldChar w:fldCharType="separate"/>
            </w:r>
            <w:r w:rsidR="00895ABD" w:rsidRPr="009E6EA9">
              <w:rPr>
                <w:rFonts w:asciiTheme="minorHAnsi" w:hAnsiTheme="minorHAnsi"/>
                <w:noProof/>
              </w:rPr>
              <w:t xml:space="preserve">•Mrs Haycock has a hearing impairment and wears two hearing aids.  </w:t>
            </w:r>
          </w:p>
          <w:p w14:paraId="21A6BFE8" w14:textId="1CAA1B96" w:rsidR="00986790" w:rsidRDefault="00895ABD" w:rsidP="00796A49">
            <w:pPr>
              <w:pStyle w:val="FormFont2"/>
              <w:rPr>
                <w:rFonts w:asciiTheme="minorHAnsi" w:hAnsiTheme="minorHAnsi"/>
              </w:rPr>
            </w:pPr>
            <w:r w:rsidRPr="009E6EA9">
              <w:rPr>
                <w:rFonts w:asciiTheme="minorHAnsi" w:hAnsiTheme="minorHAnsi"/>
                <w:noProof/>
              </w:rPr>
              <w:t>•Doris has a tendency to speak very loudly and appears to be shouting at people</w:t>
            </w:r>
            <w:r w:rsidR="00986790">
              <w:rPr>
                <w:rFonts w:asciiTheme="minorHAnsi" w:hAnsiTheme="minorHAnsi"/>
              </w:rPr>
              <w:fldChar w:fldCharType="end"/>
            </w:r>
          </w:p>
          <w:p w14:paraId="211E6EDC" w14:textId="6F6FC1DF" w:rsidR="00796A49" w:rsidRDefault="00796A49" w:rsidP="00796A49">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CommunicationAids </w:instrText>
            </w:r>
            <w:r>
              <w:rPr>
                <w:rFonts w:asciiTheme="minorHAnsi" w:hAnsiTheme="minorHAnsi"/>
              </w:rPr>
              <w:fldChar w:fldCharType="end"/>
            </w:r>
          </w:p>
          <w:p w14:paraId="4C63ADF7" w14:textId="77777777" w:rsidR="00895ABD" w:rsidRPr="009E6EA9" w:rsidRDefault="00986790" w:rsidP="00895ABD">
            <w:pPr>
              <w:pStyle w:val="FormFont2"/>
              <w:rPr>
                <w:rFonts w:asciiTheme="minorHAnsi" w:hAnsiTheme="minorHAnsi"/>
                <w:noProof/>
              </w:rPr>
            </w:pPr>
            <w:r>
              <w:rPr>
                <w:rFonts w:asciiTheme="minorHAnsi" w:hAnsiTheme="minorHAnsi"/>
              </w:rPr>
              <w:fldChar w:fldCharType="begin"/>
            </w:r>
            <w:r>
              <w:rPr>
                <w:rFonts w:asciiTheme="minorHAnsi" w:hAnsiTheme="minorHAnsi"/>
              </w:rPr>
              <w:instrText xml:space="preserve"> MERGEFIELD "communicationSupportPlanInterventions" </w:instrText>
            </w:r>
            <w:r>
              <w:rPr>
                <w:rFonts w:asciiTheme="minorHAnsi" w:hAnsiTheme="minorHAnsi"/>
              </w:rPr>
              <w:fldChar w:fldCharType="separate"/>
            </w:r>
            <w:r w:rsidR="00895ABD" w:rsidRPr="009E6EA9">
              <w:rPr>
                <w:rFonts w:asciiTheme="minorHAnsi" w:hAnsiTheme="minorHAnsi"/>
                <w:noProof/>
              </w:rPr>
              <w:t>•Use clear speech and face Doris when talking to her.</w:t>
            </w:r>
          </w:p>
          <w:p w14:paraId="2715CA21" w14:textId="77777777" w:rsidR="00895ABD" w:rsidRPr="009E6EA9" w:rsidRDefault="00895ABD" w:rsidP="00895ABD">
            <w:pPr>
              <w:pStyle w:val="FormFont2"/>
              <w:rPr>
                <w:rFonts w:asciiTheme="minorHAnsi" w:hAnsiTheme="minorHAnsi"/>
                <w:noProof/>
              </w:rPr>
            </w:pPr>
            <w:r w:rsidRPr="009E6EA9">
              <w:rPr>
                <w:rFonts w:asciiTheme="minorHAnsi" w:hAnsiTheme="minorHAnsi"/>
                <w:noProof/>
              </w:rPr>
              <w:t xml:space="preserve">•Prompt and assist Doris to check batteries and apply hearing aids </w:t>
            </w:r>
          </w:p>
          <w:p w14:paraId="48FD9F2E" w14:textId="0C62A4F9" w:rsidR="00913338" w:rsidRPr="0032132C" w:rsidRDefault="00895ABD" w:rsidP="00986790">
            <w:pPr>
              <w:pStyle w:val="FormFont2"/>
              <w:rPr>
                <w:rFonts w:asciiTheme="minorHAnsi" w:hAnsiTheme="minorHAnsi"/>
              </w:rPr>
            </w:pPr>
            <w:r w:rsidRPr="009E6EA9">
              <w:rPr>
                <w:rFonts w:asciiTheme="minorHAnsi" w:hAnsiTheme="minorHAnsi"/>
                <w:noProof/>
              </w:rPr>
              <w:lastRenderedPageBreak/>
              <w:t>•Gently remind Doris that she talking loudly when she starts to shout</w:t>
            </w:r>
            <w:r w:rsidR="00986790">
              <w:rPr>
                <w:rFonts w:asciiTheme="minorHAnsi" w:hAnsiTheme="minorHAnsi"/>
              </w:rPr>
              <w:fldChar w:fldCharType="end"/>
            </w:r>
          </w:p>
        </w:tc>
      </w:tr>
    </w:tbl>
    <w:p w14:paraId="707502AC" w14:textId="089B46B8" w:rsidR="00551C15" w:rsidRPr="0032132C" w:rsidRDefault="00551C15">
      <w:r w:rsidRPr="0032132C">
        <w:lastRenderedPageBreak/>
        <w:br w:type="page"/>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340"/>
      </w:tblGrid>
      <w:tr w:rsidR="00725CED" w:rsidRPr="0032132C" w14:paraId="04FEF0D2" w14:textId="77777777" w:rsidTr="00055A33">
        <w:trPr>
          <w:cantSplit/>
          <w:trHeight w:val="149"/>
        </w:trPr>
        <w:tc>
          <w:tcPr>
            <w:tcW w:w="15204" w:type="dxa"/>
            <w:tcBorders>
              <w:bottom w:val="single" w:sz="2" w:space="0" w:color="9BA1CB"/>
            </w:tcBorders>
            <w:shd w:val="clear" w:color="auto" w:fill="CB507F"/>
          </w:tcPr>
          <w:p w14:paraId="0A79FD81" w14:textId="77777777" w:rsidR="00725CED" w:rsidRPr="0032132C" w:rsidRDefault="00AB0C5D" w:rsidP="00AB4417">
            <w:pPr>
              <w:pStyle w:val="FormHeading1"/>
              <w:rPr>
                <w:rFonts w:asciiTheme="minorHAnsi" w:hAnsiTheme="minorHAnsi"/>
              </w:rPr>
            </w:pPr>
            <w:r w:rsidRPr="0032132C">
              <w:rPr>
                <w:rFonts w:asciiTheme="minorHAnsi" w:hAnsiTheme="minorHAnsi"/>
              </w:rPr>
              <w:lastRenderedPageBreak/>
              <w:t xml:space="preserve">EMERGENCY </w:t>
            </w:r>
            <w:r w:rsidR="003A3D30" w:rsidRPr="0032132C">
              <w:rPr>
                <w:rFonts w:asciiTheme="minorHAnsi" w:hAnsiTheme="minorHAnsi"/>
              </w:rPr>
              <w:t xml:space="preserve">RESPONSE </w:t>
            </w:r>
            <w:r w:rsidRPr="0032132C">
              <w:rPr>
                <w:rFonts w:asciiTheme="minorHAnsi" w:hAnsiTheme="minorHAnsi"/>
              </w:rPr>
              <w:t>PLAN</w:t>
            </w:r>
          </w:p>
        </w:tc>
      </w:tr>
      <w:tr w:rsidR="00725CED" w:rsidRPr="0032132C" w14:paraId="3AE29C19" w14:textId="77777777" w:rsidTr="00055A33">
        <w:trPr>
          <w:cantSplit/>
          <w:trHeight w:val="159"/>
        </w:trPr>
        <w:tc>
          <w:tcPr>
            <w:tcW w:w="15204" w:type="dxa"/>
            <w:shd w:val="clear" w:color="auto" w:fill="9BA1CB"/>
          </w:tcPr>
          <w:p w14:paraId="436954AF" w14:textId="77777777" w:rsidR="00725CED" w:rsidRPr="0032132C" w:rsidRDefault="00AB0C5D" w:rsidP="00AB4417">
            <w:pPr>
              <w:pStyle w:val="FormHeading2"/>
              <w:rPr>
                <w:rFonts w:asciiTheme="minorHAnsi" w:hAnsiTheme="minorHAnsi"/>
              </w:rPr>
            </w:pPr>
            <w:r w:rsidRPr="0032132C">
              <w:rPr>
                <w:rFonts w:asciiTheme="minorHAnsi" w:hAnsiTheme="minorHAnsi"/>
              </w:rPr>
              <w:t>Non-response to a scheduled visit:</w:t>
            </w:r>
          </w:p>
        </w:tc>
      </w:tr>
      <w:tr w:rsidR="00725CED" w:rsidRPr="0032132C" w14:paraId="776489C3" w14:textId="77777777" w:rsidTr="00055A33">
        <w:trPr>
          <w:cantSplit/>
          <w:trHeight w:val="2385"/>
        </w:trPr>
        <w:tc>
          <w:tcPr>
            <w:tcW w:w="15204" w:type="dxa"/>
          </w:tcPr>
          <w:p w14:paraId="228B3710" w14:textId="6EF4FFED" w:rsidR="00725CED" w:rsidRPr="0032132C" w:rsidRDefault="0032132C" w:rsidP="00AB4417">
            <w:pPr>
              <w:pStyle w:val="FormFont2"/>
              <w:rPr>
                <w:rFonts w:asciiTheme="minorHAnsi" w:hAnsiTheme="minorHAnsi" w:cstheme="minorHAnsi"/>
                <w:b/>
                <w:bCs/>
                <w:sz w:val="22"/>
                <w:szCs w:val="22"/>
              </w:rPr>
            </w:pPr>
            <w:r w:rsidRPr="0032132C">
              <w:rPr>
                <w:rFonts w:asciiTheme="minorHAnsi" w:hAnsiTheme="minorHAnsi" w:cstheme="minorHAnsi"/>
                <w:b/>
                <w:bCs/>
                <w:sz w:val="22"/>
                <w:szCs w:val="22"/>
              </w:rPr>
              <w:t>Expected outcome: i</w:t>
            </w:r>
            <w:r w:rsidR="00AB0C5D" w:rsidRPr="0032132C">
              <w:rPr>
                <w:rFonts w:asciiTheme="minorHAnsi" w:hAnsiTheme="minorHAnsi" w:cstheme="minorHAnsi"/>
                <w:b/>
                <w:bCs/>
                <w:sz w:val="22"/>
                <w:szCs w:val="22"/>
              </w:rPr>
              <w:t xml:space="preserve">n an event of a possible emergency all Southern </w:t>
            </w:r>
            <w:r w:rsidR="00CE676E" w:rsidRPr="0032132C">
              <w:rPr>
                <w:rFonts w:asciiTheme="minorHAnsi" w:hAnsiTheme="minorHAnsi" w:cstheme="minorHAnsi"/>
                <w:b/>
                <w:bCs/>
                <w:sz w:val="22"/>
                <w:szCs w:val="22"/>
              </w:rPr>
              <w:t>P</w:t>
            </w:r>
            <w:r w:rsidR="00AB0C5D" w:rsidRPr="0032132C">
              <w:rPr>
                <w:rFonts w:asciiTheme="minorHAnsi" w:hAnsiTheme="minorHAnsi" w:cstheme="minorHAnsi"/>
                <w:b/>
                <w:bCs/>
                <w:sz w:val="22"/>
                <w:szCs w:val="22"/>
              </w:rPr>
              <w:t>lus Staff will know my wishes.</w:t>
            </w:r>
          </w:p>
          <w:p w14:paraId="51CC1B55" w14:textId="77777777" w:rsidR="00AB0C5D" w:rsidRPr="0032132C" w:rsidRDefault="00AB0C5D" w:rsidP="00AB4417">
            <w:pPr>
              <w:pStyle w:val="FormFont2"/>
              <w:rPr>
                <w:rFonts w:asciiTheme="minorHAnsi" w:hAnsiTheme="minorHAnsi" w:cstheme="minorHAnsi"/>
                <w:sz w:val="22"/>
                <w:szCs w:val="22"/>
              </w:rPr>
            </w:pPr>
          </w:p>
          <w:p w14:paraId="480B29C6" w14:textId="77777777" w:rsidR="0032132C" w:rsidRPr="0032132C" w:rsidRDefault="00AB0C5D" w:rsidP="00AB4417">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If I do not answer the door to a scheduled visit, I want Southern Plus </w:t>
            </w:r>
            <w:proofErr w:type="gramStart"/>
            <w:r w:rsidRPr="0032132C">
              <w:rPr>
                <w:rFonts w:asciiTheme="minorHAnsi" w:hAnsiTheme="minorHAnsi" w:cstheme="minorHAnsi"/>
                <w:sz w:val="22"/>
                <w:szCs w:val="22"/>
              </w:rPr>
              <w:t>to;</w:t>
            </w:r>
            <w:proofErr w:type="gramEnd"/>
            <w:r w:rsidRPr="0032132C">
              <w:rPr>
                <w:rFonts w:asciiTheme="minorHAnsi" w:hAnsiTheme="minorHAnsi" w:cstheme="minorHAnsi"/>
                <w:sz w:val="22"/>
                <w:szCs w:val="22"/>
              </w:rPr>
              <w:t xml:space="preserve"> </w:t>
            </w:r>
          </w:p>
          <w:p w14:paraId="62667EF2" w14:textId="77777777" w:rsidR="0032132C" w:rsidRPr="0032132C" w:rsidRDefault="0032132C" w:rsidP="0032132C">
            <w:pPr>
              <w:pStyle w:val="FormFont2"/>
              <w:rPr>
                <w:rFonts w:asciiTheme="minorHAnsi" w:hAnsiTheme="minorHAnsi"/>
                <w:color w:val="000000"/>
                <w:sz w:val="24"/>
                <w:szCs w:val="24"/>
              </w:rPr>
            </w:pPr>
          </w:p>
          <w:p w14:paraId="06334180" w14:textId="4F4A64D1" w:rsidR="00AB0C5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"notHome" </w:instrText>
            </w:r>
            <w:r w:rsidRPr="00615289">
              <w:rPr>
                <w:rFonts w:asciiTheme="minorHAnsi" w:hAnsiTheme="minorHAnsi"/>
                <w:b/>
                <w:bCs/>
                <w:sz w:val="24"/>
                <w:szCs w:val="24"/>
              </w:rPr>
              <w:fldChar w:fldCharType="separate"/>
            </w:r>
            <w:r w:rsidR="00895ABD" w:rsidRPr="009E6EA9">
              <w:rPr>
                <w:rFonts w:asciiTheme="minorHAnsi" w:hAnsiTheme="minorHAnsi"/>
                <w:b/>
                <w:bCs/>
                <w:noProof/>
                <w:sz w:val="24"/>
                <w:szCs w:val="24"/>
              </w:rPr>
              <w:t>Use the locked box to gain entry,Call my next of kin</w:t>
            </w:r>
            <w:r w:rsidRPr="00615289">
              <w:rPr>
                <w:rFonts w:asciiTheme="minorHAnsi" w:hAnsiTheme="minorHAnsi"/>
                <w:b/>
                <w:bCs/>
                <w:sz w:val="24"/>
                <w:szCs w:val="24"/>
              </w:rPr>
              <w:fldChar w:fldCharType="end"/>
            </w:r>
          </w:p>
        </w:tc>
      </w:tr>
      <w:tr w:rsidR="00725CED" w:rsidRPr="0032132C" w14:paraId="6B9C6191" w14:textId="77777777" w:rsidTr="00055A33">
        <w:trPr>
          <w:cantSplit/>
          <w:trHeight w:val="159"/>
        </w:trPr>
        <w:tc>
          <w:tcPr>
            <w:tcW w:w="15204" w:type="dxa"/>
            <w:shd w:val="clear" w:color="auto" w:fill="9BA1CB"/>
          </w:tcPr>
          <w:p w14:paraId="6705FBD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are unable to gain access to my home or contact me or my </w:t>
            </w:r>
            <w:r w:rsidR="003A3D30" w:rsidRPr="0032132C">
              <w:rPr>
                <w:rFonts w:asciiTheme="minorHAnsi" w:hAnsiTheme="minorHAnsi"/>
              </w:rPr>
              <w:t>emergency contact/s</w:t>
            </w:r>
            <w:r w:rsidRPr="0032132C">
              <w:rPr>
                <w:rFonts w:asciiTheme="minorHAnsi" w:hAnsiTheme="minorHAnsi"/>
              </w:rPr>
              <w:t xml:space="preserve"> they are to:</w:t>
            </w:r>
          </w:p>
        </w:tc>
      </w:tr>
      <w:tr w:rsidR="00725CED" w:rsidRPr="0032132C" w14:paraId="7F99E8CC" w14:textId="77777777" w:rsidTr="00055A33">
        <w:trPr>
          <w:cantSplit/>
          <w:trHeight w:val="504"/>
        </w:trPr>
        <w:tc>
          <w:tcPr>
            <w:tcW w:w="15204" w:type="dxa"/>
          </w:tcPr>
          <w:p w14:paraId="6957E36C" w14:textId="77777777" w:rsidR="00CE676E" w:rsidRPr="0032132C" w:rsidRDefault="00CE676E" w:rsidP="00CE676E">
            <w:pPr>
              <w:autoSpaceDE w:val="0"/>
              <w:autoSpaceDN w:val="0"/>
              <w:adjustRightInd w:val="0"/>
              <w:rPr>
                <w:rFonts w:cs="Arial"/>
                <w:color w:val="000000"/>
                <w:sz w:val="24"/>
                <w:szCs w:val="24"/>
              </w:rPr>
            </w:pPr>
          </w:p>
          <w:p w14:paraId="512B2792" w14:textId="437FE178" w:rsidR="00725CED" w:rsidRPr="00615289" w:rsidRDefault="00567D4D" w:rsidP="00AB4417">
            <w:pPr>
              <w:pStyle w:val="FormFont2"/>
              <w:rPr>
                <w:rFonts w:asciiTheme="minorHAnsi" w:hAnsiTheme="minorHAnsi"/>
                <w:b/>
                <w:bCs/>
                <w:sz w:val="24"/>
                <w:szCs w:val="24"/>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"notContactable" </w:instrText>
            </w:r>
            <w:r w:rsidRPr="00615289">
              <w:rPr>
                <w:rFonts w:asciiTheme="minorHAnsi" w:hAnsiTheme="minorHAnsi"/>
                <w:b/>
                <w:bCs/>
                <w:sz w:val="24"/>
                <w:szCs w:val="24"/>
              </w:rPr>
              <w:fldChar w:fldCharType="separate"/>
            </w:r>
            <w:r w:rsidR="00895ABD" w:rsidRPr="009E6EA9">
              <w:rPr>
                <w:rFonts w:asciiTheme="minorHAnsi" w:hAnsiTheme="minorHAnsi"/>
                <w:b/>
                <w:bCs/>
                <w:noProof/>
                <w:sz w:val="24"/>
                <w:szCs w:val="24"/>
              </w:rPr>
              <w:t>Contact the emergency services (Police, Ambulance)</w:t>
            </w:r>
            <w:r w:rsidRPr="00615289">
              <w:rPr>
                <w:rFonts w:asciiTheme="minorHAnsi" w:hAnsiTheme="minorHAnsi"/>
                <w:b/>
                <w:bCs/>
                <w:sz w:val="24"/>
                <w:szCs w:val="24"/>
              </w:rPr>
              <w:fldChar w:fldCharType="end"/>
            </w:r>
          </w:p>
        </w:tc>
      </w:tr>
      <w:tr w:rsidR="00725CED" w:rsidRPr="0032132C" w14:paraId="58FA4958" w14:textId="77777777" w:rsidTr="00055A33">
        <w:trPr>
          <w:cantSplit/>
          <w:trHeight w:val="159"/>
        </w:trPr>
        <w:tc>
          <w:tcPr>
            <w:tcW w:w="15204" w:type="dxa"/>
            <w:shd w:val="clear" w:color="auto" w:fill="9BA1CB"/>
          </w:tcPr>
          <w:p w14:paraId="4E84D55E" w14:textId="77777777" w:rsidR="00725CED" w:rsidRPr="0032132C" w:rsidRDefault="00CE676E" w:rsidP="00AB4417">
            <w:pPr>
              <w:pStyle w:val="FormHeading2"/>
              <w:rPr>
                <w:rFonts w:asciiTheme="minorHAnsi" w:hAnsiTheme="minorHAnsi"/>
              </w:rPr>
            </w:pPr>
            <w:r w:rsidRPr="0032132C">
              <w:rPr>
                <w:rFonts w:asciiTheme="minorHAnsi" w:hAnsiTheme="minorHAnsi"/>
              </w:rPr>
              <w:t xml:space="preserve">If Southern Plus staff find me unwell and needing medical </w:t>
            </w:r>
            <w:proofErr w:type="gramStart"/>
            <w:r w:rsidRPr="0032132C">
              <w:rPr>
                <w:rFonts w:asciiTheme="minorHAnsi" w:hAnsiTheme="minorHAnsi"/>
              </w:rPr>
              <w:t>attention</w:t>
            </w:r>
            <w:proofErr w:type="gramEnd"/>
            <w:r w:rsidRPr="0032132C">
              <w:rPr>
                <w:rFonts w:asciiTheme="minorHAnsi" w:hAnsiTheme="minorHAnsi"/>
              </w:rPr>
              <w:t xml:space="preserve"> they should:</w:t>
            </w:r>
          </w:p>
        </w:tc>
      </w:tr>
      <w:tr w:rsidR="00725CED" w:rsidRPr="0032132C" w14:paraId="00CFD297" w14:textId="77777777" w:rsidTr="00055A33">
        <w:trPr>
          <w:cantSplit/>
          <w:trHeight w:val="498"/>
        </w:trPr>
        <w:tc>
          <w:tcPr>
            <w:tcW w:w="15204" w:type="dxa"/>
          </w:tcPr>
          <w:p w14:paraId="14DC98C7" w14:textId="77777777" w:rsidR="00CE676E" w:rsidRPr="00615289" w:rsidRDefault="00CE676E" w:rsidP="00CE676E">
            <w:pPr>
              <w:autoSpaceDE w:val="0"/>
              <w:autoSpaceDN w:val="0"/>
              <w:adjustRightInd w:val="0"/>
              <w:rPr>
                <w:rFonts w:cs="Arial"/>
                <w:b/>
                <w:bCs/>
                <w:color w:val="000000"/>
                <w:sz w:val="24"/>
                <w:szCs w:val="24"/>
              </w:rPr>
            </w:pPr>
          </w:p>
          <w:p w14:paraId="2D5068C3" w14:textId="013AFB88" w:rsidR="00725CED" w:rsidRPr="0032132C" w:rsidRDefault="00567D4D" w:rsidP="00AB4417">
            <w:pPr>
              <w:pStyle w:val="FormFont2"/>
              <w:rPr>
                <w:rFonts w:asciiTheme="minorHAnsi" w:hAnsiTheme="minorHAnsi"/>
              </w:rPr>
            </w:pPr>
            <w:r w:rsidRPr="00615289">
              <w:rPr>
                <w:rFonts w:asciiTheme="minorHAnsi" w:hAnsiTheme="minorHAnsi"/>
                <w:b/>
                <w:bCs/>
                <w:sz w:val="24"/>
                <w:szCs w:val="24"/>
              </w:rPr>
              <w:fldChar w:fldCharType="begin"/>
            </w:r>
            <w:r w:rsidRPr="00615289">
              <w:rPr>
                <w:rFonts w:asciiTheme="minorHAnsi" w:hAnsiTheme="minorHAnsi"/>
                <w:b/>
                <w:bCs/>
                <w:sz w:val="24"/>
                <w:szCs w:val="24"/>
              </w:rPr>
              <w:instrText xml:space="preserve"> MERGEFIELD "ifUnwell" </w:instrText>
            </w:r>
            <w:r w:rsidRPr="00615289">
              <w:rPr>
                <w:rFonts w:asciiTheme="minorHAnsi" w:hAnsiTheme="minorHAnsi"/>
                <w:b/>
                <w:bCs/>
                <w:sz w:val="24"/>
                <w:szCs w:val="24"/>
              </w:rPr>
              <w:fldChar w:fldCharType="separate"/>
            </w:r>
            <w:r w:rsidR="00895ABD" w:rsidRPr="009E6EA9">
              <w:rPr>
                <w:rFonts w:asciiTheme="minorHAnsi" w:hAnsiTheme="minorHAnsi"/>
                <w:b/>
                <w:bCs/>
                <w:noProof/>
                <w:sz w:val="24"/>
                <w:szCs w:val="24"/>
              </w:rPr>
              <w:t>Contact Ambulance services,Contact my emergency contacts</w:t>
            </w:r>
            <w:r w:rsidRPr="00615289">
              <w:rPr>
                <w:rFonts w:asciiTheme="minorHAnsi" w:hAnsiTheme="minorHAnsi"/>
                <w:b/>
                <w:bCs/>
                <w:sz w:val="24"/>
                <w:szCs w:val="24"/>
              </w:rPr>
              <w:fldChar w:fldCharType="end"/>
            </w:r>
          </w:p>
        </w:tc>
      </w:tr>
      <w:tr w:rsidR="00D703E6" w:rsidRPr="0032132C" w14:paraId="7597094C" w14:textId="77777777" w:rsidTr="00055A33">
        <w:trPr>
          <w:cantSplit/>
          <w:trHeight w:val="159"/>
        </w:trPr>
        <w:tc>
          <w:tcPr>
            <w:tcW w:w="15204" w:type="dxa"/>
            <w:shd w:val="clear" w:color="auto" w:fill="9BA1CB"/>
          </w:tcPr>
          <w:p w14:paraId="3FCEA4DA" w14:textId="77777777" w:rsidR="00D703E6" w:rsidRPr="0032132C" w:rsidRDefault="003A3D30" w:rsidP="00AB4417">
            <w:pPr>
              <w:pStyle w:val="FormHeading2"/>
              <w:rPr>
                <w:rFonts w:asciiTheme="minorHAnsi" w:hAnsiTheme="minorHAnsi"/>
              </w:rPr>
            </w:pPr>
            <w:r w:rsidRPr="0032132C">
              <w:rPr>
                <w:rFonts w:asciiTheme="minorHAnsi" w:hAnsiTheme="minorHAnsi"/>
              </w:rPr>
              <w:t xml:space="preserve">Specific instructions for me </w:t>
            </w:r>
          </w:p>
        </w:tc>
      </w:tr>
      <w:tr w:rsidR="00D703E6" w:rsidRPr="0032132C" w14:paraId="240A66CD" w14:textId="77777777" w:rsidTr="00055A33">
        <w:trPr>
          <w:cantSplit/>
          <w:trHeight w:val="528"/>
        </w:trPr>
        <w:tc>
          <w:tcPr>
            <w:tcW w:w="15204" w:type="dxa"/>
          </w:tcPr>
          <w:p w14:paraId="5B644D7E" w14:textId="31F70BAC" w:rsidR="00586E11" w:rsidRPr="0032132C" w:rsidRDefault="00586E11" w:rsidP="003A3D30">
            <w:pPr>
              <w:pStyle w:val="FormFont2"/>
              <w:rPr>
                <w:rFonts w:asciiTheme="minorHAnsi" w:hAnsiTheme="minorHAnsi" w:cstheme="minorHAnsi"/>
                <w:sz w:val="22"/>
                <w:szCs w:val="22"/>
              </w:rPr>
            </w:pPr>
            <w:r w:rsidRPr="0032132C">
              <w:rPr>
                <w:rFonts w:asciiTheme="minorHAnsi" w:hAnsiTheme="minorHAnsi" w:cstheme="minorHAnsi"/>
                <w:sz w:val="22"/>
                <w:szCs w:val="22"/>
              </w:rPr>
              <w:t xml:space="preserve">Key safe </w:t>
            </w:r>
            <w:r w:rsidR="003A3D30" w:rsidRPr="0032132C">
              <w:rPr>
                <w:rFonts w:asciiTheme="minorHAnsi" w:hAnsiTheme="minorHAnsi" w:cstheme="minorHAnsi"/>
                <w:sz w:val="22"/>
                <w:szCs w:val="22"/>
              </w:rPr>
              <w:t>location</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"keySafeLocation" </w:instrText>
            </w:r>
            <w:r w:rsidR="00567D4D" w:rsidRPr="00615289">
              <w:rPr>
                <w:rFonts w:asciiTheme="minorHAnsi" w:hAnsiTheme="minorHAnsi"/>
                <w:b/>
                <w:bCs/>
                <w:sz w:val="24"/>
                <w:szCs w:val="24"/>
              </w:rPr>
              <w:fldChar w:fldCharType="separate"/>
            </w:r>
            <w:r w:rsidR="00895ABD" w:rsidRPr="009E6EA9">
              <w:rPr>
                <w:rFonts w:asciiTheme="minorHAnsi" w:hAnsiTheme="minorHAnsi"/>
                <w:b/>
                <w:bCs/>
                <w:noProof/>
                <w:sz w:val="24"/>
                <w:szCs w:val="24"/>
              </w:rPr>
              <w:t>Meter box Right side of house (on the corner)</w:t>
            </w:r>
            <w:r w:rsidR="00567D4D" w:rsidRPr="00615289">
              <w:rPr>
                <w:rFonts w:asciiTheme="minorHAnsi" w:hAnsiTheme="minorHAnsi"/>
                <w:b/>
                <w:bCs/>
                <w:sz w:val="24"/>
                <w:szCs w:val="24"/>
              </w:rPr>
              <w:fldChar w:fldCharType="end"/>
            </w:r>
          </w:p>
          <w:p w14:paraId="2D269B3E" w14:textId="6B2EDD87" w:rsidR="00292C05" w:rsidRPr="00615289" w:rsidRDefault="00586E11" w:rsidP="00292C05">
            <w:pPr>
              <w:pStyle w:val="FormFont2"/>
              <w:rPr>
                <w:rFonts w:asciiTheme="minorHAnsi" w:hAnsiTheme="minorHAnsi" w:cstheme="minorHAnsi"/>
                <w:b/>
                <w:bCs/>
                <w:sz w:val="24"/>
                <w:szCs w:val="24"/>
              </w:rPr>
            </w:pPr>
            <w:r w:rsidRPr="0032132C">
              <w:rPr>
                <w:rFonts w:asciiTheme="minorHAnsi" w:hAnsiTheme="minorHAnsi" w:cstheme="minorHAnsi"/>
                <w:sz w:val="22"/>
                <w:szCs w:val="22"/>
              </w:rPr>
              <w:t>Key safe number</w:t>
            </w:r>
            <w:r w:rsidR="006B1F12">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"keySafeCode" </w:instrText>
            </w:r>
            <w:r w:rsidR="00567D4D" w:rsidRPr="00615289">
              <w:rPr>
                <w:rFonts w:asciiTheme="minorHAnsi" w:hAnsiTheme="minorHAnsi"/>
                <w:b/>
                <w:bCs/>
                <w:sz w:val="24"/>
                <w:szCs w:val="24"/>
              </w:rPr>
              <w:fldChar w:fldCharType="separate"/>
            </w:r>
            <w:r w:rsidR="00895ABD" w:rsidRPr="009E6EA9">
              <w:rPr>
                <w:rFonts w:asciiTheme="minorHAnsi" w:hAnsiTheme="minorHAnsi"/>
                <w:b/>
                <w:bCs/>
                <w:noProof/>
                <w:sz w:val="24"/>
                <w:szCs w:val="24"/>
              </w:rPr>
              <w:t>1960</w:t>
            </w:r>
            <w:r w:rsidR="00567D4D" w:rsidRPr="00615289">
              <w:rPr>
                <w:rFonts w:asciiTheme="minorHAnsi" w:hAnsiTheme="minorHAnsi"/>
                <w:b/>
                <w:bCs/>
                <w:sz w:val="24"/>
                <w:szCs w:val="24"/>
              </w:rPr>
              <w:fldChar w:fldCharType="end"/>
            </w:r>
          </w:p>
          <w:p w14:paraId="509F7032" w14:textId="06781250" w:rsidR="006B1F12" w:rsidRDefault="00CF7950" w:rsidP="00AB4417">
            <w:pPr>
              <w:pStyle w:val="FormFont2"/>
              <w:rPr>
                <w:rFonts w:asciiTheme="minorHAnsi" w:hAnsiTheme="minorHAnsi" w:cstheme="minorHAnsi"/>
                <w:sz w:val="22"/>
                <w:szCs w:val="22"/>
              </w:rPr>
            </w:pPr>
            <w:r>
              <w:rPr>
                <w:rFonts w:asciiTheme="minorHAnsi" w:hAnsiTheme="minorHAnsi" w:cstheme="minorHAnsi"/>
                <w:sz w:val="22"/>
                <w:szCs w:val="22"/>
              </w:rPr>
              <w:t>My emergency pl</w:t>
            </w:r>
            <w:r w:rsidR="006B1F12">
              <w:rPr>
                <w:rFonts w:asciiTheme="minorHAnsi" w:hAnsiTheme="minorHAnsi" w:cstheme="minorHAnsi"/>
                <w:sz w:val="22"/>
                <w:szCs w:val="22"/>
              </w:rPr>
              <w:t>anning preferences (in order):</w:t>
            </w:r>
            <w:r w:rsidR="004C058C">
              <w:rPr>
                <w:rFonts w:asciiTheme="minorHAnsi" w:hAnsiTheme="minorHAnsi" w:cstheme="minorHAnsi"/>
                <w:sz w:val="22"/>
                <w:szCs w:val="22"/>
              </w:rPr>
              <w:t xml:space="preserve"> </w:t>
            </w:r>
            <w:r w:rsidR="00567D4D" w:rsidRPr="00615289">
              <w:rPr>
                <w:rFonts w:asciiTheme="minorHAnsi" w:hAnsiTheme="minorHAnsi"/>
                <w:b/>
                <w:bCs/>
                <w:sz w:val="24"/>
                <w:szCs w:val="24"/>
              </w:rPr>
              <w:fldChar w:fldCharType="begin"/>
            </w:r>
            <w:r w:rsidR="00567D4D" w:rsidRPr="00615289">
              <w:rPr>
                <w:rFonts w:asciiTheme="minorHAnsi" w:hAnsiTheme="minorHAnsi"/>
                <w:b/>
                <w:bCs/>
                <w:sz w:val="24"/>
                <w:szCs w:val="24"/>
              </w:rPr>
              <w:instrText xml:space="preserve"> MERGEFIELD "emergencyPlanningOther" </w:instrText>
            </w:r>
            <w:r w:rsidR="00567D4D" w:rsidRPr="00615289">
              <w:rPr>
                <w:rFonts w:asciiTheme="minorHAnsi" w:hAnsiTheme="minorHAnsi"/>
                <w:b/>
                <w:bCs/>
                <w:sz w:val="24"/>
                <w:szCs w:val="24"/>
              </w:rPr>
              <w:fldChar w:fldCharType="end"/>
            </w:r>
          </w:p>
          <w:p w14:paraId="65FFDE92" w14:textId="6CC8EBE2" w:rsidR="00CF7950" w:rsidRPr="00DC013A" w:rsidRDefault="00CF7950" w:rsidP="00AB4417">
            <w:pPr>
              <w:pStyle w:val="FormFont2"/>
              <w:rPr>
                <w:rFonts w:asciiTheme="minorHAnsi" w:hAnsiTheme="minorHAnsi" w:cstheme="minorHAnsi"/>
                <w:sz w:val="22"/>
                <w:szCs w:val="22"/>
              </w:rPr>
            </w:pPr>
          </w:p>
        </w:tc>
      </w:tr>
    </w:tbl>
    <w:tbl>
      <w:tblPr>
        <w:tblStyle w:val="TableGrid"/>
        <w:tblpPr w:leftFromText="180" w:rightFromText="180" w:vertAnchor="text" w:horzAnchor="margin" w:tblpY="198"/>
        <w:tblW w:w="15023"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Layout w:type="fixed"/>
        <w:tblCellMar>
          <w:top w:w="85" w:type="dxa"/>
          <w:bottom w:w="57" w:type="dxa"/>
        </w:tblCellMar>
        <w:tblLook w:val="0480" w:firstRow="0" w:lastRow="0" w:firstColumn="1" w:lastColumn="0" w:noHBand="0" w:noVBand="1"/>
      </w:tblPr>
      <w:tblGrid>
        <w:gridCol w:w="2265"/>
        <w:gridCol w:w="1843"/>
        <w:gridCol w:w="3686"/>
        <w:gridCol w:w="4819"/>
        <w:gridCol w:w="2410"/>
      </w:tblGrid>
      <w:tr w:rsidR="00C062AF" w:rsidRPr="002F01C9" w14:paraId="2D22B4AB" w14:textId="77777777" w:rsidTr="007A545E">
        <w:trPr>
          <w:cantSplit/>
          <w:trHeight w:val="499"/>
          <w:tblHeader/>
        </w:trPr>
        <w:tc>
          <w:tcPr>
            <w:tcW w:w="2265" w:type="dxa"/>
            <w:shd w:val="clear" w:color="auto" w:fill="CB507F"/>
          </w:tcPr>
          <w:p w14:paraId="44EA18D2" w14:textId="547463D4" w:rsidR="00055A33" w:rsidRPr="002F01C9" w:rsidRDefault="00055A33" w:rsidP="00055A33">
            <w:pPr>
              <w:pStyle w:val="FormHeading1"/>
              <w:jc w:val="center"/>
              <w:rPr>
                <w:rFonts w:asciiTheme="minorHAnsi" w:hAnsiTheme="minorHAnsi"/>
              </w:rPr>
            </w:pPr>
            <w:bookmarkStart w:id="1" w:name="_Hlk80198256"/>
            <w:r w:rsidRPr="002F01C9">
              <w:rPr>
                <w:rFonts w:asciiTheme="minorHAnsi" w:hAnsiTheme="minorHAnsi"/>
              </w:rPr>
              <w:lastRenderedPageBreak/>
              <w:t>IDENTIFIED NEED</w:t>
            </w:r>
          </w:p>
        </w:tc>
        <w:tc>
          <w:tcPr>
            <w:tcW w:w="1843" w:type="dxa"/>
            <w:shd w:val="clear" w:color="auto" w:fill="CB507F"/>
          </w:tcPr>
          <w:p w14:paraId="63C7046F" w14:textId="6C504836" w:rsidR="00055A33" w:rsidRPr="002F01C9" w:rsidRDefault="00055A33" w:rsidP="00055A33">
            <w:pPr>
              <w:pStyle w:val="FormHeading1"/>
              <w:rPr>
                <w:rFonts w:asciiTheme="minorHAnsi" w:hAnsiTheme="minorHAnsi"/>
              </w:rPr>
            </w:pPr>
            <w:r w:rsidRPr="002F01C9">
              <w:rPr>
                <w:rFonts w:asciiTheme="minorHAnsi" w:hAnsiTheme="minorHAnsi"/>
              </w:rPr>
              <w:t xml:space="preserve">GOAL </w:t>
            </w:r>
          </w:p>
          <w:p w14:paraId="6501EF7D" w14:textId="0B9CF856" w:rsidR="00055A33" w:rsidRPr="002F01C9" w:rsidRDefault="00055A33" w:rsidP="00055A33">
            <w:pPr>
              <w:pStyle w:val="FormHeading1"/>
              <w:rPr>
                <w:rFonts w:asciiTheme="minorHAnsi" w:hAnsiTheme="minorHAnsi"/>
              </w:rPr>
            </w:pPr>
            <w:r w:rsidRPr="002F01C9">
              <w:rPr>
                <w:rFonts w:asciiTheme="minorHAnsi" w:hAnsiTheme="minorHAnsi"/>
              </w:rPr>
              <w:t>What does client want to achieve?</w:t>
            </w:r>
          </w:p>
        </w:tc>
        <w:tc>
          <w:tcPr>
            <w:tcW w:w="3686" w:type="dxa"/>
            <w:shd w:val="clear" w:color="auto" w:fill="CB507F"/>
          </w:tcPr>
          <w:p w14:paraId="164D6E19" w14:textId="04A8EB00" w:rsidR="00055A33" w:rsidRPr="002F01C9" w:rsidRDefault="00055A33" w:rsidP="00055A33">
            <w:pPr>
              <w:pStyle w:val="FormHeading1"/>
              <w:rPr>
                <w:rFonts w:asciiTheme="minorHAnsi" w:hAnsiTheme="minorHAnsi"/>
              </w:rPr>
            </w:pPr>
            <w:r w:rsidRPr="002F01C9">
              <w:rPr>
                <w:rFonts w:asciiTheme="minorHAnsi" w:hAnsiTheme="minorHAnsi"/>
              </w:rPr>
              <w:t>CLIENT/CARER IS ABLE TO / WHAT WILL THEY DO</w:t>
            </w:r>
          </w:p>
        </w:tc>
        <w:tc>
          <w:tcPr>
            <w:tcW w:w="4819" w:type="dxa"/>
            <w:shd w:val="clear" w:color="auto" w:fill="CB507F"/>
          </w:tcPr>
          <w:p w14:paraId="338566D6" w14:textId="77777777" w:rsidR="00055A33" w:rsidRPr="002F01C9" w:rsidRDefault="00055A33" w:rsidP="00055A33">
            <w:pPr>
              <w:pStyle w:val="FormHeading1"/>
              <w:rPr>
                <w:rFonts w:asciiTheme="minorHAnsi" w:hAnsiTheme="minorHAnsi"/>
              </w:rPr>
            </w:pPr>
            <w:r w:rsidRPr="002F01C9">
              <w:rPr>
                <w:rFonts w:asciiTheme="minorHAnsi" w:hAnsiTheme="minorHAnsi"/>
              </w:rPr>
              <w:t xml:space="preserve">WHAT WILL SOUTHERN PLUS STAFF OR CONTRACTORS DO </w:t>
            </w:r>
          </w:p>
        </w:tc>
        <w:tc>
          <w:tcPr>
            <w:tcW w:w="2410" w:type="dxa"/>
            <w:shd w:val="clear" w:color="auto" w:fill="CB507F"/>
          </w:tcPr>
          <w:p w14:paraId="1FC6EA99" w14:textId="77777777" w:rsidR="00055A33" w:rsidRPr="002F01C9" w:rsidRDefault="00055A33" w:rsidP="00055A33">
            <w:pPr>
              <w:pStyle w:val="FormHeading1"/>
              <w:rPr>
                <w:rFonts w:asciiTheme="minorHAnsi" w:hAnsiTheme="minorHAnsi"/>
              </w:rPr>
            </w:pPr>
            <w:r w:rsidRPr="002F01C9">
              <w:rPr>
                <w:rFonts w:asciiTheme="minorHAnsi" w:hAnsiTheme="minorHAnsi"/>
              </w:rPr>
              <w:t>WHAT WILL WELLNESS PARTNER DO</w:t>
            </w:r>
          </w:p>
        </w:tc>
      </w:tr>
      <w:tr w:rsidR="00C062AF" w:rsidRPr="002F01C9" w14:paraId="6A9D924E" w14:textId="77777777" w:rsidTr="007A545E">
        <w:trPr>
          <w:cantSplit/>
          <w:trHeight w:val="20"/>
        </w:trPr>
        <w:tc>
          <w:tcPr>
            <w:tcW w:w="2265" w:type="dxa"/>
            <w:tcBorders>
              <w:bottom w:val="single" w:sz="2" w:space="0" w:color="9BA1CB"/>
            </w:tcBorders>
            <w:shd w:val="clear" w:color="auto" w:fill="auto"/>
          </w:tcPr>
          <w:p w14:paraId="39C2C1AA" w14:textId="77777777" w:rsidR="00C062AF" w:rsidRPr="00C062AF" w:rsidRDefault="00055A33" w:rsidP="00FB44F1">
            <w:pPr>
              <w:rPr>
                <w:b/>
                <w:bCs/>
              </w:rPr>
            </w:pPr>
            <w:r w:rsidRPr="00C062AF">
              <w:rPr>
                <w:b/>
                <w:bCs/>
              </w:rPr>
              <w:t>COGNITION</w:t>
            </w:r>
            <w:r w:rsidR="00C35CBA" w:rsidRPr="00C062AF">
              <w:rPr>
                <w:b/>
                <w:bCs/>
              </w:rPr>
              <w:t xml:space="preserve">: </w:t>
            </w:r>
          </w:p>
          <w:p w14:paraId="0708E0ED" w14:textId="77777777" w:rsidR="00895ABD" w:rsidRPr="009E6EA9" w:rsidRDefault="007D33D2" w:rsidP="00895ABD">
            <w:pPr>
              <w:rPr>
                <w:noProof/>
              </w:rPr>
            </w:pPr>
            <w:r>
              <w:fldChar w:fldCharType="begin"/>
            </w:r>
            <w:r>
              <w:instrText xml:space="preserve"> MERGEFIELD "psychologicalSupportPlanFactors" </w:instrText>
            </w:r>
            <w:r>
              <w:fldChar w:fldCharType="separate"/>
            </w:r>
            <w:r w:rsidR="00895ABD" w:rsidRPr="009E6EA9">
              <w:rPr>
                <w:noProof/>
              </w:rPr>
              <w:t>•Doris is alert and orientated. Nil further assessment indicated.</w:t>
            </w:r>
          </w:p>
          <w:p w14:paraId="7AA99B9E" w14:textId="77777777" w:rsidR="00895ABD" w:rsidRPr="009E6EA9" w:rsidRDefault="00895ABD" w:rsidP="00895ABD">
            <w:pPr>
              <w:rPr>
                <w:noProof/>
              </w:rPr>
            </w:pPr>
            <w:r w:rsidRPr="009E6EA9">
              <w:rPr>
                <w:noProof/>
              </w:rPr>
              <w:t>•Doris suffers poor sleep most nights and has anxiety related to previous home intrusions.</w:t>
            </w:r>
          </w:p>
          <w:p w14:paraId="0D40D969" w14:textId="126B6C64" w:rsidR="00827C93" w:rsidRPr="00FB44F1" w:rsidRDefault="00895ABD" w:rsidP="00FB44F1">
            <w:r w:rsidRPr="009E6EA9">
              <w:rPr>
                <w:noProof/>
              </w:rPr>
              <w:t>•Apart from having difficulty sleeping Mrs Haycock is very bright and alert.</w:t>
            </w:r>
            <w:r w:rsidR="007D33D2">
              <w:rPr>
                <w:noProof/>
              </w:rPr>
              <w:fldChar w:fldCharType="end"/>
            </w:r>
          </w:p>
        </w:tc>
        <w:tc>
          <w:tcPr>
            <w:tcW w:w="1843" w:type="dxa"/>
            <w:tcBorders>
              <w:bottom w:val="single" w:sz="2" w:space="0" w:color="9BA1CB"/>
            </w:tcBorders>
            <w:shd w:val="clear" w:color="auto" w:fill="FFFFFF" w:themeFill="background1"/>
          </w:tcPr>
          <w:p w14:paraId="0BE13F4E" w14:textId="4B49CDF1" w:rsidR="00055A33" w:rsidRPr="00FB44F1" w:rsidRDefault="007D33D2" w:rsidP="00FB44F1">
            <w:fldSimple w:instr=" MERGEFIELD &quot;psychologicalSupportPlanGoals&quot; ">
              <w:r w:rsidR="00895ABD" w:rsidRPr="009E6EA9">
                <w:rPr>
                  <w:noProof/>
                </w:rPr>
                <w:t>•Doris' will report a reduction in the levels of anxiety she experiences and/or she will state that she is able to manage the anxiety she experiences to the point that it does not interfere with her daily living and achieving her goals.</w:t>
              </w:r>
            </w:fldSimple>
          </w:p>
        </w:tc>
        <w:tc>
          <w:tcPr>
            <w:tcW w:w="3686" w:type="dxa"/>
            <w:tcBorders>
              <w:bottom w:val="single" w:sz="2" w:space="0" w:color="9BA1CB"/>
            </w:tcBorders>
            <w:shd w:val="clear" w:color="auto" w:fill="auto"/>
          </w:tcPr>
          <w:p w14:paraId="5B46429D" w14:textId="4D4A98F5" w:rsidR="00055A33" w:rsidRPr="00FB44F1" w:rsidRDefault="00AB4727" w:rsidP="00FB44F1">
            <w:r>
              <w:fldChar w:fldCharType="begin"/>
            </w:r>
            <w:r>
              <w:instrText xml:space="preserve"> MERGEFIELD "psychologicalSP_Client" </w:instrText>
            </w:r>
            <w:r>
              <w:rPr>
                <w:noProof/>
              </w:rPr>
              <w:fldChar w:fldCharType="end"/>
            </w:r>
          </w:p>
        </w:tc>
        <w:tc>
          <w:tcPr>
            <w:tcW w:w="4819" w:type="dxa"/>
            <w:tcBorders>
              <w:bottom w:val="single" w:sz="2" w:space="0" w:color="9BA1CB"/>
            </w:tcBorders>
            <w:shd w:val="clear" w:color="auto" w:fill="auto"/>
          </w:tcPr>
          <w:p w14:paraId="0ECAE2FB" w14:textId="77777777" w:rsidR="00895ABD" w:rsidRPr="009E6EA9" w:rsidRDefault="00AB4727" w:rsidP="00895ABD">
            <w:pPr>
              <w:rPr>
                <w:noProof/>
              </w:rPr>
            </w:pPr>
            <w:r>
              <w:fldChar w:fldCharType="begin"/>
            </w:r>
            <w:r>
              <w:instrText xml:space="preserve"> MERGEFIELD "psychologicalSupportPlanInterventions" </w:instrText>
            </w:r>
            <w:r w:rsidR="00895ABD">
              <w:fldChar w:fldCharType="separate"/>
            </w:r>
            <w:r w:rsidR="00895ABD" w:rsidRPr="009E6EA9">
              <w:rPr>
                <w:noProof/>
              </w:rPr>
              <w:t>Doris's carers and support workers will assist Doris to identify potential issues that are causing anxiety or agitation using the CAUSEd acronym, take appropriate actions and report outcomes.</w:t>
            </w:r>
          </w:p>
          <w:p w14:paraId="187265F1" w14:textId="77777777" w:rsidR="00895ABD" w:rsidRPr="009E6EA9" w:rsidRDefault="00895ABD" w:rsidP="00895ABD">
            <w:pPr>
              <w:rPr>
                <w:noProof/>
              </w:rPr>
            </w:pPr>
            <w:r w:rsidRPr="009E6EA9">
              <w:rPr>
                <w:noProof/>
              </w:rPr>
              <w:t>• Communication issues</w:t>
            </w:r>
          </w:p>
          <w:p w14:paraId="77BD8F36" w14:textId="77777777" w:rsidR="00895ABD" w:rsidRPr="009E6EA9" w:rsidRDefault="00895ABD" w:rsidP="00895ABD">
            <w:pPr>
              <w:rPr>
                <w:noProof/>
              </w:rPr>
            </w:pPr>
            <w:r w:rsidRPr="009E6EA9">
              <w:rPr>
                <w:noProof/>
              </w:rPr>
              <w:t>• Activity (is it appropriate and available)</w:t>
            </w:r>
          </w:p>
          <w:p w14:paraId="3E2C0174" w14:textId="77777777" w:rsidR="00895ABD" w:rsidRPr="009E6EA9" w:rsidRDefault="00895ABD" w:rsidP="00895ABD">
            <w:pPr>
              <w:rPr>
                <w:noProof/>
              </w:rPr>
            </w:pPr>
            <w:r w:rsidRPr="009E6EA9">
              <w:rPr>
                <w:noProof/>
              </w:rPr>
              <w:t>• Unwell/Unmet needs</w:t>
            </w:r>
          </w:p>
          <w:p w14:paraId="39409C47" w14:textId="77777777" w:rsidR="00895ABD" w:rsidRPr="009E6EA9" w:rsidRDefault="00895ABD" w:rsidP="00895ABD">
            <w:pPr>
              <w:rPr>
                <w:noProof/>
              </w:rPr>
            </w:pPr>
            <w:r w:rsidRPr="009E6EA9">
              <w:rPr>
                <w:noProof/>
              </w:rPr>
              <w:t>• Story (consider what we know about Doris that may be a clue)</w:t>
            </w:r>
          </w:p>
          <w:p w14:paraId="7EB82129" w14:textId="77777777" w:rsidR="00895ABD" w:rsidRPr="009E6EA9" w:rsidRDefault="00895ABD" w:rsidP="00895ABD">
            <w:pPr>
              <w:rPr>
                <w:noProof/>
              </w:rPr>
            </w:pPr>
            <w:r w:rsidRPr="009E6EA9">
              <w:rPr>
                <w:noProof/>
              </w:rPr>
              <w:t>• Environment (what environmental factors are contributing to their feelings of anxiety)</w:t>
            </w:r>
          </w:p>
          <w:p w14:paraId="3176727A" w14:textId="57F3197F" w:rsidR="00827C93" w:rsidRPr="00FB44F1" w:rsidRDefault="00895ABD" w:rsidP="00FB44F1">
            <w:r w:rsidRPr="009E6EA9">
              <w:rPr>
                <w:noProof/>
              </w:rPr>
              <w:t>• dementia.</w:t>
            </w:r>
            <w:r w:rsidR="00AB4727">
              <w:rPr>
                <w:noProof/>
              </w:rPr>
              <w:fldChar w:fldCharType="end"/>
            </w:r>
          </w:p>
        </w:tc>
        <w:tc>
          <w:tcPr>
            <w:tcW w:w="2410" w:type="dxa"/>
            <w:tcBorders>
              <w:bottom w:val="single" w:sz="2" w:space="0" w:color="9BA1CB"/>
            </w:tcBorders>
            <w:shd w:val="clear" w:color="auto" w:fill="auto"/>
          </w:tcPr>
          <w:p w14:paraId="2FEF4D8E" w14:textId="63F8B305" w:rsidR="00827C93" w:rsidRPr="00FB44F1" w:rsidRDefault="00AB4727" w:rsidP="00FB44F1">
            <w:r>
              <w:fldChar w:fldCharType="begin"/>
            </w:r>
            <w:r>
              <w:instrText xml:space="preserve"> MERGEFIELD "psychologicalSP_WellnessPartner" </w:instrText>
            </w:r>
            <w:r>
              <w:rPr>
                <w:noProof/>
              </w:rPr>
              <w:fldChar w:fldCharType="end"/>
            </w:r>
          </w:p>
          <w:p w14:paraId="28128C50" w14:textId="77777777" w:rsidR="00055A33" w:rsidRPr="00FB44F1" w:rsidRDefault="00055A33" w:rsidP="00FB44F1"/>
        </w:tc>
      </w:tr>
      <w:tr w:rsidR="00C062AF" w:rsidRPr="002F01C9" w14:paraId="059D8E7F" w14:textId="77777777" w:rsidTr="007A545E">
        <w:trPr>
          <w:cantSplit/>
          <w:trHeight w:val="20"/>
        </w:trPr>
        <w:tc>
          <w:tcPr>
            <w:tcW w:w="2265" w:type="dxa"/>
            <w:tcBorders>
              <w:bottom w:val="single" w:sz="2" w:space="0" w:color="9BA1CB"/>
            </w:tcBorders>
            <w:shd w:val="clear" w:color="auto" w:fill="auto"/>
          </w:tcPr>
          <w:p w14:paraId="04980DDB" w14:textId="77777777" w:rsidR="00C062AF" w:rsidRPr="00C062AF" w:rsidRDefault="00055A33" w:rsidP="00FB44F1">
            <w:pPr>
              <w:rPr>
                <w:b/>
                <w:bCs/>
              </w:rPr>
            </w:pPr>
            <w:r w:rsidRPr="00C062AF">
              <w:rPr>
                <w:b/>
                <w:bCs/>
              </w:rPr>
              <w:t>PERSONAL SAFETY</w:t>
            </w:r>
            <w:r w:rsidR="00C24985" w:rsidRPr="00C062AF">
              <w:rPr>
                <w:b/>
                <w:bCs/>
              </w:rPr>
              <w:t xml:space="preserve">: </w:t>
            </w:r>
          </w:p>
          <w:p w14:paraId="29F24DCF" w14:textId="04005BAA" w:rsidR="00055A33" w:rsidRPr="00FB44F1" w:rsidRDefault="00824F39" w:rsidP="00FB44F1">
            <w:fldSimple w:instr=" MERGEFIELD &quot;personalSafetySupportPlanFactors&quot; ">
              <w:r w:rsidR="00895ABD" w:rsidRPr="009E6EA9">
                <w:rPr>
                  <w:noProof/>
                </w:rPr>
                <w:t>Doris is at increased risk of medical emergency and falls and is often at home alone.</w:t>
              </w:r>
            </w:fldSimple>
          </w:p>
        </w:tc>
        <w:tc>
          <w:tcPr>
            <w:tcW w:w="1843" w:type="dxa"/>
            <w:tcBorders>
              <w:bottom w:val="single" w:sz="2" w:space="0" w:color="9BA1CB"/>
            </w:tcBorders>
            <w:shd w:val="clear" w:color="auto" w:fill="auto"/>
          </w:tcPr>
          <w:p w14:paraId="3E7E89B1" w14:textId="35A54B56" w:rsidR="00C24985" w:rsidRDefault="00895ABD" w:rsidP="00FB44F1">
            <w:r>
              <w:fldChar w:fldCharType="begin"/>
            </w:r>
            <w:r>
              <w:instrText xml:space="preserve"> MERGEFIELD "personalSafetySupportPlanGoals" </w:instrText>
            </w:r>
            <w:r>
              <w:fldChar w:fldCharType="separate"/>
            </w:r>
            <w:r w:rsidRPr="009E6EA9">
              <w:rPr>
                <w:noProof/>
              </w:rPr>
              <w:t>Doris will have the ability to gain timely access to emergency services as needed.</w:t>
            </w:r>
            <w:r>
              <w:rPr>
                <w:noProof/>
              </w:rPr>
              <w:fldChar w:fldCharType="end"/>
            </w:r>
          </w:p>
          <w:p w14:paraId="4F9FB5A5" w14:textId="5653DE5C" w:rsidR="00055A33" w:rsidRPr="00FB44F1" w:rsidRDefault="00055A33" w:rsidP="00FB44F1"/>
        </w:tc>
        <w:tc>
          <w:tcPr>
            <w:tcW w:w="3686" w:type="dxa"/>
            <w:tcBorders>
              <w:bottom w:val="single" w:sz="2" w:space="0" w:color="9BA1CB"/>
            </w:tcBorders>
            <w:shd w:val="clear" w:color="auto" w:fill="auto"/>
          </w:tcPr>
          <w:p w14:paraId="72300F37" w14:textId="77777777" w:rsidR="00895ABD" w:rsidRPr="009E6EA9" w:rsidRDefault="00615289" w:rsidP="00895ABD">
            <w:pPr>
              <w:rPr>
                <w:noProof/>
              </w:rPr>
            </w:pPr>
            <w:r>
              <w:fldChar w:fldCharType="begin"/>
            </w:r>
            <w:r>
              <w:instrText xml:space="preserve"> MERGEFIELD personalSafetySP_Client </w:instrText>
            </w:r>
            <w:r>
              <w:fldChar w:fldCharType="separate"/>
            </w:r>
            <w:r w:rsidR="00895ABD" w:rsidRPr="009E6EA9">
              <w:rPr>
                <w:noProof/>
              </w:rPr>
              <w:t>•Doris family/live in carers will assist Doris to put personal alarm pendant on charge at regular intervals and assist her to put it back on her person prior to leaving.</w:t>
            </w:r>
          </w:p>
          <w:p w14:paraId="71E84417" w14:textId="6B5B5A94" w:rsidR="00C24985" w:rsidRDefault="00895ABD" w:rsidP="00C24985">
            <w:r w:rsidRPr="009E6EA9">
              <w:rPr>
                <w:noProof/>
              </w:rPr>
              <w:t>•Doris family will assist her to test her PERS monthly to ensure it is working effectively.</w:t>
            </w:r>
            <w:r w:rsidR="00615289">
              <w:rPr>
                <w:noProof/>
              </w:rPr>
              <w:fldChar w:fldCharType="end"/>
            </w:r>
          </w:p>
          <w:p w14:paraId="3D0864AA" w14:textId="7BE21925" w:rsidR="00055A33" w:rsidRPr="00FB44F1" w:rsidRDefault="00055A33" w:rsidP="00FB44F1"/>
        </w:tc>
        <w:tc>
          <w:tcPr>
            <w:tcW w:w="4819" w:type="dxa"/>
            <w:tcBorders>
              <w:bottom w:val="single" w:sz="2" w:space="0" w:color="9BA1CB"/>
            </w:tcBorders>
            <w:shd w:val="clear" w:color="auto" w:fill="auto"/>
          </w:tcPr>
          <w:p w14:paraId="7B95A3BB" w14:textId="28CB4D1B" w:rsidR="00C24985" w:rsidRDefault="00824F39" w:rsidP="00C24985">
            <w:fldSimple w:instr=" MERGEFIELD &quot;personalSafetySupportPlanInterventions&quot; ">
              <w:r w:rsidR="00895ABD" w:rsidRPr="009E6EA9">
                <w:rPr>
                  <w:noProof/>
                </w:rPr>
                <w:t>•Support workers will prompt/assist Doris to put personal alarm pendant on her person prior to leaving.</w:t>
              </w:r>
            </w:fldSimple>
          </w:p>
          <w:p w14:paraId="060AB2EA" w14:textId="1BF4534F" w:rsidR="00055A33" w:rsidRPr="00FB44F1" w:rsidRDefault="00055A33" w:rsidP="00FB44F1"/>
        </w:tc>
        <w:tc>
          <w:tcPr>
            <w:tcW w:w="2410" w:type="dxa"/>
            <w:tcBorders>
              <w:bottom w:val="single" w:sz="2" w:space="0" w:color="9BA1CB"/>
            </w:tcBorders>
            <w:shd w:val="clear" w:color="auto" w:fill="auto"/>
          </w:tcPr>
          <w:p w14:paraId="6674261B" w14:textId="03C8231A" w:rsidR="00055A33" w:rsidRDefault="00895ABD" w:rsidP="00FB44F1">
            <w:r>
              <w:fldChar w:fldCharType="begin"/>
            </w:r>
            <w:r>
              <w:instrText xml:space="preserve"> MERGEFIELD "personalSafetySP_WellnessPartner" </w:instrText>
            </w:r>
            <w:r>
              <w:rPr>
                <w:noProof/>
              </w:rPr>
              <w:fldChar w:fldCharType="end"/>
            </w:r>
          </w:p>
          <w:p w14:paraId="637E76B9" w14:textId="1CCFAEDD" w:rsidR="00A1314C" w:rsidRPr="00FB44F1" w:rsidRDefault="00A1314C" w:rsidP="00A1314C"/>
        </w:tc>
      </w:tr>
      <w:tr w:rsidR="00C062AF" w:rsidRPr="002F01C9" w14:paraId="6223CF1F" w14:textId="77777777" w:rsidTr="007A545E">
        <w:trPr>
          <w:cantSplit/>
          <w:trHeight w:val="20"/>
        </w:trPr>
        <w:tc>
          <w:tcPr>
            <w:tcW w:w="2265" w:type="dxa"/>
            <w:tcBorders>
              <w:bottom w:val="single" w:sz="2" w:space="0" w:color="9BA1CB"/>
            </w:tcBorders>
            <w:shd w:val="clear" w:color="auto" w:fill="auto"/>
          </w:tcPr>
          <w:p w14:paraId="4AFD8034" w14:textId="77777777" w:rsidR="00C062AF" w:rsidRPr="00C062AF" w:rsidRDefault="00055A33" w:rsidP="00FB44F1">
            <w:pPr>
              <w:rPr>
                <w:b/>
                <w:bCs/>
              </w:rPr>
            </w:pPr>
            <w:r w:rsidRPr="00C062AF">
              <w:rPr>
                <w:b/>
                <w:bCs/>
              </w:rPr>
              <w:t>PERSONAL CARE</w:t>
            </w:r>
            <w:r w:rsidR="00C24985" w:rsidRPr="00C062AF">
              <w:rPr>
                <w:b/>
                <w:bCs/>
              </w:rPr>
              <w:t xml:space="preserve">: </w:t>
            </w:r>
          </w:p>
          <w:p w14:paraId="08705836" w14:textId="49FF847D" w:rsidR="00A1314C" w:rsidRPr="00FB44F1" w:rsidRDefault="00895ABD" w:rsidP="00A1314C">
            <w:r>
              <w:fldChar w:fldCharType="begin"/>
            </w:r>
            <w:r>
              <w:instrText xml:space="preserve"> MERGEFIELD "personalCareSupportPlanFactors" </w:instrText>
            </w:r>
            <w:r>
              <w:fldChar w:fldCharType="separate"/>
            </w:r>
            <w:r w:rsidRPr="009E6EA9">
              <w:rPr>
                <w:noProof/>
              </w:rPr>
              <w:t>•Doris has self care defecit related reduced activity tolerance and ROM secondary to COPD and shoulder injury</w:t>
            </w:r>
            <w:r>
              <w:rPr>
                <w:noProof/>
              </w:rPr>
              <w:fldChar w:fldCharType="end"/>
            </w:r>
          </w:p>
        </w:tc>
        <w:tc>
          <w:tcPr>
            <w:tcW w:w="1843" w:type="dxa"/>
            <w:tcBorders>
              <w:bottom w:val="single" w:sz="2" w:space="0" w:color="9BA1CB"/>
            </w:tcBorders>
            <w:shd w:val="clear" w:color="auto" w:fill="auto"/>
          </w:tcPr>
          <w:p w14:paraId="58F4BA53" w14:textId="26ECA836" w:rsidR="00055A33" w:rsidRPr="00FB44F1" w:rsidRDefault="00895ABD" w:rsidP="00A1314C">
            <w:r>
              <w:fldChar w:fldCharType="begin"/>
            </w:r>
            <w:r>
              <w:instrText xml:space="preserve"> MERGEFIELD "personalCareSupportPlanGoals" </w:instrText>
            </w:r>
            <w:r>
              <w:fldChar w:fldCharType="separate"/>
            </w:r>
            <w:r w:rsidRPr="009E6EA9">
              <w:rPr>
                <w:noProof/>
              </w:rPr>
              <w:t>•Doris will maintain an satisfactory level of person hygiene and care</w:t>
            </w:r>
            <w:r>
              <w:rPr>
                <w:noProof/>
              </w:rPr>
              <w:fldChar w:fldCharType="end"/>
            </w:r>
          </w:p>
        </w:tc>
        <w:tc>
          <w:tcPr>
            <w:tcW w:w="3686" w:type="dxa"/>
            <w:tcBorders>
              <w:bottom w:val="single" w:sz="2" w:space="0" w:color="9BA1CB"/>
            </w:tcBorders>
            <w:shd w:val="clear" w:color="auto" w:fill="auto"/>
          </w:tcPr>
          <w:p w14:paraId="3F9CF086" w14:textId="2B2A2844" w:rsidR="00055A33" w:rsidRPr="00FB44F1" w:rsidRDefault="00AB4727" w:rsidP="00A1314C">
            <w:r>
              <w:fldChar w:fldCharType="begin"/>
            </w:r>
            <w:r>
              <w:instrText xml:space="preserve"> MERGEFIELD "personalCareSP_Client" </w:instrText>
            </w:r>
            <w:r>
              <w:rPr>
                <w:noProof/>
              </w:rPr>
              <w:fldChar w:fldCharType="end"/>
            </w:r>
          </w:p>
        </w:tc>
        <w:tc>
          <w:tcPr>
            <w:tcW w:w="4819" w:type="dxa"/>
            <w:tcBorders>
              <w:bottom w:val="single" w:sz="2" w:space="0" w:color="9BA1CB"/>
            </w:tcBorders>
            <w:shd w:val="clear" w:color="auto" w:fill="auto"/>
          </w:tcPr>
          <w:p w14:paraId="097A6652" w14:textId="77777777" w:rsidR="00895ABD" w:rsidRPr="009E6EA9" w:rsidRDefault="00824F39" w:rsidP="00895ABD">
            <w:pPr>
              <w:rPr>
                <w:noProof/>
              </w:rPr>
            </w:pPr>
            <w:r>
              <w:fldChar w:fldCharType="begin"/>
            </w:r>
            <w:r>
              <w:instrText xml:space="preserve"> MERGEFIELD "personalCareSupportPlanInterventions" </w:instrText>
            </w:r>
            <w:r>
              <w:fldChar w:fldCharType="separate"/>
            </w:r>
            <w:r w:rsidR="00895ABD" w:rsidRPr="009E6EA9">
              <w:rPr>
                <w:noProof/>
              </w:rPr>
              <w:t>•Southern Plus will provide daily services to support Doris to complete personal care tasks</w:t>
            </w:r>
          </w:p>
          <w:p w14:paraId="37B40B6A" w14:textId="77777777" w:rsidR="00895ABD" w:rsidRPr="009E6EA9" w:rsidRDefault="00895ABD" w:rsidP="00895ABD">
            <w:pPr>
              <w:rPr>
                <w:noProof/>
              </w:rPr>
            </w:pPr>
            <w:r w:rsidRPr="009E6EA9">
              <w:rPr>
                <w:noProof/>
              </w:rPr>
              <w:t>•Make Bed and perform Mattress and bed rail check:</w:t>
            </w:r>
          </w:p>
          <w:p w14:paraId="1126C11F" w14:textId="77777777" w:rsidR="00895ABD" w:rsidRPr="009E6EA9" w:rsidRDefault="00895ABD" w:rsidP="00895ABD">
            <w:pPr>
              <w:rPr>
                <w:noProof/>
              </w:rPr>
            </w:pPr>
            <w:r w:rsidRPr="009E6EA9">
              <w:rPr>
                <w:noProof/>
              </w:rPr>
              <w:t>Please check that the mattress topper/overlay is fitted centrally on the bed - ie not slipping to one side or the other.</w:t>
            </w:r>
          </w:p>
          <w:p w14:paraId="16CB6D0C" w14:textId="77777777" w:rsidR="00895ABD" w:rsidRPr="009E6EA9" w:rsidRDefault="00895ABD" w:rsidP="00895ABD">
            <w:pPr>
              <w:rPr>
                <w:noProof/>
              </w:rPr>
            </w:pPr>
            <w:r w:rsidRPr="009E6EA9">
              <w:rPr>
                <w:noProof/>
              </w:rPr>
              <w:t>Please ensure that the fitted sheet is secured well around the mattress topper and main mattress to secure the mattress topper to the bed to prevent movement.</w:t>
            </w:r>
          </w:p>
          <w:p w14:paraId="15233456" w14:textId="77777777" w:rsidR="00895ABD" w:rsidRPr="009E6EA9" w:rsidRDefault="00895ABD" w:rsidP="00895ABD">
            <w:pPr>
              <w:rPr>
                <w:noProof/>
              </w:rPr>
            </w:pPr>
            <w:r w:rsidRPr="009E6EA9">
              <w:rPr>
                <w:noProof/>
              </w:rPr>
              <w:t>There must not be any gap between the mattress and or mattress toppper and the bed rail.  Both mattress and mattress topper need to remain firmly up against the bed rail.</w:t>
            </w:r>
          </w:p>
          <w:p w14:paraId="029B8BF5" w14:textId="77777777" w:rsidR="00895ABD" w:rsidRPr="009E6EA9" w:rsidRDefault="00895ABD" w:rsidP="00895ABD">
            <w:pPr>
              <w:rPr>
                <w:noProof/>
              </w:rPr>
            </w:pPr>
            <w:r w:rsidRPr="009E6EA9">
              <w:rPr>
                <w:noProof/>
              </w:rPr>
              <w:t>Report as an incident if you find that a gap has formed between the mattress and/or mattress topper and the bed rail.</w:t>
            </w:r>
          </w:p>
          <w:p w14:paraId="58C5BDEB" w14:textId="660CE232" w:rsidR="00055A33" w:rsidRPr="00FB44F1" w:rsidRDefault="00895ABD" w:rsidP="00A1314C">
            <w:r w:rsidRPr="009E6EA9">
              <w:rPr>
                <w:noProof/>
              </w:rPr>
              <w:t xml:space="preserve">PLease ensure Doris has a water bottle available </w:t>
            </w:r>
            <w:r w:rsidR="00824F39">
              <w:rPr>
                <w:noProof/>
              </w:rPr>
              <w:fldChar w:fldCharType="end"/>
            </w:r>
          </w:p>
        </w:tc>
        <w:tc>
          <w:tcPr>
            <w:tcW w:w="2410" w:type="dxa"/>
            <w:tcBorders>
              <w:bottom w:val="single" w:sz="2" w:space="0" w:color="9BA1CB"/>
            </w:tcBorders>
            <w:shd w:val="clear" w:color="auto" w:fill="auto"/>
          </w:tcPr>
          <w:p w14:paraId="36472359" w14:textId="3A977E15" w:rsidR="00A1314C" w:rsidRPr="00FB44F1" w:rsidRDefault="00824F39" w:rsidP="00A1314C">
            <w:r>
              <w:fldChar w:fldCharType="begin"/>
            </w:r>
            <w:r>
              <w:instrText xml:space="preserve"> MERGEFIELD "personalCareSP_WellnessPartner" </w:instrText>
            </w:r>
            <w:r>
              <w:rPr>
                <w:noProof/>
              </w:rPr>
              <w:fldChar w:fldCharType="end"/>
            </w:r>
          </w:p>
        </w:tc>
      </w:tr>
      <w:tr w:rsidR="00A1314C" w:rsidRPr="002F01C9" w14:paraId="25EE1CD4" w14:textId="77777777" w:rsidTr="007A545E">
        <w:trPr>
          <w:cantSplit/>
          <w:trHeight w:val="20"/>
        </w:trPr>
        <w:tc>
          <w:tcPr>
            <w:tcW w:w="2265" w:type="dxa"/>
            <w:tcBorders>
              <w:bottom w:val="single" w:sz="2" w:space="0" w:color="9BA1CB"/>
            </w:tcBorders>
            <w:shd w:val="clear" w:color="auto" w:fill="auto"/>
          </w:tcPr>
          <w:p w14:paraId="13C2E4D7" w14:textId="696EE3EB" w:rsidR="00A1314C" w:rsidRPr="00C062AF" w:rsidRDefault="00AB4727" w:rsidP="00FB44F1">
            <w:pPr>
              <w:rPr>
                <w:b/>
                <w:bCs/>
              </w:rPr>
            </w:pPr>
            <w:fldSimple w:instr=" MERGEFIELD  eliminationSupportPlanFactors \b &quot;Continence: &quot; ">
              <w:r w:rsidR="00895ABD">
                <w:rPr>
                  <w:noProof/>
                </w:rPr>
                <w:t xml:space="preserve">Continence: </w:t>
              </w:r>
              <w:r w:rsidR="00895ABD" w:rsidRPr="009E6EA9">
                <w:rPr>
                  <w:noProof/>
                </w:rPr>
                <w:t>•Anxious of possible occasional social incontinence</w:t>
              </w:r>
            </w:fldSimple>
          </w:p>
        </w:tc>
        <w:tc>
          <w:tcPr>
            <w:tcW w:w="1843" w:type="dxa"/>
            <w:tcBorders>
              <w:bottom w:val="single" w:sz="2" w:space="0" w:color="9BA1CB"/>
            </w:tcBorders>
            <w:shd w:val="clear" w:color="auto" w:fill="auto"/>
          </w:tcPr>
          <w:p w14:paraId="36D1CBA5" w14:textId="5B61A7F4" w:rsidR="00A1314C" w:rsidRDefault="00824F39" w:rsidP="00FB44F1">
            <w:fldSimple w:instr=" MERGEFIELD  eliminationSupportPlanGoals \b &quot;Continence: &quot; ">
              <w:r w:rsidR="00895ABD">
                <w:rPr>
                  <w:noProof/>
                </w:rPr>
                <w:t xml:space="preserve">Continence: </w:t>
              </w:r>
              <w:r w:rsidR="00895ABD" w:rsidRPr="009E6EA9">
                <w:rPr>
                  <w:noProof/>
                </w:rPr>
                <w:t>•Doris  will maintain social continence and regular and comfortable elimination patterns</w:t>
              </w:r>
            </w:fldSimple>
          </w:p>
        </w:tc>
        <w:tc>
          <w:tcPr>
            <w:tcW w:w="3686" w:type="dxa"/>
            <w:tcBorders>
              <w:bottom w:val="single" w:sz="2" w:space="0" w:color="9BA1CB"/>
            </w:tcBorders>
            <w:shd w:val="clear" w:color="auto" w:fill="auto"/>
          </w:tcPr>
          <w:p w14:paraId="297E53FB" w14:textId="4BB6CF80" w:rsidR="00A1314C" w:rsidRDefault="00AB4727" w:rsidP="00C24985">
            <w:fldSimple w:instr=" MERGEFIELD  eliminationSP_Client \b &quot;Continence: &quot; ">
              <w:r w:rsidR="00895ABD">
                <w:rPr>
                  <w:noProof/>
                </w:rPr>
                <w:t xml:space="preserve">Continence: </w:t>
              </w:r>
              <w:r w:rsidR="00895ABD" w:rsidRPr="009E6EA9">
                <w:rPr>
                  <w:noProof/>
                </w:rPr>
                <w:t>•Doris and or her family will notify Doris'Wellness Partner when pads need to be reordered allowing for 2 weeks for delivery to ensure that they can be delivered on time.</w:t>
              </w:r>
            </w:fldSimple>
          </w:p>
        </w:tc>
        <w:tc>
          <w:tcPr>
            <w:tcW w:w="4819" w:type="dxa"/>
            <w:tcBorders>
              <w:bottom w:val="single" w:sz="2" w:space="0" w:color="9BA1CB"/>
            </w:tcBorders>
            <w:shd w:val="clear" w:color="auto" w:fill="auto"/>
          </w:tcPr>
          <w:p w14:paraId="6E689242" w14:textId="2E2F1836" w:rsidR="00A1314C" w:rsidRDefault="00895ABD" w:rsidP="00C24985">
            <w:r>
              <w:fldChar w:fldCharType="begin"/>
            </w:r>
            <w:r>
              <w:instrText xml:space="preserve"> MERGEFIELD  eliminationSupportPlanInterventions \b "Continence: " </w:instrText>
            </w:r>
            <w:r>
              <w:fldChar w:fldCharType="separate"/>
            </w:r>
            <w:r>
              <w:rPr>
                <w:noProof/>
              </w:rPr>
              <w:t xml:space="preserve">Continence: </w:t>
            </w:r>
            <w:r w:rsidRPr="009E6EA9">
              <w:rPr>
                <w:noProof/>
              </w:rPr>
              <w:t>•Southern Plus will provide incontinence aids as required and with scope of the HCP budget</w:t>
            </w:r>
            <w:r>
              <w:rPr>
                <w:noProof/>
              </w:rPr>
              <w:fldChar w:fldCharType="end"/>
            </w:r>
          </w:p>
        </w:tc>
        <w:tc>
          <w:tcPr>
            <w:tcW w:w="2410" w:type="dxa"/>
            <w:tcBorders>
              <w:bottom w:val="single" w:sz="2" w:space="0" w:color="9BA1CB"/>
            </w:tcBorders>
            <w:shd w:val="clear" w:color="auto" w:fill="auto"/>
          </w:tcPr>
          <w:p w14:paraId="60A41CAD" w14:textId="7BA23126" w:rsidR="00A1314C" w:rsidRDefault="00824F39" w:rsidP="00A1314C">
            <w:r>
              <w:fldChar w:fldCharType="begin"/>
            </w:r>
            <w:r>
              <w:instrText xml:space="preserve"> MERGEFIELD  eliminationSP_WellnessPartner \b "Continence: " </w:instrText>
            </w:r>
            <w:r>
              <w:rPr>
                <w:noProof/>
              </w:rPr>
              <w:fldChar w:fldCharType="end"/>
            </w:r>
          </w:p>
          <w:p w14:paraId="3CBFD228" w14:textId="77777777" w:rsidR="00A1314C" w:rsidRDefault="00A1314C" w:rsidP="00FB44F1"/>
        </w:tc>
      </w:tr>
      <w:tr w:rsidR="00C062AF" w:rsidRPr="002F01C9" w14:paraId="712E9118" w14:textId="77777777" w:rsidTr="007A545E">
        <w:trPr>
          <w:cantSplit/>
          <w:trHeight w:val="20"/>
        </w:trPr>
        <w:tc>
          <w:tcPr>
            <w:tcW w:w="2265" w:type="dxa"/>
            <w:tcBorders>
              <w:bottom w:val="single" w:sz="2" w:space="0" w:color="9BA1CB"/>
            </w:tcBorders>
            <w:shd w:val="clear" w:color="auto" w:fill="auto"/>
          </w:tcPr>
          <w:p w14:paraId="089B81DA" w14:textId="77777777" w:rsidR="00C062AF" w:rsidRPr="00C062AF" w:rsidRDefault="00055A33" w:rsidP="00FB44F1">
            <w:pPr>
              <w:rPr>
                <w:b/>
                <w:bCs/>
              </w:rPr>
            </w:pPr>
            <w:r w:rsidRPr="00C062AF">
              <w:rPr>
                <w:b/>
                <w:bCs/>
              </w:rPr>
              <w:t>MEDICATION MANAGEMENT</w:t>
            </w:r>
            <w:r w:rsidR="002F01C9" w:rsidRPr="00C062AF">
              <w:rPr>
                <w:b/>
                <w:bCs/>
              </w:rPr>
              <w:t xml:space="preserve">: </w:t>
            </w:r>
          </w:p>
          <w:p w14:paraId="189D89AC" w14:textId="77777777" w:rsidR="00895ABD" w:rsidRPr="009E6EA9" w:rsidRDefault="00895ABD" w:rsidP="00895ABD">
            <w:pPr>
              <w:rPr>
                <w:noProof/>
              </w:rPr>
            </w:pPr>
            <w:r>
              <w:fldChar w:fldCharType="begin"/>
            </w:r>
            <w:r>
              <w:instrText xml:space="preserve"> MERGEFIELD "medicationSupportPlanFactors" </w:instrText>
            </w:r>
            <w:r>
              <w:fldChar w:fldCharType="separate"/>
            </w:r>
            <w:r w:rsidRPr="009E6EA9">
              <w:rPr>
                <w:noProof/>
              </w:rPr>
              <w:t>Doris has self care deficits related to reaching areas to apply creams and eye drops</w:t>
            </w:r>
          </w:p>
          <w:p w14:paraId="12CDB52D" w14:textId="076FEF9C" w:rsidR="00055A33" w:rsidRPr="00FB44F1" w:rsidRDefault="00895ABD" w:rsidP="00FB44F1">
            <w:r w:rsidRPr="009E6EA9">
              <w:rPr>
                <w:noProof/>
              </w:rPr>
              <w:t>Doris has been prescribed continuous oxygen by her respiratory specialist</w:t>
            </w:r>
            <w:r>
              <w:rPr>
                <w:noProof/>
              </w:rPr>
              <w:fldChar w:fldCharType="end"/>
            </w:r>
          </w:p>
        </w:tc>
        <w:tc>
          <w:tcPr>
            <w:tcW w:w="1843" w:type="dxa"/>
            <w:tcBorders>
              <w:bottom w:val="single" w:sz="2" w:space="0" w:color="9BA1CB"/>
            </w:tcBorders>
            <w:shd w:val="clear" w:color="auto" w:fill="auto"/>
          </w:tcPr>
          <w:p w14:paraId="7FB530C5" w14:textId="113EA090" w:rsidR="002F01C9" w:rsidRPr="00FB44F1" w:rsidRDefault="00895ABD" w:rsidP="00FB44F1">
            <w:r>
              <w:fldChar w:fldCharType="begin"/>
            </w:r>
            <w:r>
              <w:instrText xml:space="preserve"> MERGEFIELD "medicationGoals" </w:instrText>
            </w:r>
            <w:r>
              <w:fldChar w:fldCharType="separate"/>
            </w:r>
            <w:r w:rsidRPr="009E6EA9">
              <w:rPr>
                <w:noProof/>
              </w:rPr>
              <w:t>Safe appropriate and effective use of medications</w:t>
            </w:r>
            <w:r>
              <w:rPr>
                <w:noProof/>
              </w:rPr>
              <w:fldChar w:fldCharType="end"/>
            </w:r>
          </w:p>
          <w:p w14:paraId="78AC3BD0" w14:textId="652C10C4" w:rsidR="00055A33" w:rsidRPr="00FB44F1" w:rsidRDefault="00055A33" w:rsidP="00FB44F1"/>
        </w:tc>
        <w:tc>
          <w:tcPr>
            <w:tcW w:w="3686" w:type="dxa"/>
            <w:tcBorders>
              <w:bottom w:val="single" w:sz="2" w:space="0" w:color="9BA1CB"/>
            </w:tcBorders>
            <w:shd w:val="clear" w:color="auto" w:fill="auto"/>
          </w:tcPr>
          <w:p w14:paraId="449B7497" w14:textId="77777777" w:rsidR="00895ABD" w:rsidRPr="009E6EA9" w:rsidRDefault="00895ABD" w:rsidP="00895ABD">
            <w:pPr>
              <w:rPr>
                <w:noProof/>
              </w:rPr>
            </w:pPr>
            <w:r>
              <w:fldChar w:fldCharType="begin"/>
            </w:r>
            <w:r>
              <w:instrText xml:space="preserve"> MERGEFIELD "medicationSP_Client" </w:instrText>
            </w:r>
            <w:r>
              <w:fldChar w:fldCharType="separate"/>
            </w:r>
            <w:r w:rsidRPr="009E6EA9">
              <w:rPr>
                <w:noProof/>
              </w:rPr>
              <w:t>•Doris (and family) will notify Southern Plus of any medication changes to ensure medication profile is kept current.</w:t>
            </w:r>
          </w:p>
          <w:p w14:paraId="1AD4AECF" w14:textId="77777777" w:rsidR="00895ABD" w:rsidRPr="009E6EA9" w:rsidRDefault="00895ABD" w:rsidP="00895ABD">
            <w:pPr>
              <w:rPr>
                <w:noProof/>
              </w:rPr>
            </w:pPr>
            <w:r w:rsidRPr="009E6EA9">
              <w:rPr>
                <w:noProof/>
              </w:rPr>
              <w:t xml:space="preserve">Mrs Haycock manages her own oral medication with the aid of a Webster pack.  </w:t>
            </w:r>
          </w:p>
          <w:p w14:paraId="6C42E887" w14:textId="77777777" w:rsidR="00895ABD" w:rsidRPr="009E6EA9" w:rsidRDefault="00895ABD" w:rsidP="00895ABD">
            <w:pPr>
              <w:rPr>
                <w:noProof/>
              </w:rPr>
            </w:pPr>
            <w:r w:rsidRPr="009E6EA9">
              <w:rPr>
                <w:noProof/>
              </w:rPr>
              <w:t>•Mrs Haycock requires physical assistance only to apply eye drops and topical creams/ointments.</w:t>
            </w:r>
          </w:p>
          <w:p w14:paraId="5DDF7F1F" w14:textId="77777777" w:rsidR="00895ABD" w:rsidRPr="009E6EA9" w:rsidRDefault="00895ABD" w:rsidP="00895ABD">
            <w:pPr>
              <w:rPr>
                <w:noProof/>
              </w:rPr>
            </w:pPr>
            <w:r w:rsidRPr="009E6EA9">
              <w:rPr>
                <w:noProof/>
              </w:rPr>
              <w:t xml:space="preserve">•Doris family will </w:t>
            </w:r>
          </w:p>
          <w:p w14:paraId="621CC0AB" w14:textId="77777777" w:rsidR="00895ABD" w:rsidRPr="009E6EA9" w:rsidRDefault="00895ABD" w:rsidP="00895ABD">
            <w:pPr>
              <w:rPr>
                <w:noProof/>
              </w:rPr>
            </w:pPr>
            <w:r w:rsidRPr="009E6EA9">
              <w:rPr>
                <w:noProof/>
              </w:rPr>
              <w:t xml:space="preserve">Supervise/monitor and assist with setting the correct flow rate of oxygen as per her physicians directions. </w:t>
            </w:r>
          </w:p>
          <w:p w14:paraId="04185C5B" w14:textId="77777777" w:rsidR="00895ABD" w:rsidRPr="009E6EA9" w:rsidRDefault="00895ABD" w:rsidP="00895ABD">
            <w:pPr>
              <w:rPr>
                <w:noProof/>
              </w:rPr>
            </w:pPr>
            <w:r w:rsidRPr="009E6EA9">
              <w:rPr>
                <w:noProof/>
              </w:rPr>
              <w:lastRenderedPageBreak/>
              <w:t xml:space="preserve">Wipe air filter on both oxygen concentrator's with damp cloth weekly to remove dust and </w:t>
            </w:r>
          </w:p>
          <w:p w14:paraId="359BC8AE" w14:textId="77777777" w:rsidR="00895ABD" w:rsidRPr="009E6EA9" w:rsidRDefault="00895ABD" w:rsidP="00895ABD">
            <w:pPr>
              <w:rPr>
                <w:noProof/>
              </w:rPr>
            </w:pPr>
            <w:r w:rsidRPr="009E6EA9">
              <w:rPr>
                <w:noProof/>
              </w:rPr>
              <w:t>change oxygen cannula's three weekly.</w:t>
            </w:r>
          </w:p>
          <w:p w14:paraId="5B78ADE2" w14:textId="0F845A7A" w:rsidR="002F01C9" w:rsidRPr="00FB44F1" w:rsidRDefault="00895ABD" w:rsidP="00FB44F1">
            <w:r>
              <w:rPr>
                <w:noProof/>
              </w:rPr>
              <w:fldChar w:fldCharType="end"/>
            </w:r>
          </w:p>
          <w:p w14:paraId="027F8ACF" w14:textId="59AABFA2" w:rsidR="00055A33" w:rsidRPr="00FB44F1" w:rsidRDefault="00055A33" w:rsidP="00FB44F1"/>
        </w:tc>
        <w:tc>
          <w:tcPr>
            <w:tcW w:w="4819" w:type="dxa"/>
            <w:tcBorders>
              <w:bottom w:val="single" w:sz="2" w:space="0" w:color="9BA1CB"/>
            </w:tcBorders>
            <w:shd w:val="clear" w:color="auto" w:fill="auto"/>
          </w:tcPr>
          <w:p w14:paraId="17865002" w14:textId="77777777" w:rsidR="00895ABD" w:rsidRPr="009E6EA9" w:rsidRDefault="007D33D2" w:rsidP="00895ABD">
            <w:pPr>
              <w:rPr>
                <w:noProof/>
              </w:rPr>
            </w:pPr>
            <w:r>
              <w:lastRenderedPageBreak/>
              <w:fldChar w:fldCharType="begin"/>
            </w:r>
            <w:r>
              <w:instrText xml:space="preserve"> MERGEFIELD "medicationSupportPlanInterventions" </w:instrText>
            </w:r>
            <w:r w:rsidR="00895ABD">
              <w:fldChar w:fldCharType="separate"/>
            </w:r>
            <w:r w:rsidR="00895ABD" w:rsidRPr="009E6EA9">
              <w:rPr>
                <w:noProof/>
              </w:rPr>
              <w:t xml:space="preserve">•Doris requires prompting for her oral medication </w:t>
            </w:r>
          </w:p>
          <w:p w14:paraId="16B8288F" w14:textId="77777777" w:rsidR="00895ABD" w:rsidRPr="009E6EA9" w:rsidRDefault="00895ABD" w:rsidP="00895ABD">
            <w:pPr>
              <w:rPr>
                <w:noProof/>
              </w:rPr>
            </w:pPr>
            <w:r w:rsidRPr="009E6EA9">
              <w:rPr>
                <w:noProof/>
              </w:rPr>
              <w:t>•Support Workers will assist with non packed medications (creams and eye drops) as per medication profile.</w:t>
            </w:r>
          </w:p>
          <w:p w14:paraId="31F8A288" w14:textId="77777777" w:rsidR="00895ABD" w:rsidRPr="009E6EA9" w:rsidRDefault="00895ABD" w:rsidP="00895ABD">
            <w:pPr>
              <w:rPr>
                <w:noProof/>
              </w:rPr>
            </w:pPr>
            <w:r w:rsidRPr="009E6EA9">
              <w:rPr>
                <w:noProof/>
              </w:rPr>
              <w:t>•Support Workers will sign for non packed medications.</w:t>
            </w:r>
          </w:p>
          <w:p w14:paraId="2A80182B" w14:textId="77777777" w:rsidR="00895ABD" w:rsidRPr="009E6EA9" w:rsidRDefault="00895ABD" w:rsidP="00895ABD">
            <w:pPr>
              <w:rPr>
                <w:noProof/>
              </w:rPr>
            </w:pPr>
            <w:r w:rsidRPr="009E6EA9">
              <w:rPr>
                <w:noProof/>
              </w:rPr>
              <w:t>•Support workers will report if they identify any issues or changes in Doris ability to manage own Webster pack medications.</w:t>
            </w:r>
          </w:p>
          <w:p w14:paraId="7E9DC57D" w14:textId="25CFE014" w:rsidR="002F01C9" w:rsidRPr="00FB44F1" w:rsidRDefault="007D33D2" w:rsidP="00FB44F1">
            <w:r>
              <w:rPr>
                <w:noProof/>
              </w:rPr>
              <w:fldChar w:fldCharType="end"/>
            </w:r>
          </w:p>
          <w:p w14:paraId="71FCDE92" w14:textId="77777777" w:rsidR="00055A33" w:rsidRPr="00FB44F1" w:rsidRDefault="00055A33" w:rsidP="00FB44F1"/>
        </w:tc>
        <w:tc>
          <w:tcPr>
            <w:tcW w:w="2410" w:type="dxa"/>
            <w:tcBorders>
              <w:bottom w:val="single" w:sz="2" w:space="0" w:color="9BA1CB"/>
            </w:tcBorders>
            <w:shd w:val="clear" w:color="auto" w:fill="auto"/>
          </w:tcPr>
          <w:p w14:paraId="0CF369CD" w14:textId="0D52CF87" w:rsidR="00055A33" w:rsidRPr="00FB44F1" w:rsidRDefault="00824F39" w:rsidP="00FB44F1">
            <w:r>
              <w:fldChar w:fldCharType="begin"/>
            </w:r>
            <w:r>
              <w:instrText xml:space="preserve"> MERGEFIELD "medicationSP_WellnessPartner" </w:instrText>
            </w:r>
            <w:r>
              <w:rPr>
                <w:noProof/>
              </w:rPr>
              <w:fldChar w:fldCharType="end"/>
            </w:r>
          </w:p>
        </w:tc>
      </w:tr>
      <w:tr w:rsidR="00C062AF" w:rsidRPr="002F01C9" w14:paraId="778D2048" w14:textId="77777777" w:rsidTr="007A545E">
        <w:trPr>
          <w:cantSplit/>
          <w:trHeight w:val="20"/>
        </w:trPr>
        <w:tc>
          <w:tcPr>
            <w:tcW w:w="2265" w:type="dxa"/>
            <w:tcBorders>
              <w:bottom w:val="single" w:sz="2" w:space="0" w:color="9BA1CB"/>
            </w:tcBorders>
            <w:shd w:val="clear" w:color="auto" w:fill="auto"/>
          </w:tcPr>
          <w:p w14:paraId="089CE81F" w14:textId="77777777" w:rsidR="00C062AF" w:rsidRPr="00C062AF" w:rsidRDefault="00055A33" w:rsidP="00FB44F1">
            <w:pPr>
              <w:rPr>
                <w:b/>
                <w:bCs/>
              </w:rPr>
            </w:pPr>
            <w:r w:rsidRPr="00C062AF">
              <w:rPr>
                <w:b/>
                <w:bCs/>
              </w:rPr>
              <w:t>NUTRITION</w:t>
            </w:r>
            <w:r w:rsidR="00C24985" w:rsidRPr="00C062AF">
              <w:rPr>
                <w:b/>
                <w:bCs/>
              </w:rPr>
              <w:t xml:space="preserve">: </w:t>
            </w:r>
          </w:p>
          <w:p w14:paraId="22814BB1" w14:textId="02E3B494" w:rsidR="00055A33" w:rsidRPr="00FB44F1" w:rsidRDefault="00895ABD" w:rsidP="00FB44F1">
            <w:r>
              <w:fldChar w:fldCharType="begin"/>
            </w:r>
            <w:r>
              <w:instrText xml:space="preserve"> MERGEFIELD "mealsAndShoppingSupportPlanFactors" </w:instrText>
            </w:r>
            <w:r>
              <w:fldChar w:fldCharType="separate"/>
            </w:r>
            <w:r w:rsidRPr="009E6EA9">
              <w:rPr>
                <w:noProof/>
              </w:rPr>
              <w:t>Doris has a self care deficit related to meal preparation secondary to reduced activity tolerance.</w:t>
            </w:r>
            <w:r>
              <w:rPr>
                <w:noProof/>
              </w:rPr>
              <w:fldChar w:fldCharType="end"/>
            </w:r>
          </w:p>
        </w:tc>
        <w:tc>
          <w:tcPr>
            <w:tcW w:w="1843" w:type="dxa"/>
            <w:tcBorders>
              <w:bottom w:val="single" w:sz="2" w:space="0" w:color="9BA1CB"/>
            </w:tcBorders>
            <w:shd w:val="clear" w:color="auto" w:fill="auto"/>
          </w:tcPr>
          <w:p w14:paraId="3A89329E" w14:textId="2D3F3E21" w:rsidR="00C24985" w:rsidRDefault="00AB4727" w:rsidP="00FB44F1">
            <w:fldSimple w:instr=" MERGEFIELD &quot;mealsAndShoppingSupportPlanGoals&quot; ">
              <w:r w:rsidR="00895ABD" w:rsidRPr="009E6EA9">
                <w:rPr>
                  <w:noProof/>
                </w:rPr>
                <w:t>Doris will be adequately nourished and hydrated.</w:t>
              </w:r>
            </w:fldSimple>
          </w:p>
          <w:p w14:paraId="55419672" w14:textId="23A01C76" w:rsidR="00055A33" w:rsidRPr="00FB44F1" w:rsidRDefault="00055A33" w:rsidP="00FB44F1"/>
        </w:tc>
        <w:tc>
          <w:tcPr>
            <w:tcW w:w="3686" w:type="dxa"/>
            <w:tcBorders>
              <w:bottom w:val="single" w:sz="2" w:space="0" w:color="9BA1CB"/>
            </w:tcBorders>
            <w:shd w:val="clear" w:color="auto" w:fill="auto"/>
          </w:tcPr>
          <w:p w14:paraId="6254FD26" w14:textId="6C79F6D7" w:rsidR="00C24985" w:rsidRDefault="00AB4727" w:rsidP="00C24985">
            <w:fldSimple w:instr=" MERGEFIELD &quot;mealsAndShoppingSP_Client&quot; ">
              <w:r w:rsidR="00895ABD" w:rsidRPr="009E6EA9">
                <w:rPr>
                  <w:noProof/>
                </w:rPr>
                <w:t>Doris family who are staying with her at the time will complete shopping for general food items and supervise Doris with her meals/nutritional intake on a day to day basis.</w:t>
              </w:r>
            </w:fldSimple>
          </w:p>
          <w:p w14:paraId="503588C0" w14:textId="1841E753" w:rsidR="00055A33" w:rsidRPr="00FB44F1" w:rsidRDefault="00055A33" w:rsidP="00FB44F1"/>
        </w:tc>
        <w:tc>
          <w:tcPr>
            <w:tcW w:w="4819" w:type="dxa"/>
            <w:tcBorders>
              <w:bottom w:val="single" w:sz="2" w:space="0" w:color="9BA1CB"/>
            </w:tcBorders>
            <w:shd w:val="clear" w:color="auto" w:fill="auto"/>
          </w:tcPr>
          <w:p w14:paraId="78835B41" w14:textId="29D7E6E1" w:rsidR="00C24985" w:rsidRDefault="00824F39" w:rsidP="00C24985">
            <w:fldSimple w:instr=" MERGEFIELD &quot;mealsAndShoppingSupportPlanInterventions&quot; ">
              <w:r w:rsidR="00895ABD" w:rsidRPr="009E6EA9">
                <w:rPr>
                  <w:noProof/>
                </w:rPr>
                <w:t>Support workers will ensure that Doris has access to drinking water (water bottle) before leaving each visit.</w:t>
              </w:r>
            </w:fldSimple>
          </w:p>
          <w:p w14:paraId="30CC18D3" w14:textId="77777777" w:rsidR="00055A33" w:rsidRPr="00FB44F1" w:rsidRDefault="00055A33" w:rsidP="00FB44F1"/>
        </w:tc>
        <w:tc>
          <w:tcPr>
            <w:tcW w:w="2410" w:type="dxa"/>
            <w:tcBorders>
              <w:bottom w:val="single" w:sz="2" w:space="0" w:color="9BA1CB"/>
            </w:tcBorders>
            <w:shd w:val="clear" w:color="auto" w:fill="auto"/>
          </w:tcPr>
          <w:p w14:paraId="20E11FC9" w14:textId="3A7889E2" w:rsidR="00055A33" w:rsidRPr="00FB44F1" w:rsidRDefault="00824F39" w:rsidP="00FB44F1">
            <w:r>
              <w:fldChar w:fldCharType="begin"/>
            </w:r>
            <w:r>
              <w:instrText xml:space="preserve"> MERGEFIELD "mealsAndShoppingSP_WellnessPartner" </w:instrText>
            </w:r>
            <w:r>
              <w:rPr>
                <w:noProof/>
              </w:rPr>
              <w:fldChar w:fldCharType="end"/>
            </w:r>
          </w:p>
        </w:tc>
      </w:tr>
      <w:tr w:rsidR="00C062AF" w:rsidRPr="002F01C9" w14:paraId="254C26A6" w14:textId="77777777" w:rsidTr="007A545E">
        <w:trPr>
          <w:cantSplit/>
          <w:trHeight w:val="20"/>
        </w:trPr>
        <w:tc>
          <w:tcPr>
            <w:tcW w:w="2265" w:type="dxa"/>
            <w:tcBorders>
              <w:bottom w:val="single" w:sz="2" w:space="0" w:color="9BA1CB"/>
            </w:tcBorders>
            <w:shd w:val="clear" w:color="auto" w:fill="auto"/>
          </w:tcPr>
          <w:p w14:paraId="3730F6A0" w14:textId="048DC144" w:rsidR="00C062AF" w:rsidRPr="00C062AF" w:rsidRDefault="00055A33" w:rsidP="00FB44F1">
            <w:pPr>
              <w:rPr>
                <w:b/>
                <w:bCs/>
              </w:rPr>
            </w:pPr>
            <w:r w:rsidRPr="00C062AF">
              <w:rPr>
                <w:b/>
                <w:bCs/>
              </w:rPr>
              <w:t>DOMESTIC ASSISTANCE</w:t>
            </w:r>
            <w:r w:rsidR="001152E2" w:rsidRPr="00C062AF">
              <w:rPr>
                <w:b/>
                <w:bCs/>
              </w:rPr>
              <w:t xml:space="preserve">: </w:t>
            </w:r>
          </w:p>
          <w:p w14:paraId="6B637F55" w14:textId="22930AFC" w:rsidR="00055A33" w:rsidRDefault="00895ABD" w:rsidP="00FB44F1">
            <w:r>
              <w:fldChar w:fldCharType="begin"/>
            </w:r>
            <w:r>
              <w:instrText xml:space="preserve"> MERGEFIELD "cleaningSupportPlanFactors" </w:instrText>
            </w:r>
            <w:r>
              <w:fldChar w:fldCharType="separate"/>
            </w:r>
            <w:r w:rsidRPr="009E6EA9">
              <w:rPr>
                <w:noProof/>
              </w:rPr>
              <w:t>•Impaired mobility/stamina/balance and endurance</w:t>
            </w:r>
            <w:r>
              <w:rPr>
                <w:noProof/>
              </w:rPr>
              <w:fldChar w:fldCharType="end"/>
            </w:r>
          </w:p>
          <w:p w14:paraId="7C1C682F" w14:textId="53EAB82A" w:rsidR="001152E2" w:rsidRPr="00FB44F1" w:rsidRDefault="00895ABD" w:rsidP="00FB44F1">
            <w:r>
              <w:fldChar w:fldCharType="begin"/>
            </w:r>
            <w:r>
              <w:instrText xml:space="preserve"> MERGEFIELD "HGMSupportPlanFactors" </w:instrText>
            </w:r>
            <w:r>
              <w:fldChar w:fldCharType="separate"/>
            </w:r>
            <w:r w:rsidRPr="009E6EA9">
              <w:rPr>
                <w:noProof/>
              </w:rPr>
              <w:t xml:space="preserve">Self care deficit related to maintenance of safe, accessible outdoor areas and access to the home secondary </w:t>
            </w:r>
            <w:r w:rsidRPr="009E6EA9">
              <w:rPr>
                <w:noProof/>
              </w:rPr>
              <w:lastRenderedPageBreak/>
              <w:t>to impaired activity tolerance.</w:t>
            </w:r>
            <w:r>
              <w:rPr>
                <w:noProof/>
              </w:rPr>
              <w:fldChar w:fldCharType="end"/>
            </w:r>
          </w:p>
        </w:tc>
        <w:tc>
          <w:tcPr>
            <w:tcW w:w="1843" w:type="dxa"/>
            <w:tcBorders>
              <w:bottom w:val="single" w:sz="2" w:space="0" w:color="9BA1CB"/>
            </w:tcBorders>
            <w:shd w:val="clear" w:color="auto" w:fill="auto"/>
          </w:tcPr>
          <w:p w14:paraId="4CD211F2" w14:textId="0CAA850E" w:rsidR="001152E2" w:rsidRDefault="00895ABD" w:rsidP="00FB44F1">
            <w:r>
              <w:lastRenderedPageBreak/>
              <w:fldChar w:fldCharType="begin"/>
            </w:r>
            <w:r>
              <w:instrText xml:space="preserve"> MERGEFIELD "cleaningSupportPlanGoals" </w:instrText>
            </w:r>
            <w:r>
              <w:fldChar w:fldCharType="separate"/>
            </w:r>
            <w:r w:rsidRPr="009E6EA9">
              <w:rPr>
                <w:noProof/>
              </w:rPr>
              <w:t>•To maintain a clean, safe and hygienic home environment</w:t>
            </w:r>
            <w:r>
              <w:rPr>
                <w:noProof/>
              </w:rPr>
              <w:fldChar w:fldCharType="end"/>
            </w:r>
          </w:p>
          <w:p w14:paraId="372E3062" w14:textId="5805371E" w:rsidR="001152E2" w:rsidRDefault="00895ABD" w:rsidP="00FB44F1">
            <w:r>
              <w:fldChar w:fldCharType="begin"/>
            </w:r>
            <w:r>
              <w:instrText xml:space="preserve"> MERGEFIELD "HGMSupportPlanGoals" </w:instrText>
            </w:r>
            <w:r>
              <w:fldChar w:fldCharType="separate"/>
            </w:r>
            <w:r w:rsidRPr="009E6EA9">
              <w:rPr>
                <w:noProof/>
              </w:rPr>
              <w:t>Doriss home will be accessable and safe</w:t>
            </w:r>
            <w:r>
              <w:rPr>
                <w:noProof/>
              </w:rPr>
              <w:fldChar w:fldCharType="end"/>
            </w:r>
          </w:p>
          <w:p w14:paraId="68D5C0FE" w14:textId="36E662DB" w:rsidR="00055A33" w:rsidRPr="00FB44F1" w:rsidRDefault="00055A33" w:rsidP="00FB44F1"/>
        </w:tc>
        <w:tc>
          <w:tcPr>
            <w:tcW w:w="3686" w:type="dxa"/>
            <w:tcBorders>
              <w:bottom w:val="single" w:sz="2" w:space="0" w:color="9BA1CB"/>
            </w:tcBorders>
            <w:shd w:val="clear" w:color="auto" w:fill="auto"/>
          </w:tcPr>
          <w:p w14:paraId="05180E53" w14:textId="030E01C4" w:rsidR="001152E2" w:rsidRDefault="00AB4727" w:rsidP="001152E2">
            <w:r>
              <w:fldChar w:fldCharType="begin"/>
            </w:r>
            <w:r>
              <w:instrText xml:space="preserve"> MERGEFIELD "cleaningSP_Client" </w:instrText>
            </w:r>
            <w:r>
              <w:rPr>
                <w:noProof/>
              </w:rPr>
              <w:fldChar w:fldCharType="end"/>
            </w:r>
          </w:p>
          <w:p w14:paraId="06FCDB8B" w14:textId="4B66712D" w:rsidR="001152E2" w:rsidRDefault="00AB4727" w:rsidP="001152E2">
            <w:r>
              <w:fldChar w:fldCharType="begin"/>
            </w:r>
            <w:r>
              <w:instrText xml:space="preserve"> MERGEFIELD "HGMSP_Client" </w:instrText>
            </w:r>
            <w:r>
              <w:rPr>
                <w:noProof/>
              </w:rPr>
              <w:fldChar w:fldCharType="end"/>
            </w:r>
          </w:p>
          <w:p w14:paraId="6B59BC18" w14:textId="77777777" w:rsidR="00055A33" w:rsidRPr="00FB44F1" w:rsidRDefault="00055A33" w:rsidP="00FB44F1"/>
        </w:tc>
        <w:tc>
          <w:tcPr>
            <w:tcW w:w="4819" w:type="dxa"/>
            <w:tcBorders>
              <w:bottom w:val="single" w:sz="2" w:space="0" w:color="9BA1CB"/>
            </w:tcBorders>
            <w:shd w:val="clear" w:color="auto" w:fill="auto"/>
          </w:tcPr>
          <w:p w14:paraId="77175C3B" w14:textId="77777777" w:rsidR="00895ABD" w:rsidRPr="009E6EA9" w:rsidRDefault="00824F39" w:rsidP="00895ABD">
            <w:pPr>
              <w:rPr>
                <w:noProof/>
              </w:rPr>
            </w:pPr>
            <w:r>
              <w:fldChar w:fldCharType="begin"/>
            </w:r>
            <w:r>
              <w:instrText xml:space="preserve"> MERGEFIELD "cleaningSupportPlanInterventions" </w:instrText>
            </w:r>
            <w:r>
              <w:fldChar w:fldCharType="separate"/>
            </w:r>
            <w:r w:rsidR="00895ABD" w:rsidRPr="009E6EA9">
              <w:rPr>
                <w:noProof/>
              </w:rPr>
              <w:t>•Southern Plus will provide domestic assistance services as negotiated and per budget</w:t>
            </w:r>
          </w:p>
          <w:p w14:paraId="563A2DE8" w14:textId="77777777" w:rsidR="00895ABD" w:rsidRPr="009E6EA9" w:rsidRDefault="00895ABD" w:rsidP="00895ABD">
            <w:pPr>
              <w:rPr>
                <w:noProof/>
              </w:rPr>
            </w:pPr>
            <w:r w:rsidRPr="009E6EA9">
              <w:rPr>
                <w:noProof/>
              </w:rPr>
              <w:t>• Vacuum and mop floors.</w:t>
            </w:r>
          </w:p>
          <w:p w14:paraId="10FFFB78" w14:textId="77777777" w:rsidR="00895ABD" w:rsidRPr="009E6EA9" w:rsidRDefault="00895ABD" w:rsidP="00895ABD">
            <w:pPr>
              <w:rPr>
                <w:noProof/>
              </w:rPr>
            </w:pPr>
            <w:r w:rsidRPr="009E6EA9">
              <w:rPr>
                <w:noProof/>
              </w:rPr>
              <w:t>• Wipe out microwave.</w:t>
            </w:r>
          </w:p>
          <w:p w14:paraId="475EEA6F" w14:textId="77777777" w:rsidR="00895ABD" w:rsidRPr="009E6EA9" w:rsidRDefault="00895ABD" w:rsidP="00895ABD">
            <w:pPr>
              <w:rPr>
                <w:noProof/>
              </w:rPr>
            </w:pPr>
            <w:r w:rsidRPr="009E6EA9">
              <w:rPr>
                <w:noProof/>
              </w:rPr>
              <w:t>• Change sheets on bed. (MOrning put old sheets in wash, new sheets if time or midday service for new sheets, midday service to put sheets in dryer and evening to put away.)</w:t>
            </w:r>
          </w:p>
          <w:p w14:paraId="1F5474E0" w14:textId="77777777" w:rsidR="00895ABD" w:rsidRPr="009E6EA9" w:rsidRDefault="00895ABD" w:rsidP="00895ABD">
            <w:pPr>
              <w:rPr>
                <w:noProof/>
              </w:rPr>
            </w:pPr>
            <w:r w:rsidRPr="009E6EA9">
              <w:rPr>
                <w:noProof/>
              </w:rPr>
              <w:lastRenderedPageBreak/>
              <w:t>• Clean bathroom.</w:t>
            </w:r>
          </w:p>
          <w:p w14:paraId="061472F8" w14:textId="77777777" w:rsidR="00895ABD" w:rsidRPr="009E6EA9" w:rsidRDefault="00895ABD" w:rsidP="00895ABD">
            <w:pPr>
              <w:rPr>
                <w:noProof/>
              </w:rPr>
            </w:pPr>
            <w:r w:rsidRPr="009E6EA9">
              <w:rPr>
                <w:noProof/>
              </w:rPr>
              <w:t>• Clean toilet.</w:t>
            </w:r>
          </w:p>
          <w:p w14:paraId="598B5368" w14:textId="77777777" w:rsidR="00895ABD" w:rsidRPr="009E6EA9" w:rsidRDefault="00895ABD" w:rsidP="00895ABD">
            <w:pPr>
              <w:rPr>
                <w:noProof/>
              </w:rPr>
            </w:pPr>
            <w:r w:rsidRPr="009E6EA9">
              <w:rPr>
                <w:noProof/>
              </w:rPr>
              <w:t>• Ironing as requested.</w:t>
            </w:r>
          </w:p>
          <w:p w14:paraId="510BA947" w14:textId="77777777" w:rsidR="00895ABD" w:rsidRPr="009E6EA9" w:rsidRDefault="00895ABD" w:rsidP="00895ABD">
            <w:pPr>
              <w:rPr>
                <w:noProof/>
              </w:rPr>
            </w:pPr>
            <w:r w:rsidRPr="009E6EA9">
              <w:rPr>
                <w:noProof/>
              </w:rPr>
              <w:t>• Folding washing.</w:t>
            </w:r>
          </w:p>
          <w:p w14:paraId="7BE0B5C6" w14:textId="443F317D" w:rsidR="001152E2" w:rsidRDefault="00824F39" w:rsidP="001152E2">
            <w:r>
              <w:rPr>
                <w:noProof/>
              </w:rPr>
              <w:fldChar w:fldCharType="end"/>
            </w:r>
          </w:p>
          <w:p w14:paraId="2B87BFB5" w14:textId="2C1FD44F" w:rsidR="001152E2" w:rsidRDefault="00895ABD" w:rsidP="00FB44F1">
            <w:r>
              <w:fldChar w:fldCharType="begin"/>
            </w:r>
            <w:r>
              <w:instrText xml:space="preserve"> MERGEFIELD "HGMSupportPlanIntervention</w:instrText>
            </w:r>
            <w:r>
              <w:instrText xml:space="preserve">s" </w:instrText>
            </w:r>
            <w:r>
              <w:fldChar w:fldCharType="separate"/>
            </w:r>
            <w:r w:rsidRPr="009E6EA9">
              <w:rPr>
                <w:noProof/>
              </w:rPr>
              <w:t>•Southern Plus will negotiate handyman services to attend to general household maintenance, window and gutter cleaning as requested / required.</w:t>
            </w:r>
            <w:r>
              <w:rPr>
                <w:noProof/>
              </w:rPr>
              <w:fldChar w:fldCharType="end"/>
            </w:r>
          </w:p>
          <w:p w14:paraId="6C91CD2B" w14:textId="514FC05F" w:rsidR="00055A33" w:rsidRPr="00FB44F1" w:rsidRDefault="00055A33" w:rsidP="00FB44F1"/>
        </w:tc>
        <w:tc>
          <w:tcPr>
            <w:tcW w:w="2410" w:type="dxa"/>
            <w:tcBorders>
              <w:bottom w:val="single" w:sz="2" w:space="0" w:color="9BA1CB"/>
            </w:tcBorders>
            <w:shd w:val="clear" w:color="auto" w:fill="auto"/>
          </w:tcPr>
          <w:p w14:paraId="09E010C1" w14:textId="6C5393F8" w:rsidR="00055A33" w:rsidRDefault="00824F39" w:rsidP="00FB44F1">
            <w:r>
              <w:lastRenderedPageBreak/>
              <w:fldChar w:fldCharType="begin"/>
            </w:r>
            <w:r>
              <w:instrText xml:space="preserve"> MERGEFIELD "cleaningSP_WellnessPartner" </w:instrText>
            </w:r>
            <w:r>
              <w:rPr>
                <w:noProof/>
              </w:rPr>
              <w:fldChar w:fldCharType="end"/>
            </w:r>
          </w:p>
          <w:p w14:paraId="3078CC8E" w14:textId="5D607AE4" w:rsidR="001152E2" w:rsidRPr="00FB44F1" w:rsidRDefault="007D33D2" w:rsidP="00FB44F1">
            <w:r>
              <w:fldChar w:fldCharType="begin"/>
            </w:r>
            <w:r>
              <w:instrText xml:space="preserve"> MERGEFIELD "HGMSP_WellnessPartner" </w:instrText>
            </w:r>
            <w:r>
              <w:rPr>
                <w:noProof/>
              </w:rPr>
              <w:fldChar w:fldCharType="end"/>
            </w:r>
          </w:p>
        </w:tc>
      </w:tr>
      <w:tr w:rsidR="00C062AF" w:rsidRPr="002F01C9" w14:paraId="6276B936" w14:textId="77777777" w:rsidTr="007A545E">
        <w:trPr>
          <w:cantSplit/>
          <w:trHeight w:val="20"/>
        </w:trPr>
        <w:tc>
          <w:tcPr>
            <w:tcW w:w="2265" w:type="dxa"/>
            <w:tcBorders>
              <w:bottom w:val="single" w:sz="2" w:space="0" w:color="9BA1CB"/>
            </w:tcBorders>
            <w:shd w:val="clear" w:color="auto" w:fill="auto"/>
          </w:tcPr>
          <w:p w14:paraId="126D8EBB" w14:textId="77777777" w:rsidR="00C062AF" w:rsidRPr="00C062AF" w:rsidRDefault="00055A33" w:rsidP="001152E2">
            <w:pPr>
              <w:rPr>
                <w:b/>
                <w:bCs/>
              </w:rPr>
            </w:pPr>
            <w:r w:rsidRPr="00C062AF">
              <w:rPr>
                <w:b/>
                <w:bCs/>
              </w:rPr>
              <w:t>FUNCTIONAL SAFETY IN THE HOME ENVIRONMENT</w:t>
            </w:r>
            <w:r w:rsidR="001152E2" w:rsidRPr="00C062AF">
              <w:rPr>
                <w:b/>
                <w:bCs/>
              </w:rPr>
              <w:t xml:space="preserve">: </w:t>
            </w:r>
          </w:p>
          <w:p w14:paraId="75737795" w14:textId="595768F3" w:rsidR="00055A33" w:rsidRPr="001152E2" w:rsidRDefault="00824F39" w:rsidP="001152E2">
            <w:r>
              <w:fldChar w:fldCharType="begin"/>
            </w:r>
            <w:r>
              <w:instrText xml:space="preserve"> MERGEFIELD "environmentSupportPlanFactors" </w:instrText>
            </w:r>
            <w:r>
              <w:rPr>
                <w:noProof/>
              </w:rPr>
              <w:fldChar w:fldCharType="end"/>
            </w:r>
          </w:p>
        </w:tc>
        <w:tc>
          <w:tcPr>
            <w:tcW w:w="1843" w:type="dxa"/>
            <w:tcBorders>
              <w:bottom w:val="single" w:sz="2" w:space="0" w:color="9BA1CB"/>
            </w:tcBorders>
            <w:shd w:val="clear" w:color="auto" w:fill="auto"/>
          </w:tcPr>
          <w:p w14:paraId="4B70EEC1" w14:textId="0962103E" w:rsidR="00087C36" w:rsidRDefault="00824F39" w:rsidP="001152E2">
            <w:r>
              <w:fldChar w:fldCharType="begin"/>
            </w:r>
            <w:r>
              <w:instrText xml:space="preserve"> MERGEFIELD "environmentSupportPlanGoals" </w:instrText>
            </w:r>
            <w:r>
              <w:rPr>
                <w:noProof/>
              </w:rPr>
              <w:fldChar w:fldCharType="end"/>
            </w:r>
          </w:p>
          <w:p w14:paraId="69BF81B1" w14:textId="72FF6C2F" w:rsidR="00E601C5" w:rsidRPr="001152E2" w:rsidRDefault="00E601C5" w:rsidP="00087C36"/>
        </w:tc>
        <w:tc>
          <w:tcPr>
            <w:tcW w:w="3686" w:type="dxa"/>
            <w:tcBorders>
              <w:bottom w:val="single" w:sz="2" w:space="0" w:color="9BA1CB"/>
            </w:tcBorders>
            <w:shd w:val="clear" w:color="auto" w:fill="auto"/>
          </w:tcPr>
          <w:p w14:paraId="63D3ABD1" w14:textId="1215C576" w:rsidR="00087C36" w:rsidRDefault="00824F39" w:rsidP="00087C36">
            <w:r>
              <w:fldChar w:fldCharType="begin"/>
            </w:r>
            <w:r>
              <w:instrText xml:space="preserve"> MERGEFIELD "environmentSP_Client" </w:instrText>
            </w:r>
            <w:r>
              <w:rPr>
                <w:noProof/>
              </w:rPr>
              <w:fldChar w:fldCharType="end"/>
            </w:r>
          </w:p>
          <w:p w14:paraId="72DF5929" w14:textId="782E716E" w:rsidR="004E12DB" w:rsidRPr="001152E2" w:rsidRDefault="004E12DB" w:rsidP="001152E2"/>
        </w:tc>
        <w:tc>
          <w:tcPr>
            <w:tcW w:w="4819" w:type="dxa"/>
            <w:tcBorders>
              <w:bottom w:val="single" w:sz="2" w:space="0" w:color="9BA1CB"/>
            </w:tcBorders>
            <w:shd w:val="clear" w:color="auto" w:fill="auto"/>
          </w:tcPr>
          <w:p w14:paraId="7EC7B03F" w14:textId="6844F66A" w:rsidR="00087C36" w:rsidRDefault="00824F39" w:rsidP="00087C36">
            <w:r>
              <w:fldChar w:fldCharType="begin"/>
            </w:r>
            <w:r>
              <w:instrText xml:space="preserve"> MERGEFIELD "environmentSupportPlanInterventions" </w:instrText>
            </w:r>
            <w:r>
              <w:rPr>
                <w:noProof/>
              </w:rPr>
              <w:fldChar w:fldCharType="end"/>
            </w:r>
          </w:p>
          <w:p w14:paraId="7D6C6F61" w14:textId="77777777" w:rsidR="00055A33" w:rsidRPr="001152E2" w:rsidRDefault="00055A33" w:rsidP="001152E2"/>
        </w:tc>
        <w:tc>
          <w:tcPr>
            <w:tcW w:w="2410" w:type="dxa"/>
            <w:tcBorders>
              <w:bottom w:val="single" w:sz="2" w:space="0" w:color="9BA1CB"/>
            </w:tcBorders>
            <w:shd w:val="clear" w:color="auto" w:fill="auto"/>
          </w:tcPr>
          <w:p w14:paraId="43F9D53F" w14:textId="38AE2357" w:rsidR="00055A33" w:rsidRPr="001152E2" w:rsidRDefault="00824F39" w:rsidP="001152E2">
            <w:r>
              <w:fldChar w:fldCharType="begin"/>
            </w:r>
            <w:r>
              <w:instrText xml:space="preserve"> MERGEFIELD "environmentSP_WellnessPartner" </w:instrText>
            </w:r>
            <w:r>
              <w:rPr>
                <w:noProof/>
              </w:rPr>
              <w:fldChar w:fldCharType="end"/>
            </w:r>
          </w:p>
        </w:tc>
      </w:tr>
      <w:tr w:rsidR="00C062AF" w:rsidRPr="002F01C9" w14:paraId="3276596A" w14:textId="77777777" w:rsidTr="007A545E">
        <w:trPr>
          <w:cantSplit/>
          <w:trHeight w:val="20"/>
        </w:trPr>
        <w:tc>
          <w:tcPr>
            <w:tcW w:w="2265" w:type="dxa"/>
            <w:tcBorders>
              <w:bottom w:val="single" w:sz="2" w:space="0" w:color="9BA1CB"/>
            </w:tcBorders>
            <w:shd w:val="clear" w:color="auto" w:fill="auto"/>
          </w:tcPr>
          <w:p w14:paraId="50EA78CC" w14:textId="7F0C3FDE" w:rsidR="00C062AF" w:rsidRPr="00C062AF" w:rsidRDefault="00B179AE" w:rsidP="00087C36">
            <w:pPr>
              <w:rPr>
                <w:b/>
                <w:bCs/>
              </w:rPr>
            </w:pPr>
            <w:r>
              <w:rPr>
                <w:b/>
                <w:bCs/>
              </w:rPr>
              <w:t>PSYCO</w:t>
            </w:r>
            <w:r w:rsidR="00055A33" w:rsidRPr="00C062AF">
              <w:rPr>
                <w:b/>
                <w:bCs/>
              </w:rPr>
              <w:t>SOCIAL SUPPORT</w:t>
            </w:r>
            <w:r w:rsidR="00087C36" w:rsidRPr="00C062AF">
              <w:rPr>
                <w:b/>
                <w:bCs/>
              </w:rPr>
              <w:t xml:space="preserve">: </w:t>
            </w:r>
          </w:p>
          <w:p w14:paraId="7FAC38F6" w14:textId="6549DFAB" w:rsidR="00055A33" w:rsidRPr="00087C36" w:rsidRDefault="00895ABD" w:rsidP="00087C36">
            <w:r>
              <w:fldChar w:fldCharType="begin"/>
            </w:r>
            <w:r>
              <w:instrText xml:space="preserve"> MERGEFIELD "socialSupportPlanFactors" </w:instrText>
            </w:r>
            <w:r>
              <w:fldChar w:fldCharType="separate"/>
            </w:r>
            <w:r w:rsidRPr="009E6EA9">
              <w:rPr>
                <w:noProof/>
              </w:rPr>
              <w:t xml:space="preserve">•Doris unable to access healthcare and community </w:t>
            </w:r>
            <w:r w:rsidRPr="009E6EA9">
              <w:rPr>
                <w:noProof/>
              </w:rPr>
              <w:lastRenderedPageBreak/>
              <w:t>events/services without support</w:t>
            </w:r>
            <w:r>
              <w:rPr>
                <w:noProof/>
              </w:rPr>
              <w:fldChar w:fldCharType="end"/>
            </w:r>
          </w:p>
        </w:tc>
        <w:tc>
          <w:tcPr>
            <w:tcW w:w="1843" w:type="dxa"/>
            <w:tcBorders>
              <w:bottom w:val="single" w:sz="2" w:space="0" w:color="9BA1CB"/>
            </w:tcBorders>
            <w:shd w:val="clear" w:color="auto" w:fill="auto"/>
          </w:tcPr>
          <w:p w14:paraId="579D6B7B" w14:textId="5732DC7A" w:rsidR="00087C36" w:rsidRDefault="007D33D2" w:rsidP="00087C36">
            <w:fldSimple w:instr=" MERGEFIELD &quot;socialSupportPlanGoals&quot; ">
              <w:r w:rsidR="00895ABD" w:rsidRPr="009E6EA9">
                <w:rPr>
                  <w:noProof/>
                </w:rPr>
                <w:t xml:space="preserve">•Doris will maintain access to the community as required for social and health </w:t>
              </w:r>
              <w:r w:rsidR="00895ABD" w:rsidRPr="009E6EA9">
                <w:rPr>
                  <w:noProof/>
                </w:rPr>
                <w:lastRenderedPageBreak/>
                <w:t>related appointments</w:t>
              </w:r>
            </w:fldSimple>
          </w:p>
          <w:p w14:paraId="0D12283C" w14:textId="70FE1CA1" w:rsidR="00055A33" w:rsidRPr="00087C36" w:rsidRDefault="00055A33" w:rsidP="00087C36"/>
        </w:tc>
        <w:tc>
          <w:tcPr>
            <w:tcW w:w="3686" w:type="dxa"/>
            <w:tcBorders>
              <w:bottom w:val="single" w:sz="2" w:space="0" w:color="9BA1CB"/>
            </w:tcBorders>
            <w:shd w:val="clear" w:color="auto" w:fill="auto"/>
          </w:tcPr>
          <w:p w14:paraId="0AB1CB4A" w14:textId="77777777" w:rsidR="00895ABD" w:rsidRPr="009E6EA9" w:rsidRDefault="00824F39" w:rsidP="00895ABD">
            <w:pPr>
              <w:rPr>
                <w:noProof/>
              </w:rPr>
            </w:pPr>
            <w:r>
              <w:lastRenderedPageBreak/>
              <w:fldChar w:fldCharType="begin"/>
            </w:r>
            <w:r>
              <w:instrText xml:space="preserve"> MERGEFIELD "socialSP_CLient" </w:instrText>
            </w:r>
            <w:r w:rsidR="00895ABD">
              <w:fldChar w:fldCharType="separate"/>
            </w:r>
            <w:r w:rsidR="00895ABD" w:rsidRPr="009E6EA9">
              <w:rPr>
                <w:noProof/>
              </w:rPr>
              <w:t>•Doris family assist with accessing and following up medical/healthcare related appointments</w:t>
            </w:r>
          </w:p>
          <w:p w14:paraId="291B55CA" w14:textId="19ADE605" w:rsidR="00087C36" w:rsidRDefault="00895ABD" w:rsidP="00087C36">
            <w:r w:rsidRPr="009E6EA9">
              <w:rPr>
                <w:noProof/>
              </w:rPr>
              <w:t xml:space="preserve">•Doris family members will ensure Doris has someone with her </w:t>
            </w:r>
            <w:r w:rsidR="00824F39">
              <w:rPr>
                <w:noProof/>
              </w:rPr>
              <w:fldChar w:fldCharType="end"/>
            </w:r>
          </w:p>
          <w:p w14:paraId="0C9E4ACF" w14:textId="77777777" w:rsidR="00055A33" w:rsidRPr="00087C36" w:rsidRDefault="00055A33" w:rsidP="00087C36"/>
        </w:tc>
        <w:tc>
          <w:tcPr>
            <w:tcW w:w="4819" w:type="dxa"/>
            <w:tcBorders>
              <w:bottom w:val="single" w:sz="2" w:space="0" w:color="9BA1CB"/>
            </w:tcBorders>
            <w:shd w:val="clear" w:color="auto" w:fill="auto"/>
          </w:tcPr>
          <w:p w14:paraId="3F506F0E" w14:textId="3E5EBC1D" w:rsidR="00087C36" w:rsidRDefault="007D33D2" w:rsidP="00087C36">
            <w:fldSimple w:instr=" MERGEFIELD &quot;socialSupportPlanInterventions&quot; ">
              <w:r w:rsidR="00895ABD" w:rsidRPr="009E6EA9">
                <w:rPr>
                  <w:noProof/>
                </w:rPr>
                <w:t>Southern Plus support workers will provide extra companionship/social interaction during support services.</w:t>
              </w:r>
            </w:fldSimple>
          </w:p>
          <w:p w14:paraId="2FA8A5D7" w14:textId="25C3969C" w:rsidR="00055A33" w:rsidRPr="00087C36" w:rsidRDefault="00055A33" w:rsidP="00087C36"/>
        </w:tc>
        <w:tc>
          <w:tcPr>
            <w:tcW w:w="2410" w:type="dxa"/>
            <w:tcBorders>
              <w:bottom w:val="single" w:sz="2" w:space="0" w:color="9BA1CB"/>
            </w:tcBorders>
            <w:shd w:val="clear" w:color="auto" w:fill="auto"/>
          </w:tcPr>
          <w:p w14:paraId="73EEFD3F" w14:textId="27DD7E1D" w:rsidR="00055A33" w:rsidRPr="00087C36" w:rsidRDefault="00824F39" w:rsidP="00087C36">
            <w:r>
              <w:fldChar w:fldCharType="begin"/>
            </w:r>
            <w:r>
              <w:instrText xml:space="preserve"> MERGEFIELD "socialSP_WellnessPartner" </w:instrText>
            </w:r>
            <w:r>
              <w:rPr>
                <w:noProof/>
              </w:rPr>
              <w:fldChar w:fldCharType="end"/>
            </w:r>
          </w:p>
        </w:tc>
      </w:tr>
      <w:tr w:rsidR="00C062AF" w:rsidRPr="002F01C9" w14:paraId="40D05732" w14:textId="77777777" w:rsidTr="007A545E">
        <w:trPr>
          <w:cantSplit/>
          <w:trHeight w:val="20"/>
        </w:trPr>
        <w:tc>
          <w:tcPr>
            <w:tcW w:w="2265" w:type="dxa"/>
            <w:tcBorders>
              <w:bottom w:val="single" w:sz="2" w:space="0" w:color="9BA1CB"/>
            </w:tcBorders>
            <w:shd w:val="clear" w:color="auto" w:fill="auto"/>
          </w:tcPr>
          <w:p w14:paraId="186C3D3A" w14:textId="77777777" w:rsidR="00C062AF" w:rsidRPr="00C062AF" w:rsidRDefault="00055A33" w:rsidP="001152E2">
            <w:pPr>
              <w:rPr>
                <w:b/>
                <w:bCs/>
              </w:rPr>
            </w:pPr>
            <w:r w:rsidRPr="00C062AF">
              <w:rPr>
                <w:b/>
                <w:bCs/>
              </w:rPr>
              <w:t>TRANSPORT</w:t>
            </w:r>
            <w:r w:rsidR="00087C36" w:rsidRPr="00C062AF">
              <w:rPr>
                <w:b/>
                <w:bCs/>
              </w:rPr>
              <w:t xml:space="preserve">: </w:t>
            </w:r>
          </w:p>
          <w:p w14:paraId="01511758" w14:textId="773BE650" w:rsidR="00055A33" w:rsidRPr="001152E2" w:rsidRDefault="00AB4727" w:rsidP="001152E2">
            <w:r>
              <w:fldChar w:fldCharType="begin"/>
            </w:r>
            <w:r>
              <w:instrText xml:space="preserve"> MERGEFIELD "transportFactors" </w:instrText>
            </w:r>
            <w:r>
              <w:rPr>
                <w:noProof/>
              </w:rPr>
              <w:fldChar w:fldCharType="end"/>
            </w:r>
          </w:p>
        </w:tc>
        <w:tc>
          <w:tcPr>
            <w:tcW w:w="1843" w:type="dxa"/>
            <w:tcBorders>
              <w:bottom w:val="single" w:sz="2" w:space="0" w:color="9BA1CB"/>
            </w:tcBorders>
            <w:shd w:val="clear" w:color="auto" w:fill="auto"/>
          </w:tcPr>
          <w:p w14:paraId="4C5024FB" w14:textId="4FFF8BB7" w:rsidR="00087C36" w:rsidRDefault="00AB4727" w:rsidP="001152E2">
            <w:r>
              <w:fldChar w:fldCharType="begin"/>
            </w:r>
            <w:r>
              <w:instrText xml:space="preserve"> MERGEFIELD "transportGoals" </w:instrText>
            </w:r>
            <w:r>
              <w:rPr>
                <w:noProof/>
              </w:rPr>
              <w:fldChar w:fldCharType="end"/>
            </w:r>
          </w:p>
          <w:p w14:paraId="1EF94AA9" w14:textId="2487BDDE" w:rsidR="00055A33" w:rsidRPr="001152E2" w:rsidRDefault="00055A33" w:rsidP="001152E2"/>
        </w:tc>
        <w:tc>
          <w:tcPr>
            <w:tcW w:w="3686" w:type="dxa"/>
            <w:tcBorders>
              <w:bottom w:val="single" w:sz="2" w:space="0" w:color="9BA1CB"/>
            </w:tcBorders>
            <w:shd w:val="clear" w:color="auto" w:fill="auto"/>
          </w:tcPr>
          <w:p w14:paraId="5CB1F801" w14:textId="199FC0AD" w:rsidR="00055A33" w:rsidRPr="001152E2" w:rsidRDefault="00824F39" w:rsidP="001152E2">
            <w:r>
              <w:fldChar w:fldCharType="begin"/>
            </w:r>
            <w:r>
              <w:instrText xml:space="preserve"> MERGEFIELD "transportSP_Client" </w:instrText>
            </w:r>
            <w:r>
              <w:rPr>
                <w:noProof/>
              </w:rPr>
              <w:fldChar w:fldCharType="end"/>
            </w:r>
          </w:p>
        </w:tc>
        <w:tc>
          <w:tcPr>
            <w:tcW w:w="4819" w:type="dxa"/>
            <w:tcBorders>
              <w:bottom w:val="single" w:sz="2" w:space="0" w:color="9BA1CB"/>
            </w:tcBorders>
            <w:shd w:val="clear" w:color="auto" w:fill="auto"/>
          </w:tcPr>
          <w:p w14:paraId="32843610" w14:textId="20AF747B" w:rsidR="00055A33" w:rsidRPr="001152E2" w:rsidRDefault="00AB4727" w:rsidP="001152E2">
            <w:r>
              <w:fldChar w:fldCharType="begin"/>
            </w:r>
            <w:r>
              <w:instrText xml:space="preserve"> MERGEFIELD "transportSupportPlanFactors" </w:instrText>
            </w:r>
            <w:r>
              <w:rPr>
                <w:noProof/>
              </w:rPr>
              <w:fldChar w:fldCharType="end"/>
            </w:r>
          </w:p>
        </w:tc>
        <w:tc>
          <w:tcPr>
            <w:tcW w:w="2410" w:type="dxa"/>
            <w:tcBorders>
              <w:bottom w:val="single" w:sz="2" w:space="0" w:color="9BA1CB"/>
            </w:tcBorders>
            <w:shd w:val="clear" w:color="auto" w:fill="auto"/>
          </w:tcPr>
          <w:p w14:paraId="151AD0FE" w14:textId="06145F0A" w:rsidR="00055A33" w:rsidRPr="001152E2" w:rsidRDefault="00824F39" w:rsidP="001152E2">
            <w:r>
              <w:fldChar w:fldCharType="begin"/>
            </w:r>
            <w:r>
              <w:instrText xml:space="preserve"> MERGEFIELD "transportSP_WellnessPartner" </w:instrText>
            </w:r>
            <w:r>
              <w:rPr>
                <w:noProof/>
              </w:rPr>
              <w:fldChar w:fldCharType="end"/>
            </w:r>
          </w:p>
        </w:tc>
      </w:tr>
      <w:tr w:rsidR="00C062AF" w:rsidRPr="002F01C9" w14:paraId="64B49CF8" w14:textId="77777777" w:rsidTr="007A545E">
        <w:trPr>
          <w:cantSplit/>
          <w:trHeight w:val="20"/>
        </w:trPr>
        <w:tc>
          <w:tcPr>
            <w:tcW w:w="2265" w:type="dxa"/>
            <w:tcBorders>
              <w:bottom w:val="single" w:sz="2" w:space="0" w:color="9BA1CB"/>
            </w:tcBorders>
            <w:shd w:val="clear" w:color="auto" w:fill="auto"/>
          </w:tcPr>
          <w:p w14:paraId="376DC969" w14:textId="77777777" w:rsidR="00C062AF" w:rsidRPr="00C062AF" w:rsidRDefault="00055A33" w:rsidP="001152E2">
            <w:pPr>
              <w:rPr>
                <w:b/>
                <w:bCs/>
              </w:rPr>
            </w:pPr>
            <w:r w:rsidRPr="00C062AF">
              <w:rPr>
                <w:b/>
                <w:bCs/>
              </w:rPr>
              <w:t>MAINTAINING PHYSICAL ACTIVITY &amp; FUNCTION</w:t>
            </w:r>
            <w:r w:rsidR="001152E2" w:rsidRPr="00C062AF">
              <w:rPr>
                <w:b/>
                <w:bCs/>
              </w:rPr>
              <w:t xml:space="preserve">: </w:t>
            </w:r>
          </w:p>
          <w:p w14:paraId="13ADF87A" w14:textId="5225A5B8" w:rsidR="00055A33" w:rsidRPr="001152E2" w:rsidRDefault="00895ABD" w:rsidP="001152E2">
            <w:r>
              <w:fldChar w:fldCharType="begin"/>
            </w:r>
            <w:r>
              <w:instrText xml:space="preserve"> MERGEFIELD "mobilitySupportPlanFactors" </w:instrText>
            </w:r>
            <w:r>
              <w:fldChar w:fldCharType="separate"/>
            </w:r>
            <w:r w:rsidRPr="009E6EA9">
              <w:rPr>
                <w:noProof/>
              </w:rPr>
              <w:t>Impaired mobility secondary to reduced balance, strength and stamina</w:t>
            </w:r>
            <w:r>
              <w:rPr>
                <w:noProof/>
              </w:rPr>
              <w:fldChar w:fldCharType="end"/>
            </w:r>
          </w:p>
        </w:tc>
        <w:tc>
          <w:tcPr>
            <w:tcW w:w="1843" w:type="dxa"/>
            <w:tcBorders>
              <w:bottom w:val="single" w:sz="2" w:space="0" w:color="9BA1CB"/>
            </w:tcBorders>
            <w:shd w:val="clear" w:color="auto" w:fill="auto"/>
          </w:tcPr>
          <w:p w14:paraId="1914D83E" w14:textId="77777777" w:rsidR="00895ABD" w:rsidRPr="009E6EA9" w:rsidRDefault="00824F39" w:rsidP="00895ABD">
            <w:pPr>
              <w:rPr>
                <w:noProof/>
              </w:rPr>
            </w:pPr>
            <w:r>
              <w:fldChar w:fldCharType="begin"/>
            </w:r>
            <w:r>
              <w:instrText xml:space="preserve"> MERGEFIELD "mobilitySupportPlanGoals" </w:instrText>
            </w:r>
            <w:r>
              <w:fldChar w:fldCharType="separate"/>
            </w:r>
            <w:r w:rsidR="00895ABD" w:rsidRPr="009E6EA9">
              <w:rPr>
                <w:noProof/>
              </w:rPr>
              <w:t xml:space="preserve">•Doris will maintain optimal mobility, </w:t>
            </w:r>
          </w:p>
          <w:p w14:paraId="02605FC7" w14:textId="743D1C87" w:rsidR="001152E2" w:rsidRPr="001152E2" w:rsidRDefault="00895ABD" w:rsidP="001152E2">
            <w:r w:rsidRPr="009E6EA9">
              <w:rPr>
                <w:noProof/>
              </w:rPr>
              <w:t>•Doris' Falls risk factors will be mitigated</w:t>
            </w:r>
            <w:r w:rsidR="00824F39">
              <w:rPr>
                <w:noProof/>
              </w:rPr>
              <w:fldChar w:fldCharType="end"/>
            </w:r>
          </w:p>
          <w:p w14:paraId="719DB447" w14:textId="5EFAA1BA" w:rsidR="001152E2" w:rsidRPr="001152E2" w:rsidRDefault="001152E2" w:rsidP="001152E2"/>
          <w:p w14:paraId="14221599" w14:textId="039F74B4" w:rsidR="00055A33" w:rsidRPr="001152E2" w:rsidRDefault="00055A33" w:rsidP="001152E2"/>
        </w:tc>
        <w:tc>
          <w:tcPr>
            <w:tcW w:w="3686" w:type="dxa"/>
            <w:tcBorders>
              <w:bottom w:val="single" w:sz="2" w:space="0" w:color="9BA1CB"/>
            </w:tcBorders>
            <w:shd w:val="clear" w:color="auto" w:fill="auto"/>
          </w:tcPr>
          <w:p w14:paraId="5C459096" w14:textId="1F2E4B0D" w:rsidR="001152E2" w:rsidRPr="001152E2" w:rsidRDefault="00824F39" w:rsidP="001152E2">
            <w:fldSimple w:instr=" MERGEFIELD &quot;mobilitySP_Client&quot; ">
              <w:r w:rsidR="00895ABD" w:rsidRPr="009E6EA9">
                <w:rPr>
                  <w:noProof/>
                </w:rPr>
                <w:t xml:space="preserve">•Mrs Haycock is able to mobilise around the home with the aid of her 4 wheel walker. </w:t>
              </w:r>
            </w:fldSimple>
          </w:p>
          <w:p w14:paraId="7AA347AD" w14:textId="63DA3292" w:rsidR="00E710C4" w:rsidRPr="001152E2" w:rsidRDefault="00E710C4" w:rsidP="001152E2"/>
        </w:tc>
        <w:tc>
          <w:tcPr>
            <w:tcW w:w="4819" w:type="dxa"/>
            <w:tcBorders>
              <w:bottom w:val="single" w:sz="2" w:space="0" w:color="9BA1CB"/>
            </w:tcBorders>
            <w:shd w:val="clear" w:color="auto" w:fill="auto"/>
          </w:tcPr>
          <w:p w14:paraId="75DD1062" w14:textId="77777777" w:rsidR="00895ABD" w:rsidRPr="009E6EA9" w:rsidRDefault="00824F39" w:rsidP="00895ABD">
            <w:pPr>
              <w:rPr>
                <w:noProof/>
              </w:rPr>
            </w:pPr>
            <w:r>
              <w:fldChar w:fldCharType="begin"/>
            </w:r>
            <w:r>
              <w:instrText xml:space="preserve"> MERGEFIELD "mobilitySupportPlanInterventions" </w:instrText>
            </w:r>
            <w:r>
              <w:fldChar w:fldCharType="separate"/>
            </w:r>
            <w:r w:rsidR="00895ABD" w:rsidRPr="009E6EA9">
              <w:rPr>
                <w:noProof/>
              </w:rPr>
              <w:t>•Requires standby assistance for transfers and ambulation as Mrs Haycock is at risk of falling.</w:t>
            </w:r>
          </w:p>
          <w:p w14:paraId="3CCA77B6" w14:textId="77777777" w:rsidR="00895ABD" w:rsidRPr="009E6EA9" w:rsidRDefault="00895ABD" w:rsidP="00895ABD">
            <w:pPr>
              <w:rPr>
                <w:noProof/>
              </w:rPr>
            </w:pPr>
            <w:r w:rsidRPr="009E6EA9">
              <w:rPr>
                <w:noProof/>
              </w:rPr>
              <w:t>•Doris requires continuous supplemental oxygen as prescribed by her respiratory specialist. Support workers will assist Doris to manage the tubing while completing ADLs</w:t>
            </w:r>
          </w:p>
          <w:p w14:paraId="3E5F618D" w14:textId="77777777" w:rsidR="00895ABD" w:rsidRPr="009E6EA9" w:rsidRDefault="00895ABD" w:rsidP="00895ABD">
            <w:pPr>
              <w:rPr>
                <w:noProof/>
              </w:rPr>
            </w:pPr>
            <w:r w:rsidRPr="009E6EA9">
              <w:rPr>
                <w:noProof/>
              </w:rPr>
              <w:t>•Wheel chair for longer distances</w:t>
            </w:r>
          </w:p>
          <w:p w14:paraId="21C3CDFC" w14:textId="42D93E9E" w:rsidR="00055A33" w:rsidRPr="001152E2" w:rsidRDefault="00824F39" w:rsidP="001152E2">
            <w:r>
              <w:rPr>
                <w:noProof/>
              </w:rPr>
              <w:fldChar w:fldCharType="end"/>
            </w:r>
          </w:p>
        </w:tc>
        <w:tc>
          <w:tcPr>
            <w:tcW w:w="2410" w:type="dxa"/>
            <w:tcBorders>
              <w:bottom w:val="single" w:sz="2" w:space="0" w:color="9BA1CB"/>
            </w:tcBorders>
            <w:shd w:val="clear" w:color="auto" w:fill="auto"/>
          </w:tcPr>
          <w:p w14:paraId="0A9A8388" w14:textId="02330C10" w:rsidR="00055A33" w:rsidRPr="001152E2" w:rsidRDefault="00824F39" w:rsidP="001152E2">
            <w:r>
              <w:fldChar w:fldCharType="begin"/>
            </w:r>
            <w:r>
              <w:instrText xml:space="preserve"> MERGEFIELD "mobilitySP_WellnessPartner" </w:instrText>
            </w:r>
            <w:r>
              <w:rPr>
                <w:noProof/>
              </w:rPr>
              <w:fldChar w:fldCharType="end"/>
            </w:r>
          </w:p>
        </w:tc>
      </w:tr>
      <w:tr w:rsidR="00C062AF" w:rsidRPr="001152E2" w14:paraId="0B00B310" w14:textId="77777777" w:rsidTr="007A545E">
        <w:trPr>
          <w:cantSplit/>
          <w:trHeight w:val="20"/>
        </w:trPr>
        <w:tc>
          <w:tcPr>
            <w:tcW w:w="2265" w:type="dxa"/>
            <w:tcBorders>
              <w:bottom w:val="single" w:sz="2" w:space="0" w:color="9BA1CB"/>
            </w:tcBorders>
            <w:shd w:val="clear" w:color="auto" w:fill="auto"/>
          </w:tcPr>
          <w:p w14:paraId="3D80F941" w14:textId="77777777" w:rsidR="00C062AF" w:rsidRPr="00C062AF" w:rsidRDefault="00055A33" w:rsidP="001152E2">
            <w:pPr>
              <w:rPr>
                <w:b/>
                <w:bCs/>
              </w:rPr>
            </w:pPr>
            <w:r w:rsidRPr="00C062AF">
              <w:rPr>
                <w:b/>
                <w:bCs/>
              </w:rPr>
              <w:t>RESPITE</w:t>
            </w:r>
            <w:r w:rsidR="00087C36" w:rsidRPr="00C062AF">
              <w:rPr>
                <w:b/>
                <w:bCs/>
              </w:rPr>
              <w:t xml:space="preserve">: </w:t>
            </w:r>
          </w:p>
          <w:p w14:paraId="7FF6C881" w14:textId="7B627F7A" w:rsidR="00055A33" w:rsidRPr="001152E2" w:rsidRDefault="00824F39" w:rsidP="001152E2">
            <w:r>
              <w:fldChar w:fldCharType="begin"/>
            </w:r>
            <w:r>
              <w:instrText xml:space="preserve"> MERGEFIELD "carerSupportPlanFactors" </w:instrText>
            </w:r>
            <w:r>
              <w:rPr>
                <w:noProof/>
              </w:rPr>
              <w:fldChar w:fldCharType="end"/>
            </w:r>
          </w:p>
        </w:tc>
        <w:tc>
          <w:tcPr>
            <w:tcW w:w="1843" w:type="dxa"/>
            <w:tcBorders>
              <w:bottom w:val="single" w:sz="2" w:space="0" w:color="9BA1CB"/>
            </w:tcBorders>
            <w:shd w:val="clear" w:color="auto" w:fill="auto"/>
          </w:tcPr>
          <w:p w14:paraId="39770B14" w14:textId="0CC157F9" w:rsidR="00055A33" w:rsidRPr="001152E2" w:rsidRDefault="00824F39" w:rsidP="001152E2">
            <w:r>
              <w:fldChar w:fldCharType="begin"/>
            </w:r>
            <w:r>
              <w:instrText xml:space="preserve"> MERGEFIELD "carerSupportPlanGoals" </w:instrText>
            </w:r>
            <w:r>
              <w:rPr>
                <w:noProof/>
              </w:rPr>
              <w:fldChar w:fldCharType="end"/>
            </w:r>
          </w:p>
        </w:tc>
        <w:tc>
          <w:tcPr>
            <w:tcW w:w="3686" w:type="dxa"/>
            <w:tcBorders>
              <w:bottom w:val="single" w:sz="2" w:space="0" w:color="9BA1CB"/>
            </w:tcBorders>
            <w:shd w:val="clear" w:color="auto" w:fill="auto"/>
          </w:tcPr>
          <w:p w14:paraId="26F0CED1" w14:textId="70589E2E" w:rsidR="00055A33" w:rsidRPr="001152E2" w:rsidRDefault="00824F39" w:rsidP="001152E2">
            <w:r>
              <w:fldChar w:fldCharType="begin"/>
            </w:r>
            <w:r>
              <w:instrText xml:space="preserve"> MERGEFIELD "carerSP_CLient" </w:instrText>
            </w:r>
            <w:r>
              <w:rPr>
                <w:noProof/>
              </w:rPr>
              <w:fldChar w:fldCharType="end"/>
            </w:r>
          </w:p>
        </w:tc>
        <w:tc>
          <w:tcPr>
            <w:tcW w:w="4819" w:type="dxa"/>
            <w:tcBorders>
              <w:bottom w:val="single" w:sz="2" w:space="0" w:color="9BA1CB"/>
            </w:tcBorders>
            <w:shd w:val="clear" w:color="auto" w:fill="auto"/>
          </w:tcPr>
          <w:p w14:paraId="7F3AE583" w14:textId="12B949CB" w:rsidR="00055A33" w:rsidRPr="001152E2" w:rsidRDefault="00824F39" w:rsidP="001152E2">
            <w:r>
              <w:fldChar w:fldCharType="begin"/>
            </w:r>
            <w:r>
              <w:instrText xml:space="preserve"> MERGEFIELD "carerSupportPlanInterventions" </w:instrText>
            </w:r>
            <w:r>
              <w:rPr>
                <w:noProof/>
              </w:rPr>
              <w:fldChar w:fldCharType="end"/>
            </w:r>
          </w:p>
        </w:tc>
        <w:tc>
          <w:tcPr>
            <w:tcW w:w="2410" w:type="dxa"/>
            <w:tcBorders>
              <w:bottom w:val="single" w:sz="2" w:space="0" w:color="9BA1CB"/>
            </w:tcBorders>
            <w:shd w:val="clear" w:color="auto" w:fill="auto"/>
          </w:tcPr>
          <w:p w14:paraId="1183DEA2" w14:textId="6950A69E" w:rsidR="00055A33" w:rsidRPr="001152E2" w:rsidRDefault="00824F39" w:rsidP="001152E2">
            <w:r>
              <w:fldChar w:fldCharType="begin"/>
            </w:r>
            <w:r>
              <w:instrText xml:space="preserve"> MERGEFIELD "carerSP_WellnessPartner" </w:instrText>
            </w:r>
            <w:r>
              <w:rPr>
                <w:noProof/>
              </w:rPr>
              <w:fldChar w:fldCharType="end"/>
            </w:r>
          </w:p>
        </w:tc>
      </w:tr>
      <w:bookmarkEnd w:id="1"/>
    </w:tbl>
    <w:p w14:paraId="08CEA7FF" w14:textId="77777777" w:rsidR="00DA2B8C" w:rsidRPr="001152E2" w:rsidRDefault="00DA2B8C" w:rsidP="001152E2"/>
    <w:p w14:paraId="1F16D09E" w14:textId="77777777" w:rsidR="00235E41" w:rsidRPr="00C35CBA" w:rsidRDefault="00235E41" w:rsidP="00DF5E4A">
      <w:pPr>
        <w:pStyle w:val="FormBullet1"/>
        <w:numPr>
          <w:ilvl w:val="0"/>
          <w:numId w:val="0"/>
        </w:numPr>
        <w:ind w:left="284"/>
        <w:rPr>
          <w:rFonts w:asciiTheme="minorHAnsi" w:hAnsiTheme="minorHAnsi"/>
          <w:sz w:val="8"/>
          <w:szCs w:val="8"/>
        </w:rPr>
      </w:pPr>
    </w:p>
    <w:p w14:paraId="287B0381" w14:textId="77777777" w:rsidR="00A746D5" w:rsidRPr="00C35CBA" w:rsidRDefault="00A746D5" w:rsidP="00DF5E4A">
      <w:pPr>
        <w:pStyle w:val="FormBullet1"/>
        <w:numPr>
          <w:ilvl w:val="0"/>
          <w:numId w:val="0"/>
        </w:numPr>
        <w:ind w:left="284"/>
        <w:rPr>
          <w:rFonts w:asciiTheme="minorHAnsi" w:hAnsiTheme="minorHAnsi"/>
          <w:sz w:val="8"/>
          <w:szCs w:val="8"/>
        </w:rPr>
      </w:pPr>
    </w:p>
    <w:p w14:paraId="056C390C" w14:textId="77777777" w:rsidR="00235E41" w:rsidRPr="00C35CBA" w:rsidRDefault="00235E41"/>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3186"/>
        <w:gridCol w:w="12154"/>
      </w:tblGrid>
      <w:tr w:rsidR="00235E41" w:rsidRPr="0032132C" w14:paraId="61B3ACA8" w14:textId="77777777" w:rsidTr="00027FD3">
        <w:trPr>
          <w:cantSplit/>
          <w:trHeight w:val="607"/>
        </w:trPr>
        <w:tc>
          <w:tcPr>
            <w:tcW w:w="3120" w:type="dxa"/>
            <w:shd w:val="clear" w:color="auto" w:fill="auto"/>
          </w:tcPr>
          <w:p w14:paraId="23D53F41" w14:textId="77777777" w:rsidR="00235E41" w:rsidRPr="0032132C" w:rsidRDefault="00235E41" w:rsidP="00027FD3">
            <w:pPr>
              <w:pStyle w:val="FormFont2"/>
              <w:rPr>
                <w:rFonts w:asciiTheme="minorHAnsi" w:hAnsiTheme="minorHAnsi"/>
                <w:b/>
              </w:rPr>
            </w:pPr>
            <w:r>
              <w:rPr>
                <w:rFonts w:asciiTheme="minorHAnsi" w:hAnsiTheme="minorHAnsi"/>
                <w:b/>
              </w:rPr>
              <w:lastRenderedPageBreak/>
              <w:t>WELLNESS PARTNER RESPONSIBILITIES</w:t>
            </w:r>
          </w:p>
        </w:tc>
        <w:tc>
          <w:tcPr>
            <w:tcW w:w="11902" w:type="dxa"/>
            <w:shd w:val="clear" w:color="auto" w:fill="auto"/>
          </w:tcPr>
          <w:p w14:paraId="46E85570" w14:textId="77777777" w:rsidR="00235E41" w:rsidRPr="0032132C" w:rsidRDefault="00235E41" w:rsidP="00027FD3">
            <w:pPr>
              <w:pStyle w:val="FormFont2"/>
              <w:rPr>
                <w:rFonts w:asciiTheme="minorHAnsi" w:hAnsiTheme="minorHAnsi"/>
              </w:rPr>
            </w:pPr>
          </w:p>
          <w:p w14:paraId="5A2285B3"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 xml:space="preserve">An individualised home care budget </w:t>
            </w:r>
            <w:r>
              <w:rPr>
                <w:rFonts w:asciiTheme="minorHAnsi" w:hAnsiTheme="minorHAnsi"/>
                <w:sz w:val="22"/>
                <w:szCs w:val="22"/>
              </w:rPr>
              <w:t xml:space="preserve">and care plan </w:t>
            </w:r>
            <w:r w:rsidRPr="00180703">
              <w:rPr>
                <w:rFonts w:asciiTheme="minorHAnsi" w:hAnsiTheme="minorHAnsi"/>
                <w:sz w:val="22"/>
                <w:szCs w:val="22"/>
              </w:rPr>
              <w:t xml:space="preserve">will be provided </w:t>
            </w:r>
            <w:r>
              <w:rPr>
                <w:rFonts w:asciiTheme="minorHAnsi" w:hAnsiTheme="minorHAnsi"/>
                <w:sz w:val="22"/>
                <w:szCs w:val="22"/>
              </w:rPr>
              <w:t>and discussed with the</w:t>
            </w:r>
            <w:r w:rsidRPr="00180703">
              <w:rPr>
                <w:rFonts w:asciiTheme="minorHAnsi" w:hAnsiTheme="minorHAnsi"/>
                <w:sz w:val="22"/>
                <w:szCs w:val="22"/>
              </w:rPr>
              <w:t xml:space="preserve"> client </w:t>
            </w:r>
            <w:r>
              <w:rPr>
                <w:rFonts w:asciiTheme="minorHAnsi" w:hAnsiTheme="minorHAnsi"/>
                <w:sz w:val="22"/>
                <w:szCs w:val="22"/>
              </w:rPr>
              <w:t xml:space="preserve">/ representative </w:t>
            </w:r>
            <w:r w:rsidRPr="00180703">
              <w:rPr>
                <w:rFonts w:asciiTheme="minorHAnsi" w:hAnsiTheme="minorHAnsi"/>
                <w:sz w:val="22"/>
                <w:szCs w:val="22"/>
              </w:rPr>
              <w:t>on each occasion there is a change in ongoing care and support services.</w:t>
            </w:r>
          </w:p>
          <w:p w14:paraId="796FFFF6" w14:textId="77777777" w:rsidR="00235E41" w:rsidRPr="00180703" w:rsidRDefault="00235E41" w:rsidP="00027FD3">
            <w:pPr>
              <w:pStyle w:val="FormFont2"/>
              <w:rPr>
                <w:rFonts w:asciiTheme="minorHAnsi" w:hAnsiTheme="minorHAnsi"/>
                <w:sz w:val="22"/>
                <w:szCs w:val="22"/>
              </w:rPr>
            </w:pPr>
          </w:p>
          <w:p w14:paraId="58BB7BB3" w14:textId="77777777" w:rsidR="00235E41" w:rsidRPr="00180703" w:rsidRDefault="00235E41" w:rsidP="00027FD3">
            <w:pPr>
              <w:pStyle w:val="ListParagraph"/>
              <w:ind w:left="0"/>
              <w:contextualSpacing w:val="0"/>
            </w:pPr>
            <w:r w:rsidRPr="00180703">
              <w:t>Co-ordinating care and services, including external contractors</w:t>
            </w:r>
            <w:r>
              <w:t>, processing invoices for payment.</w:t>
            </w:r>
          </w:p>
          <w:p w14:paraId="2B855B45" w14:textId="77777777" w:rsidR="00235E41" w:rsidRPr="00180703" w:rsidRDefault="00235E41" w:rsidP="00027FD3">
            <w:pPr>
              <w:pStyle w:val="ListParagraph"/>
              <w:ind w:left="1076"/>
              <w:contextualSpacing w:val="0"/>
            </w:pPr>
          </w:p>
          <w:p w14:paraId="360B265B" w14:textId="77777777" w:rsidR="00235E41" w:rsidRPr="00180703" w:rsidRDefault="00235E41" w:rsidP="00027FD3">
            <w:r w:rsidRPr="00180703">
              <w:t>Ensur</w:t>
            </w:r>
            <w:r>
              <w:t>e</w:t>
            </w:r>
            <w:r w:rsidRPr="00180703">
              <w:t xml:space="preserve"> care and services are culturally appropriate</w:t>
            </w:r>
            <w:r>
              <w:t>.</w:t>
            </w:r>
          </w:p>
          <w:p w14:paraId="64CB450D" w14:textId="77777777" w:rsidR="00235E41" w:rsidRDefault="00235E41" w:rsidP="00027FD3">
            <w:pPr>
              <w:pStyle w:val="FormFont2"/>
              <w:rPr>
                <w:rFonts w:asciiTheme="minorHAnsi" w:hAnsiTheme="minorHAnsi"/>
                <w:sz w:val="22"/>
                <w:szCs w:val="22"/>
              </w:rPr>
            </w:pPr>
          </w:p>
          <w:p w14:paraId="6524F550"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Complete a formal review of services being provided at least every 6 months, (sooner if client circumstances change) to ensure that directed and responsive services are delivered to meet the ongoing care needs of the client.</w:t>
            </w:r>
          </w:p>
          <w:p w14:paraId="55E3E5FD" w14:textId="77777777" w:rsidR="00235E41" w:rsidRDefault="00235E41" w:rsidP="00027FD3">
            <w:pPr>
              <w:pStyle w:val="FormFont2"/>
              <w:rPr>
                <w:rFonts w:asciiTheme="minorHAnsi" w:hAnsiTheme="minorHAnsi"/>
                <w:sz w:val="22"/>
                <w:szCs w:val="22"/>
              </w:rPr>
            </w:pPr>
          </w:p>
          <w:p w14:paraId="22FAF247" w14:textId="77777777" w:rsidR="00235E41" w:rsidRPr="00180703" w:rsidRDefault="00235E41" w:rsidP="00027FD3">
            <w:pPr>
              <w:pStyle w:val="FormFont2"/>
              <w:rPr>
                <w:rFonts w:asciiTheme="minorHAnsi" w:hAnsiTheme="minorHAnsi"/>
                <w:sz w:val="22"/>
                <w:szCs w:val="22"/>
              </w:rPr>
            </w:pPr>
            <w:r w:rsidRPr="00180703">
              <w:rPr>
                <w:rFonts w:asciiTheme="minorHAnsi" w:hAnsiTheme="minorHAnsi"/>
                <w:sz w:val="22"/>
                <w:szCs w:val="22"/>
              </w:rPr>
              <w:t>Address identified risks to client safety</w:t>
            </w:r>
          </w:p>
          <w:p w14:paraId="102D5FB1" w14:textId="77777777" w:rsidR="00235E41" w:rsidRPr="00180703" w:rsidRDefault="00235E41" w:rsidP="00027FD3">
            <w:pPr>
              <w:pStyle w:val="FormFont2"/>
              <w:rPr>
                <w:rFonts w:asciiTheme="minorHAnsi" w:hAnsiTheme="minorHAnsi"/>
                <w:sz w:val="22"/>
                <w:szCs w:val="22"/>
              </w:rPr>
            </w:pPr>
          </w:p>
          <w:p w14:paraId="37BCD13C" w14:textId="77777777" w:rsidR="00235E41" w:rsidRPr="0032132C" w:rsidRDefault="00235E41" w:rsidP="00027FD3">
            <w:pPr>
              <w:pStyle w:val="FormFont2"/>
              <w:rPr>
                <w:rFonts w:asciiTheme="minorHAnsi" w:hAnsiTheme="minorHAnsi"/>
              </w:rPr>
            </w:pPr>
          </w:p>
        </w:tc>
      </w:tr>
    </w:tbl>
    <w:p w14:paraId="3490297F" w14:textId="6AE37E10" w:rsidR="00E87329" w:rsidRDefault="00E87329">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1878"/>
        <w:gridCol w:w="1878"/>
        <w:gridCol w:w="1878"/>
        <w:gridCol w:w="1879"/>
        <w:gridCol w:w="1878"/>
        <w:gridCol w:w="1878"/>
        <w:gridCol w:w="1878"/>
        <w:gridCol w:w="1879"/>
      </w:tblGrid>
      <w:tr w:rsidR="00725CED" w:rsidRPr="0032132C" w14:paraId="176DFE48" w14:textId="77777777" w:rsidTr="007277BA">
        <w:trPr>
          <w:cantSplit/>
        </w:trPr>
        <w:tc>
          <w:tcPr>
            <w:tcW w:w="15026" w:type="dxa"/>
            <w:gridSpan w:val="8"/>
            <w:shd w:val="clear" w:color="auto" w:fill="CB507F"/>
          </w:tcPr>
          <w:p w14:paraId="20EBF6F6" w14:textId="61576C2F" w:rsidR="00725CED" w:rsidRPr="0032132C" w:rsidRDefault="0032132C" w:rsidP="00DF5E4A">
            <w:pPr>
              <w:pStyle w:val="FormHeading2"/>
              <w:rPr>
                <w:rFonts w:asciiTheme="minorHAnsi" w:hAnsiTheme="minorHAnsi"/>
              </w:rPr>
            </w:pPr>
            <w:r w:rsidRPr="0032132C">
              <w:rPr>
                <w:rFonts w:asciiTheme="minorHAnsi" w:hAnsiTheme="minorHAnsi"/>
              </w:rPr>
              <w:lastRenderedPageBreak/>
              <w:t>SERVICE PLAN</w:t>
            </w:r>
          </w:p>
        </w:tc>
      </w:tr>
      <w:tr w:rsidR="00725CED" w:rsidRPr="0032132C" w14:paraId="21059599" w14:textId="77777777" w:rsidTr="007277BA">
        <w:trPr>
          <w:cantSplit/>
        </w:trPr>
        <w:tc>
          <w:tcPr>
            <w:tcW w:w="1878" w:type="dxa"/>
            <w:tcBorders>
              <w:top w:val="single" w:sz="2" w:space="0" w:color="9BA1CB"/>
              <w:left w:val="single" w:sz="2" w:space="0" w:color="9BA1CB"/>
              <w:bottom w:val="single" w:sz="2" w:space="0" w:color="9BA1CB"/>
              <w:right w:val="single" w:sz="2" w:space="0" w:color="FFFFFF" w:themeColor="background1"/>
            </w:tcBorders>
            <w:shd w:val="clear" w:color="auto" w:fill="9BA1CB"/>
          </w:tcPr>
          <w:p w14:paraId="515C2FAA" w14:textId="41EF839A" w:rsidR="00725CED" w:rsidRPr="0032132C" w:rsidRDefault="00725CED" w:rsidP="00DF5E4A">
            <w:pPr>
              <w:pStyle w:val="FormHeading2"/>
              <w:rPr>
                <w:rFonts w:asciiTheme="minorHAnsi" w:hAnsiTheme="minorHAnsi"/>
              </w:rPr>
            </w:pP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589D62E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Mon</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8E8F39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Tues</w:t>
            </w:r>
          </w:p>
        </w:tc>
        <w:tc>
          <w:tcPr>
            <w:tcW w:w="1879"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0BD5CB5D"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Weds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23E76AA8"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Thurs</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7FF36786"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Fri</w:t>
            </w:r>
          </w:p>
        </w:tc>
        <w:tc>
          <w:tcPr>
            <w:tcW w:w="1878" w:type="dxa"/>
            <w:tcBorders>
              <w:top w:val="single" w:sz="2" w:space="0" w:color="9BA1CB"/>
              <w:left w:val="single" w:sz="2" w:space="0" w:color="FFFFFF" w:themeColor="background1"/>
              <w:bottom w:val="single" w:sz="2" w:space="0" w:color="9BA1CB"/>
              <w:right w:val="single" w:sz="2" w:space="0" w:color="FFFFFF" w:themeColor="background1"/>
            </w:tcBorders>
            <w:shd w:val="clear" w:color="auto" w:fill="9BA1CB"/>
            <w:vAlign w:val="center"/>
          </w:tcPr>
          <w:p w14:paraId="37D77E3C"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Sat</w:t>
            </w:r>
          </w:p>
        </w:tc>
        <w:tc>
          <w:tcPr>
            <w:tcW w:w="1879" w:type="dxa"/>
            <w:tcBorders>
              <w:top w:val="single" w:sz="2" w:space="0" w:color="9BA1CB"/>
              <w:left w:val="single" w:sz="2" w:space="0" w:color="FFFFFF" w:themeColor="background1"/>
              <w:bottom w:val="single" w:sz="2" w:space="0" w:color="9BA1CB"/>
              <w:right w:val="single" w:sz="2" w:space="0" w:color="9BA1CB"/>
            </w:tcBorders>
            <w:shd w:val="clear" w:color="auto" w:fill="9BA1CB"/>
            <w:vAlign w:val="center"/>
          </w:tcPr>
          <w:p w14:paraId="611295B1" w14:textId="77777777" w:rsidR="00725CED" w:rsidRPr="0032132C" w:rsidRDefault="00725CED" w:rsidP="00DF5E4A">
            <w:pPr>
              <w:pStyle w:val="FormHeading2"/>
              <w:jc w:val="center"/>
              <w:rPr>
                <w:rFonts w:asciiTheme="minorHAnsi" w:hAnsiTheme="minorHAnsi"/>
              </w:rPr>
            </w:pPr>
            <w:r w:rsidRPr="0032132C">
              <w:rPr>
                <w:rFonts w:asciiTheme="minorHAnsi" w:hAnsiTheme="minorHAnsi"/>
              </w:rPr>
              <w:t>Sun</w:t>
            </w:r>
          </w:p>
        </w:tc>
      </w:tr>
      <w:tr w:rsidR="00725CED" w:rsidRPr="0032132C" w14:paraId="723025B7" w14:textId="77777777" w:rsidTr="00C062AF">
        <w:trPr>
          <w:cantSplit/>
          <w:trHeight w:val="1818"/>
        </w:trPr>
        <w:tc>
          <w:tcPr>
            <w:tcW w:w="1878" w:type="dxa"/>
            <w:tcBorders>
              <w:top w:val="single" w:sz="2" w:space="0" w:color="9BA1CB"/>
              <w:bottom w:val="single" w:sz="2" w:space="0" w:color="9BA1CB"/>
            </w:tcBorders>
          </w:tcPr>
          <w:p w14:paraId="6E48D071" w14:textId="04B541C9" w:rsidR="00725CED" w:rsidRPr="00087C36" w:rsidRDefault="0032132C" w:rsidP="00087C36">
            <w:r w:rsidRPr="00087C36">
              <w:t>MORNING</w:t>
            </w:r>
          </w:p>
        </w:tc>
        <w:tc>
          <w:tcPr>
            <w:tcW w:w="1878" w:type="dxa"/>
            <w:tcBorders>
              <w:top w:val="single" w:sz="2" w:space="0" w:color="9BA1CB"/>
              <w:bottom w:val="single" w:sz="2" w:space="0" w:color="9BA1CB"/>
            </w:tcBorders>
          </w:tcPr>
          <w:p w14:paraId="7A71724A" w14:textId="3A2436C8" w:rsidR="00725CED" w:rsidRPr="00087C36" w:rsidRDefault="00895ABD" w:rsidP="00C062AF">
            <w:r>
              <w:fldChar w:fldCharType="begin"/>
            </w:r>
            <w:r>
              <w:instrText xml:space="preserve"> MERGEFIELD "mondayAM" </w:instrText>
            </w:r>
            <w:r>
              <w:fldChar w:fldCharType="separate"/>
            </w:r>
            <w:r w:rsidRPr="009E6EA9">
              <w:rPr>
                <w:noProof/>
              </w:rPr>
              <w:t>8am Personal care 1/2 hour</w:t>
            </w:r>
            <w:r>
              <w:rPr>
                <w:noProof/>
              </w:rPr>
              <w:fldChar w:fldCharType="end"/>
            </w:r>
          </w:p>
        </w:tc>
        <w:tc>
          <w:tcPr>
            <w:tcW w:w="1878" w:type="dxa"/>
            <w:tcBorders>
              <w:top w:val="single" w:sz="2" w:space="0" w:color="9BA1CB"/>
              <w:bottom w:val="single" w:sz="2" w:space="0" w:color="9BA1CB"/>
            </w:tcBorders>
          </w:tcPr>
          <w:p w14:paraId="6D3A68CE" w14:textId="61ACEBCB" w:rsidR="00725CED" w:rsidRPr="00087C36" w:rsidRDefault="00895ABD" w:rsidP="00C062AF">
            <w:r>
              <w:fldChar w:fldCharType="begin"/>
            </w:r>
            <w:r>
              <w:instrText xml:space="preserve"> MERGEFIELD "tuesdayAM" </w:instrText>
            </w:r>
            <w:r>
              <w:fldChar w:fldCharType="separate"/>
            </w:r>
            <w:r w:rsidRPr="009E6EA9">
              <w:rPr>
                <w:noProof/>
              </w:rPr>
              <w:t>8am Personal care 1/2 hour</w:t>
            </w:r>
            <w:r>
              <w:rPr>
                <w:noProof/>
              </w:rPr>
              <w:fldChar w:fldCharType="end"/>
            </w:r>
          </w:p>
        </w:tc>
        <w:tc>
          <w:tcPr>
            <w:tcW w:w="1879" w:type="dxa"/>
            <w:tcBorders>
              <w:top w:val="single" w:sz="2" w:space="0" w:color="9BA1CB"/>
              <w:bottom w:val="single" w:sz="2" w:space="0" w:color="9BA1CB"/>
            </w:tcBorders>
          </w:tcPr>
          <w:p w14:paraId="74D3A4A3" w14:textId="2EE9A031" w:rsidR="00725CED" w:rsidRPr="00087C36" w:rsidRDefault="00895ABD" w:rsidP="00C062AF">
            <w:r>
              <w:fldChar w:fldCharType="begin"/>
            </w:r>
            <w:r>
              <w:instrText xml:space="preserve"> MERGEFIELD "wednesdayAM" </w:instrText>
            </w:r>
            <w:r>
              <w:fldChar w:fldCharType="separate"/>
            </w:r>
            <w:r w:rsidRPr="009E6EA9">
              <w:rPr>
                <w:noProof/>
              </w:rPr>
              <w:t>8am Personal care 1/2 hour</w:t>
            </w:r>
            <w:r>
              <w:rPr>
                <w:noProof/>
              </w:rPr>
              <w:fldChar w:fldCharType="end"/>
            </w:r>
          </w:p>
        </w:tc>
        <w:tc>
          <w:tcPr>
            <w:tcW w:w="1878" w:type="dxa"/>
            <w:tcBorders>
              <w:top w:val="single" w:sz="2" w:space="0" w:color="9BA1CB"/>
              <w:bottom w:val="single" w:sz="2" w:space="0" w:color="9BA1CB"/>
            </w:tcBorders>
          </w:tcPr>
          <w:p w14:paraId="76600084" w14:textId="1371AD43" w:rsidR="006E3B87" w:rsidRPr="00087C36" w:rsidRDefault="00895ABD" w:rsidP="00C062AF">
            <w:r>
              <w:fldChar w:fldCharType="begin"/>
            </w:r>
            <w:r>
              <w:instrText xml:space="preserve"> MERGEFIELD "thursdayAM" </w:instrText>
            </w:r>
            <w:r>
              <w:fldChar w:fldCharType="separate"/>
            </w:r>
            <w:r w:rsidRPr="009E6EA9">
              <w:rPr>
                <w:noProof/>
              </w:rPr>
              <w:t>8am Personal care 1/2 hour</w:t>
            </w:r>
            <w:r>
              <w:rPr>
                <w:noProof/>
              </w:rPr>
              <w:fldChar w:fldCharType="end"/>
            </w:r>
          </w:p>
        </w:tc>
        <w:tc>
          <w:tcPr>
            <w:tcW w:w="1878" w:type="dxa"/>
            <w:tcBorders>
              <w:top w:val="single" w:sz="2" w:space="0" w:color="9BA1CB"/>
              <w:bottom w:val="single" w:sz="2" w:space="0" w:color="9BA1CB"/>
            </w:tcBorders>
          </w:tcPr>
          <w:p w14:paraId="5C00B92B" w14:textId="445EC78B" w:rsidR="00725CED" w:rsidRPr="00087C36" w:rsidRDefault="00895ABD" w:rsidP="00C062AF">
            <w:r>
              <w:fldChar w:fldCharType="begin"/>
            </w:r>
            <w:r>
              <w:instrText xml:space="preserve"> MERGEFIELD "fridayAM" </w:instrText>
            </w:r>
            <w:r>
              <w:fldChar w:fldCharType="separate"/>
            </w:r>
            <w:r w:rsidRPr="009E6EA9">
              <w:rPr>
                <w:noProof/>
              </w:rPr>
              <w:t>8am Personal care 1/2 hour</w:t>
            </w:r>
            <w:r>
              <w:rPr>
                <w:noProof/>
              </w:rPr>
              <w:fldChar w:fldCharType="end"/>
            </w:r>
          </w:p>
        </w:tc>
        <w:tc>
          <w:tcPr>
            <w:tcW w:w="1878" w:type="dxa"/>
            <w:tcBorders>
              <w:top w:val="single" w:sz="2" w:space="0" w:color="9BA1CB"/>
              <w:bottom w:val="single" w:sz="2" w:space="0" w:color="9BA1CB"/>
            </w:tcBorders>
          </w:tcPr>
          <w:p w14:paraId="22CC9225" w14:textId="3990F0B6" w:rsidR="00725CED" w:rsidRPr="00087C36" w:rsidRDefault="00895ABD" w:rsidP="00C062AF">
            <w:r>
              <w:fldChar w:fldCharType="begin"/>
            </w:r>
            <w:r>
              <w:instrText xml:space="preserve"> MERGEFIELD "saturdayAM" </w:instrText>
            </w:r>
            <w:r>
              <w:fldChar w:fldCharType="separate"/>
            </w:r>
            <w:r w:rsidRPr="009E6EA9">
              <w:rPr>
                <w:noProof/>
              </w:rPr>
              <w:t>8am Personal care 1/2 hour</w:t>
            </w:r>
            <w:r>
              <w:rPr>
                <w:noProof/>
              </w:rPr>
              <w:fldChar w:fldCharType="end"/>
            </w:r>
          </w:p>
        </w:tc>
        <w:tc>
          <w:tcPr>
            <w:tcW w:w="1879" w:type="dxa"/>
            <w:tcBorders>
              <w:top w:val="single" w:sz="2" w:space="0" w:color="9BA1CB"/>
              <w:bottom w:val="single" w:sz="2" w:space="0" w:color="9BA1CB"/>
            </w:tcBorders>
          </w:tcPr>
          <w:p w14:paraId="1D0F6205" w14:textId="7BFBC53A" w:rsidR="00725CED" w:rsidRPr="00087C36" w:rsidRDefault="00895ABD" w:rsidP="00C062AF">
            <w:r>
              <w:fldChar w:fldCharType="begin"/>
            </w:r>
            <w:r>
              <w:instrText xml:space="preserve"> MERGEFIELD "sundayAM" </w:instrText>
            </w:r>
            <w:r>
              <w:fldChar w:fldCharType="separate"/>
            </w:r>
            <w:r w:rsidRPr="009E6EA9">
              <w:rPr>
                <w:noProof/>
              </w:rPr>
              <w:t>8am Personal care 1/2 hour</w:t>
            </w:r>
            <w:r>
              <w:rPr>
                <w:noProof/>
              </w:rPr>
              <w:fldChar w:fldCharType="end"/>
            </w:r>
          </w:p>
        </w:tc>
      </w:tr>
      <w:tr w:rsidR="00725CED" w:rsidRPr="0032132C" w14:paraId="5ED8BD47" w14:textId="77777777" w:rsidTr="00C062AF">
        <w:trPr>
          <w:cantSplit/>
          <w:trHeight w:val="1694"/>
        </w:trPr>
        <w:tc>
          <w:tcPr>
            <w:tcW w:w="1878" w:type="dxa"/>
            <w:tcBorders>
              <w:top w:val="single" w:sz="2" w:space="0" w:color="9BA1CB"/>
              <w:bottom w:val="single" w:sz="2" w:space="0" w:color="9BA1CB"/>
            </w:tcBorders>
          </w:tcPr>
          <w:p w14:paraId="3C23DDC2" w14:textId="182F2242" w:rsidR="00725CED" w:rsidRPr="00087C36" w:rsidRDefault="0032132C" w:rsidP="00087C36">
            <w:r w:rsidRPr="00087C36">
              <w:t>AFTERNOON</w:t>
            </w:r>
          </w:p>
        </w:tc>
        <w:tc>
          <w:tcPr>
            <w:tcW w:w="1878" w:type="dxa"/>
            <w:tcBorders>
              <w:top w:val="single" w:sz="2" w:space="0" w:color="9BA1CB"/>
              <w:bottom w:val="single" w:sz="2" w:space="0" w:color="9BA1CB"/>
            </w:tcBorders>
          </w:tcPr>
          <w:p w14:paraId="46FF341E" w14:textId="5BCDE6A9" w:rsidR="00725CED" w:rsidRPr="00087C36" w:rsidRDefault="00824F39" w:rsidP="00C062AF">
            <w:r>
              <w:fldChar w:fldCharType="begin"/>
            </w:r>
            <w:r>
              <w:instrText xml:space="preserve"> MERGEFIELD "mondayPM" </w:instrText>
            </w:r>
            <w:r>
              <w:rPr>
                <w:noProof/>
              </w:rPr>
              <w:fldChar w:fldCharType="end"/>
            </w:r>
          </w:p>
        </w:tc>
        <w:tc>
          <w:tcPr>
            <w:tcW w:w="1878" w:type="dxa"/>
            <w:tcBorders>
              <w:top w:val="single" w:sz="2" w:space="0" w:color="9BA1CB"/>
              <w:bottom w:val="single" w:sz="2" w:space="0" w:color="9BA1CB"/>
            </w:tcBorders>
          </w:tcPr>
          <w:p w14:paraId="477F382B" w14:textId="0516D4A3" w:rsidR="00725CED" w:rsidRPr="00087C36" w:rsidRDefault="00824F39" w:rsidP="00C062AF">
            <w:r>
              <w:fldChar w:fldCharType="begin"/>
            </w:r>
            <w:r>
              <w:instrText xml:space="preserve"> MERGEFIELD "tuesdayPM" </w:instrText>
            </w:r>
            <w:r>
              <w:rPr>
                <w:noProof/>
              </w:rPr>
              <w:fldChar w:fldCharType="end"/>
            </w:r>
          </w:p>
        </w:tc>
        <w:tc>
          <w:tcPr>
            <w:tcW w:w="1879" w:type="dxa"/>
            <w:tcBorders>
              <w:top w:val="single" w:sz="2" w:space="0" w:color="9BA1CB"/>
              <w:bottom w:val="single" w:sz="2" w:space="0" w:color="9BA1CB"/>
            </w:tcBorders>
          </w:tcPr>
          <w:p w14:paraId="769A9838" w14:textId="57E832A0" w:rsidR="00725CED" w:rsidRPr="00087C36" w:rsidRDefault="007D33D2" w:rsidP="00C062AF">
            <w:r>
              <w:fldChar w:fldCharType="begin"/>
            </w:r>
            <w:r>
              <w:instrText xml:space="preserve"> MERGEFIELD "wednesdayPM" </w:instrText>
            </w:r>
            <w:r>
              <w:rPr>
                <w:noProof/>
              </w:rPr>
              <w:fldChar w:fldCharType="end"/>
            </w:r>
          </w:p>
        </w:tc>
        <w:tc>
          <w:tcPr>
            <w:tcW w:w="1878" w:type="dxa"/>
            <w:tcBorders>
              <w:top w:val="single" w:sz="2" w:space="0" w:color="9BA1CB"/>
              <w:bottom w:val="single" w:sz="2" w:space="0" w:color="9BA1CB"/>
            </w:tcBorders>
          </w:tcPr>
          <w:p w14:paraId="23CE8AF1" w14:textId="01EB13EC" w:rsidR="00725CED" w:rsidRPr="00087C36" w:rsidRDefault="00824F39" w:rsidP="00C062AF">
            <w:r>
              <w:fldChar w:fldCharType="begin"/>
            </w:r>
            <w:r>
              <w:instrText xml:space="preserve"> MERGEFIELD "thursdayPM" </w:instrText>
            </w:r>
            <w:r>
              <w:rPr>
                <w:noProof/>
              </w:rPr>
              <w:fldChar w:fldCharType="end"/>
            </w:r>
          </w:p>
        </w:tc>
        <w:tc>
          <w:tcPr>
            <w:tcW w:w="1878" w:type="dxa"/>
            <w:tcBorders>
              <w:top w:val="single" w:sz="2" w:space="0" w:color="9BA1CB"/>
              <w:bottom w:val="single" w:sz="2" w:space="0" w:color="9BA1CB"/>
            </w:tcBorders>
          </w:tcPr>
          <w:p w14:paraId="45B4F6EC" w14:textId="231A0BD7" w:rsidR="00725CED" w:rsidRPr="00087C36" w:rsidRDefault="00824F39" w:rsidP="00C062AF">
            <w:fldSimple w:instr=" MERGEFIELD &quot;fridayPM&quot; ">
              <w:r w:rsidR="00895ABD" w:rsidRPr="009E6EA9">
                <w:rPr>
                  <w:noProof/>
                </w:rPr>
                <w:t>1200 Domestic Assistance 1.5 hour</w:t>
              </w:r>
            </w:fldSimple>
          </w:p>
        </w:tc>
        <w:tc>
          <w:tcPr>
            <w:tcW w:w="1878" w:type="dxa"/>
            <w:tcBorders>
              <w:top w:val="single" w:sz="2" w:space="0" w:color="9BA1CB"/>
              <w:bottom w:val="single" w:sz="2" w:space="0" w:color="9BA1CB"/>
            </w:tcBorders>
          </w:tcPr>
          <w:p w14:paraId="4A719E7D" w14:textId="26C806B2" w:rsidR="00725CED" w:rsidRPr="00087C36" w:rsidRDefault="00824F39" w:rsidP="00C062AF">
            <w:r>
              <w:fldChar w:fldCharType="begin"/>
            </w:r>
            <w:r>
              <w:instrText xml:space="preserve"> MERGEFIELD "saturdayPM" </w:instrText>
            </w:r>
            <w:r>
              <w:rPr>
                <w:noProof/>
              </w:rPr>
              <w:fldChar w:fldCharType="end"/>
            </w:r>
          </w:p>
        </w:tc>
        <w:tc>
          <w:tcPr>
            <w:tcW w:w="1879" w:type="dxa"/>
            <w:tcBorders>
              <w:top w:val="single" w:sz="2" w:space="0" w:color="9BA1CB"/>
              <w:bottom w:val="single" w:sz="2" w:space="0" w:color="9BA1CB"/>
            </w:tcBorders>
          </w:tcPr>
          <w:p w14:paraId="03DA0AB0" w14:textId="62B5A0DF" w:rsidR="00725CED" w:rsidRPr="00087C36" w:rsidRDefault="00824F39" w:rsidP="00C062AF">
            <w:r>
              <w:fldChar w:fldCharType="begin"/>
            </w:r>
            <w:r>
              <w:instrText xml:space="preserve"> MERGEFIELD "sundayPM" </w:instrText>
            </w:r>
            <w:r>
              <w:rPr>
                <w:noProof/>
              </w:rPr>
              <w:fldChar w:fldCharType="end"/>
            </w:r>
          </w:p>
        </w:tc>
      </w:tr>
      <w:tr w:rsidR="00725CED" w:rsidRPr="0032132C" w14:paraId="1C40FA56" w14:textId="77777777" w:rsidTr="00C062AF">
        <w:trPr>
          <w:cantSplit/>
          <w:trHeight w:val="2362"/>
        </w:trPr>
        <w:tc>
          <w:tcPr>
            <w:tcW w:w="1878" w:type="dxa"/>
            <w:tcBorders>
              <w:top w:val="single" w:sz="2" w:space="0" w:color="9BA1CB"/>
              <w:bottom w:val="single" w:sz="2" w:space="0" w:color="9BA1CB"/>
            </w:tcBorders>
          </w:tcPr>
          <w:p w14:paraId="3BE2479A" w14:textId="380E03BF" w:rsidR="00725CED" w:rsidRPr="00087C36" w:rsidRDefault="0032132C" w:rsidP="00087C36">
            <w:r w:rsidRPr="00087C36">
              <w:t>EVENING</w:t>
            </w:r>
          </w:p>
        </w:tc>
        <w:tc>
          <w:tcPr>
            <w:tcW w:w="1878" w:type="dxa"/>
            <w:tcBorders>
              <w:top w:val="single" w:sz="2" w:space="0" w:color="9BA1CB"/>
              <w:bottom w:val="single" w:sz="2" w:space="0" w:color="9BA1CB"/>
            </w:tcBorders>
          </w:tcPr>
          <w:p w14:paraId="72E1AD9E" w14:textId="2AF77512" w:rsidR="00725CED" w:rsidRPr="00087C36" w:rsidRDefault="00824F39" w:rsidP="00C062AF">
            <w:fldSimple w:instr=" MERGEFIELD &quot;mondayEve&quot; ">
              <w:r w:rsidR="00895ABD" w:rsidRPr="009E6EA9">
                <w:rPr>
                  <w:noProof/>
                </w:rPr>
                <w:t>5pm Personal Care 1/2 hour</w:t>
              </w:r>
            </w:fldSimple>
          </w:p>
        </w:tc>
        <w:tc>
          <w:tcPr>
            <w:tcW w:w="1878" w:type="dxa"/>
            <w:tcBorders>
              <w:top w:val="single" w:sz="2" w:space="0" w:color="9BA1CB"/>
              <w:bottom w:val="single" w:sz="2" w:space="0" w:color="9BA1CB"/>
            </w:tcBorders>
          </w:tcPr>
          <w:p w14:paraId="56CE7BF6" w14:textId="23A48874" w:rsidR="00725CED" w:rsidRPr="00087C36" w:rsidRDefault="00824F39" w:rsidP="00C062AF">
            <w:fldSimple w:instr=" MERGEFIELD &quot;tuesdayEve&quot; ">
              <w:r w:rsidR="00895ABD" w:rsidRPr="009E6EA9">
                <w:rPr>
                  <w:noProof/>
                </w:rPr>
                <w:t>5pm Personal Care 1/2 hour</w:t>
              </w:r>
            </w:fldSimple>
          </w:p>
        </w:tc>
        <w:tc>
          <w:tcPr>
            <w:tcW w:w="1879" w:type="dxa"/>
            <w:tcBorders>
              <w:top w:val="single" w:sz="2" w:space="0" w:color="9BA1CB"/>
              <w:bottom w:val="single" w:sz="2" w:space="0" w:color="9BA1CB"/>
            </w:tcBorders>
          </w:tcPr>
          <w:p w14:paraId="4A76660E" w14:textId="293193D1" w:rsidR="00725CED" w:rsidRPr="00087C36" w:rsidRDefault="00824F39" w:rsidP="00C062AF">
            <w:fldSimple w:instr=" MERGEFIELD &quot;wednesdayEve&quot; ">
              <w:r w:rsidR="00895ABD" w:rsidRPr="009E6EA9">
                <w:rPr>
                  <w:noProof/>
                </w:rPr>
                <w:t>5pm Personal Care 1/2 hour</w:t>
              </w:r>
            </w:fldSimple>
          </w:p>
        </w:tc>
        <w:tc>
          <w:tcPr>
            <w:tcW w:w="1878" w:type="dxa"/>
            <w:tcBorders>
              <w:top w:val="single" w:sz="2" w:space="0" w:color="9BA1CB"/>
              <w:bottom w:val="single" w:sz="2" w:space="0" w:color="9BA1CB"/>
            </w:tcBorders>
          </w:tcPr>
          <w:p w14:paraId="3B36112F" w14:textId="759B0FCD" w:rsidR="00725CED" w:rsidRPr="00087C36" w:rsidRDefault="00824F39" w:rsidP="00C062AF">
            <w:fldSimple w:instr=" MERGEFIELD &quot;thursdayEve&quot; ">
              <w:r w:rsidR="00895ABD" w:rsidRPr="009E6EA9">
                <w:rPr>
                  <w:noProof/>
                </w:rPr>
                <w:t>5pm Personal Care 1/2 hour</w:t>
              </w:r>
            </w:fldSimple>
          </w:p>
        </w:tc>
        <w:tc>
          <w:tcPr>
            <w:tcW w:w="1878" w:type="dxa"/>
            <w:tcBorders>
              <w:top w:val="single" w:sz="2" w:space="0" w:color="9BA1CB"/>
              <w:bottom w:val="single" w:sz="2" w:space="0" w:color="9BA1CB"/>
            </w:tcBorders>
          </w:tcPr>
          <w:p w14:paraId="243E19B5" w14:textId="01DBD6E1" w:rsidR="00725CED" w:rsidRPr="00087C36" w:rsidRDefault="00824F39" w:rsidP="00C062AF">
            <w:fldSimple w:instr=" MERGEFIELD &quot;fridayEve&quot; ">
              <w:r w:rsidR="00895ABD" w:rsidRPr="009E6EA9">
                <w:rPr>
                  <w:noProof/>
                </w:rPr>
                <w:t>5pm Personal Care 1/2 hour</w:t>
              </w:r>
            </w:fldSimple>
          </w:p>
        </w:tc>
        <w:tc>
          <w:tcPr>
            <w:tcW w:w="1878" w:type="dxa"/>
            <w:tcBorders>
              <w:top w:val="single" w:sz="2" w:space="0" w:color="9BA1CB"/>
              <w:bottom w:val="single" w:sz="2" w:space="0" w:color="9BA1CB"/>
            </w:tcBorders>
          </w:tcPr>
          <w:p w14:paraId="7D6D023A" w14:textId="513F5A5C" w:rsidR="00725CED" w:rsidRPr="00087C36" w:rsidRDefault="00824F39" w:rsidP="00C062AF">
            <w:fldSimple w:instr=" MERGEFIELD &quot;saturdayEve&quot; ">
              <w:r w:rsidR="00895ABD" w:rsidRPr="009E6EA9">
                <w:rPr>
                  <w:noProof/>
                </w:rPr>
                <w:t>5pm Personal Care 1/2 hour</w:t>
              </w:r>
            </w:fldSimple>
          </w:p>
        </w:tc>
        <w:tc>
          <w:tcPr>
            <w:tcW w:w="1879" w:type="dxa"/>
            <w:tcBorders>
              <w:top w:val="single" w:sz="2" w:space="0" w:color="9BA1CB"/>
              <w:bottom w:val="single" w:sz="2" w:space="0" w:color="9BA1CB"/>
            </w:tcBorders>
          </w:tcPr>
          <w:p w14:paraId="59FB643A" w14:textId="5D82BD8C" w:rsidR="00725CED" w:rsidRPr="00087C36" w:rsidRDefault="00824F39" w:rsidP="00C062AF">
            <w:fldSimple w:instr=" MERGEFIELD sundayEve ">
              <w:r w:rsidR="00895ABD" w:rsidRPr="009E6EA9">
                <w:rPr>
                  <w:noProof/>
                </w:rPr>
                <w:t>5pm Personal Care 1/2 hour</w:t>
              </w:r>
            </w:fldSimple>
          </w:p>
        </w:tc>
      </w:tr>
    </w:tbl>
    <w:p w14:paraId="5946A418" w14:textId="328D9E76" w:rsidR="003B4E84" w:rsidRDefault="003B4E84">
      <w:pPr>
        <w:rPr>
          <w:rFonts w:ascii="Arial" w:eastAsia="Times New Roman" w:hAnsi="Arial" w:cs="Arial"/>
          <w:sz w:val="20"/>
          <w:szCs w:val="20"/>
        </w:rPr>
      </w:pPr>
      <w:r>
        <w:br w:type="page"/>
      </w:r>
    </w:p>
    <w:tbl>
      <w:tblPr>
        <w:tblStyle w:val="TableGrid"/>
        <w:tblW w:w="15026" w:type="dxa"/>
        <w:tblInd w:w="108"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A0" w:firstRow="1" w:lastRow="0" w:firstColumn="1" w:lastColumn="0" w:noHBand="0" w:noVBand="1"/>
      </w:tblPr>
      <w:tblGrid>
        <w:gridCol w:w="4007"/>
        <w:gridCol w:w="11019"/>
      </w:tblGrid>
      <w:tr w:rsidR="003B4E84" w:rsidRPr="0032132C" w14:paraId="7D084851" w14:textId="77777777" w:rsidTr="003B4E84">
        <w:trPr>
          <w:cantSplit/>
        </w:trPr>
        <w:tc>
          <w:tcPr>
            <w:tcW w:w="14884" w:type="dxa"/>
            <w:gridSpan w:val="2"/>
            <w:shd w:val="clear" w:color="auto" w:fill="9BA1CB"/>
          </w:tcPr>
          <w:p w14:paraId="061209A2" w14:textId="77777777" w:rsidR="003B4E84" w:rsidRPr="0032132C" w:rsidRDefault="003B4E84" w:rsidP="003B4E84">
            <w:pPr>
              <w:pStyle w:val="FormHeading2"/>
              <w:jc w:val="center"/>
              <w:rPr>
                <w:rFonts w:asciiTheme="minorHAnsi" w:hAnsiTheme="minorHAnsi"/>
              </w:rPr>
            </w:pPr>
            <w:r w:rsidRPr="0032132C">
              <w:rPr>
                <w:rFonts w:asciiTheme="minorHAnsi" w:hAnsiTheme="minorHAnsi"/>
              </w:rPr>
              <w:lastRenderedPageBreak/>
              <w:t>PARTICIPANTS INVOLVED IN DEVELOPMENT OF SUPPORT PLAN</w:t>
            </w:r>
          </w:p>
        </w:tc>
      </w:tr>
      <w:tr w:rsidR="003B4E84" w:rsidRPr="0032132C" w14:paraId="66D77050" w14:textId="77777777" w:rsidTr="003B4E84">
        <w:trPr>
          <w:cantSplit/>
        </w:trPr>
        <w:tc>
          <w:tcPr>
            <w:tcW w:w="3969" w:type="dxa"/>
          </w:tcPr>
          <w:p w14:paraId="41CB3BAB"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Client/Carer/Client Representative Name:</w:t>
            </w:r>
          </w:p>
        </w:tc>
        <w:tc>
          <w:tcPr>
            <w:tcW w:w="10915" w:type="dxa"/>
          </w:tcPr>
          <w:p w14:paraId="2CBCECDC" w14:textId="3C3C543C" w:rsidR="003B4E84" w:rsidRPr="0032132C" w:rsidRDefault="003B4E84" w:rsidP="003B4E84">
            <w:pPr>
              <w:pStyle w:val="FormFont2"/>
              <w:rPr>
                <w:rFonts w:asciiTheme="minorHAnsi" w:hAnsiTheme="minorHAnsi"/>
              </w:rPr>
            </w:pPr>
          </w:p>
        </w:tc>
      </w:tr>
      <w:tr w:rsidR="003B4E84" w:rsidRPr="0032132C" w14:paraId="2AB538B9" w14:textId="77777777" w:rsidTr="003B4E84">
        <w:trPr>
          <w:cantSplit/>
        </w:trPr>
        <w:tc>
          <w:tcPr>
            <w:tcW w:w="3969" w:type="dxa"/>
          </w:tcPr>
          <w:p w14:paraId="71FC9656"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Signature:</w:t>
            </w:r>
          </w:p>
        </w:tc>
        <w:tc>
          <w:tcPr>
            <w:tcW w:w="10915" w:type="dxa"/>
          </w:tcPr>
          <w:p w14:paraId="022042F4" w14:textId="77777777" w:rsidR="003B4E84" w:rsidRPr="0032132C" w:rsidRDefault="003B4E84" w:rsidP="003B4E84">
            <w:pPr>
              <w:pStyle w:val="FormFont2"/>
              <w:rPr>
                <w:rFonts w:asciiTheme="minorHAnsi" w:hAnsiTheme="minorHAnsi"/>
              </w:rPr>
            </w:pPr>
          </w:p>
        </w:tc>
      </w:tr>
      <w:tr w:rsidR="003B4E84" w:rsidRPr="0032132C" w14:paraId="74F4CBE2" w14:textId="77777777" w:rsidTr="003B4E84">
        <w:trPr>
          <w:cantSplit/>
        </w:trPr>
        <w:tc>
          <w:tcPr>
            <w:tcW w:w="3969" w:type="dxa"/>
          </w:tcPr>
          <w:p w14:paraId="054DDFE3" w14:textId="77777777" w:rsidR="003B4E84" w:rsidRPr="0032132C" w:rsidRDefault="003B4E84" w:rsidP="003B4E84">
            <w:pPr>
              <w:pStyle w:val="FormFont2"/>
              <w:jc w:val="right"/>
              <w:rPr>
                <w:rFonts w:asciiTheme="minorHAnsi" w:hAnsiTheme="minorHAnsi"/>
              </w:rPr>
            </w:pPr>
            <w:r w:rsidRPr="0032132C">
              <w:rPr>
                <w:rFonts w:asciiTheme="minorHAnsi" w:hAnsiTheme="minorHAnsi"/>
              </w:rPr>
              <w:t>Wellness Partner Name:</w:t>
            </w:r>
          </w:p>
        </w:tc>
        <w:tc>
          <w:tcPr>
            <w:tcW w:w="10915" w:type="dxa"/>
          </w:tcPr>
          <w:p w14:paraId="1792C74E" w14:textId="2AE8FFF9" w:rsidR="003B4E84" w:rsidRPr="0032132C" w:rsidRDefault="00C062AF" w:rsidP="003B4E84">
            <w:pPr>
              <w:pStyle w:val="FormFont2"/>
              <w:rPr>
                <w:rFonts w:asciiTheme="minorHAnsi" w:hAnsiTheme="minorHAnsi"/>
              </w:rPr>
            </w:pPr>
            <w:r>
              <w:rPr>
                <w:rFonts w:asciiTheme="minorHAnsi" w:hAnsiTheme="minorHAnsi"/>
              </w:rPr>
              <w:t>Jon Morrell</w:t>
            </w:r>
          </w:p>
        </w:tc>
      </w:tr>
      <w:tr w:rsidR="003B4E84" w:rsidRPr="0032132C" w14:paraId="6EE9DBE9" w14:textId="77777777" w:rsidTr="003B4E84">
        <w:trPr>
          <w:cantSplit/>
          <w:trHeight w:val="25"/>
        </w:trPr>
        <w:tc>
          <w:tcPr>
            <w:tcW w:w="14884" w:type="dxa"/>
            <w:gridSpan w:val="2"/>
            <w:tcBorders>
              <w:left w:val="nil"/>
              <w:bottom w:val="single" w:sz="2" w:space="0" w:color="9BA1CB"/>
              <w:right w:val="nil"/>
            </w:tcBorders>
            <w:shd w:val="clear" w:color="auto" w:fill="auto"/>
          </w:tcPr>
          <w:p w14:paraId="6E3E810E" w14:textId="77777777" w:rsidR="003B4E84" w:rsidRPr="0032132C" w:rsidRDefault="003B4E84" w:rsidP="003B4E84">
            <w:pPr>
              <w:pStyle w:val="FormHeading1"/>
              <w:rPr>
                <w:rFonts w:asciiTheme="minorHAnsi" w:hAnsiTheme="minorHAnsi"/>
                <w:sz w:val="4"/>
                <w:szCs w:val="4"/>
              </w:rPr>
            </w:pPr>
          </w:p>
        </w:tc>
      </w:tr>
      <w:tr w:rsidR="003B4E84" w:rsidRPr="0032132C" w14:paraId="17B91962" w14:textId="77777777" w:rsidTr="003B4E84">
        <w:trPr>
          <w:cantSplit/>
        </w:trPr>
        <w:tc>
          <w:tcPr>
            <w:tcW w:w="14884" w:type="dxa"/>
            <w:gridSpan w:val="2"/>
          </w:tcPr>
          <w:p w14:paraId="1CA67428" w14:textId="77777777" w:rsidR="003B4E84" w:rsidRPr="0032132C" w:rsidRDefault="003B4E84" w:rsidP="003B4E84">
            <w:pPr>
              <w:pStyle w:val="FormFont2"/>
              <w:rPr>
                <w:rFonts w:asciiTheme="minorHAnsi" w:hAnsiTheme="minorHAnsi"/>
              </w:rPr>
            </w:pPr>
            <w:r w:rsidRPr="0032132C">
              <w:rPr>
                <w:rFonts w:asciiTheme="minorHAnsi" w:hAnsiTheme="minorHAnsi"/>
              </w:rPr>
              <w:t>This Support Plan has been discussed and agreed to with the (tick as appropriate)</w:t>
            </w:r>
          </w:p>
          <w:p w14:paraId="38C2D569" w14:textId="77777777" w:rsidR="003B4E84" w:rsidRPr="0032132C" w:rsidRDefault="003B4E84" w:rsidP="003B4E84">
            <w:pPr>
              <w:pStyle w:val="FormFont2"/>
              <w:rPr>
                <w:rFonts w:asciiTheme="minorHAnsi" w:hAnsiTheme="minorHAnsi"/>
                <w:sz w:val="12"/>
                <w:szCs w:val="12"/>
              </w:rPr>
            </w:pPr>
          </w:p>
          <w:p w14:paraId="2581DD6F" w14:textId="5886541F" w:rsidR="003B4E84" w:rsidRPr="0032132C" w:rsidRDefault="00895ABD" w:rsidP="003B4E84">
            <w:pPr>
              <w:pStyle w:val="FormFont2"/>
              <w:rPr>
                <w:rFonts w:asciiTheme="minorHAnsi" w:hAnsiTheme="minorHAnsi"/>
              </w:rPr>
            </w:pPr>
            <w:sdt>
              <w:sdtPr>
                <w:rPr>
                  <w:rFonts w:asciiTheme="minorHAnsi" w:hAnsiTheme="minorHAnsi" w:cs="Times New Roman"/>
                  <w:sz w:val="22"/>
                  <w:szCs w:val="22"/>
                </w:rPr>
                <w:id w:val="-710424693"/>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Client </w:t>
            </w:r>
            <w:r w:rsidR="003B4E84" w:rsidRPr="0032132C">
              <w:rPr>
                <w:rFonts w:asciiTheme="minorHAnsi" w:hAnsiTheme="minorHAnsi"/>
              </w:rPr>
              <w:tab/>
            </w:r>
            <w:sdt>
              <w:sdtPr>
                <w:rPr>
                  <w:rFonts w:asciiTheme="minorHAnsi" w:hAnsiTheme="minorHAnsi" w:cs="Times New Roman"/>
                  <w:sz w:val="22"/>
                  <w:szCs w:val="22"/>
                </w:rPr>
                <w:id w:val="-1128164607"/>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Representative/Carer</w:t>
            </w:r>
          </w:p>
          <w:p w14:paraId="0A707805" w14:textId="5766E02D" w:rsidR="003B4E84" w:rsidRPr="0032132C" w:rsidRDefault="003B4E84" w:rsidP="003B4E84">
            <w:pPr>
              <w:pStyle w:val="FormFont2"/>
              <w:rPr>
                <w:rFonts w:asciiTheme="minorHAnsi" w:hAnsiTheme="minorHAnsi"/>
              </w:rPr>
            </w:pPr>
          </w:p>
        </w:tc>
      </w:tr>
      <w:tr w:rsidR="003B4E84" w:rsidRPr="0032132C" w14:paraId="7D82C52B" w14:textId="77777777" w:rsidTr="003B4E84">
        <w:trPr>
          <w:cantSplit/>
        </w:trPr>
        <w:tc>
          <w:tcPr>
            <w:tcW w:w="14884" w:type="dxa"/>
            <w:gridSpan w:val="2"/>
          </w:tcPr>
          <w:p w14:paraId="330F8C99" w14:textId="77777777" w:rsidR="003B4E84" w:rsidRPr="0032132C" w:rsidRDefault="003B4E84" w:rsidP="003B4E84">
            <w:pPr>
              <w:pStyle w:val="FormFont2"/>
              <w:rPr>
                <w:rFonts w:asciiTheme="minorHAnsi" w:hAnsiTheme="minorHAnsi"/>
              </w:rPr>
            </w:pPr>
            <w:r w:rsidRPr="0032132C">
              <w:rPr>
                <w:rFonts w:asciiTheme="minorHAnsi" w:hAnsiTheme="minorHAnsi"/>
              </w:rPr>
              <w:t>Client agrees to the service provider contacting their nominated emergency contact if required</w:t>
            </w:r>
          </w:p>
          <w:p w14:paraId="7691A986" w14:textId="77777777" w:rsidR="003B4E84" w:rsidRPr="0032132C" w:rsidRDefault="003B4E84" w:rsidP="003B4E84">
            <w:pPr>
              <w:pStyle w:val="FormFont2"/>
              <w:rPr>
                <w:rFonts w:asciiTheme="minorHAnsi" w:hAnsiTheme="minorHAnsi"/>
                <w:sz w:val="12"/>
                <w:szCs w:val="12"/>
              </w:rPr>
            </w:pPr>
          </w:p>
          <w:p w14:paraId="4D217D5E" w14:textId="651A9316" w:rsidR="003B4E84" w:rsidRPr="0032132C" w:rsidRDefault="00895ABD" w:rsidP="003B4E84">
            <w:pPr>
              <w:pStyle w:val="FormFont2"/>
              <w:rPr>
                <w:rFonts w:asciiTheme="minorHAnsi" w:hAnsiTheme="minorHAnsi"/>
              </w:rPr>
            </w:pPr>
            <w:sdt>
              <w:sdtPr>
                <w:rPr>
                  <w:rFonts w:asciiTheme="minorHAnsi" w:hAnsiTheme="minorHAnsi" w:cs="Times New Roman"/>
                  <w:sz w:val="22"/>
                  <w:szCs w:val="22"/>
                </w:rPr>
                <w:id w:val="319932148"/>
                <w14:checkbox>
                  <w14:checked w14:val="0"/>
                  <w14:checkedState w14:val="2612" w14:font="MS Gothic"/>
                  <w14:uncheckedState w14:val="2610" w14:font="MS Gothic"/>
                </w14:checkbox>
              </w:sdtPr>
              <w:sdtEndPr/>
              <w:sdtContent>
                <w:r w:rsidR="006B1F12">
                  <w:rPr>
                    <w:rFonts w:ascii="MS Gothic" w:eastAsia="MS Gothic" w:hAnsi="MS Gothic" w:cs="Times New Roman"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 xml:space="preserve">Yes </w:t>
            </w:r>
            <w:r w:rsidR="003B4E84" w:rsidRPr="0032132C">
              <w:rPr>
                <w:rFonts w:asciiTheme="minorHAnsi" w:hAnsiTheme="minorHAnsi"/>
              </w:rPr>
              <w:tab/>
              <w:t xml:space="preserve">             </w:t>
            </w:r>
            <w:sdt>
              <w:sdtPr>
                <w:rPr>
                  <w:rFonts w:asciiTheme="minorHAnsi" w:hAnsiTheme="minorHAnsi" w:cs="Times New Roman"/>
                  <w:sz w:val="22"/>
                  <w:szCs w:val="22"/>
                </w:rPr>
                <w:id w:val="1356462754"/>
                <w14:checkbox>
                  <w14:checked w14:val="0"/>
                  <w14:checkedState w14:val="2612" w14:font="MS Gothic"/>
                  <w14:uncheckedState w14:val="2610" w14:font="MS Gothic"/>
                </w14:checkbox>
              </w:sdtPr>
              <w:sdtEndPr/>
              <w:sdtContent>
                <w:r w:rsidR="003B4E84" w:rsidRPr="0032132C">
                  <w:rPr>
                    <w:rFonts w:ascii="MS Gothic" w:eastAsia="MS Gothic" w:hAnsi="MS Gothic" w:cs="MS Gothic" w:hint="eastAsia"/>
                    <w:sz w:val="22"/>
                    <w:szCs w:val="22"/>
                  </w:rPr>
                  <w:t>☐</w:t>
                </w:r>
              </w:sdtContent>
            </w:sdt>
            <w:r w:rsidR="003B4E84" w:rsidRPr="0032132C">
              <w:rPr>
                <w:rFonts w:asciiTheme="minorHAnsi" w:hAnsiTheme="minorHAnsi" w:cs="Times New Roman"/>
                <w:sz w:val="22"/>
                <w:szCs w:val="22"/>
              </w:rPr>
              <w:t xml:space="preserve"> </w:t>
            </w:r>
            <w:r w:rsidR="003B4E84" w:rsidRPr="0032132C">
              <w:rPr>
                <w:rFonts w:asciiTheme="minorHAnsi" w:hAnsiTheme="minorHAnsi"/>
              </w:rPr>
              <w:t>No</w:t>
            </w:r>
          </w:p>
          <w:p w14:paraId="18D34ECD" w14:textId="77777777" w:rsidR="003B4E84" w:rsidRPr="0032132C" w:rsidRDefault="003B4E84" w:rsidP="003B4E84">
            <w:pPr>
              <w:pStyle w:val="FormFont2"/>
              <w:rPr>
                <w:rFonts w:asciiTheme="minorHAnsi" w:hAnsiTheme="minorHAnsi"/>
              </w:rPr>
            </w:pPr>
          </w:p>
        </w:tc>
      </w:tr>
    </w:tbl>
    <w:p w14:paraId="5E3CE7FE" w14:textId="00BF7045" w:rsidR="00694E0E" w:rsidRDefault="00694E0E" w:rsidP="00676F70">
      <w:pPr>
        <w:pStyle w:val="FormBullet1"/>
        <w:numPr>
          <w:ilvl w:val="0"/>
          <w:numId w:val="0"/>
        </w:numPr>
      </w:pPr>
    </w:p>
    <w:sectPr w:rsidR="00694E0E" w:rsidSect="007A545E">
      <w:headerReference w:type="even" r:id="rId12"/>
      <w:headerReference w:type="default" r:id="rId13"/>
      <w:footerReference w:type="default" r:id="rId14"/>
      <w:headerReference w:type="first" r:id="rId15"/>
      <w:footerReference w:type="first" r:id="rId16"/>
      <w:pgSz w:w="16838" w:h="11906" w:orient="landscape" w:code="9"/>
      <w:pgMar w:top="992" w:right="680" w:bottom="1134" w:left="1134" w:header="284" w:footer="3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8C6B" w14:textId="77777777" w:rsidR="0074015C" w:rsidRDefault="0074015C" w:rsidP="005B72BC">
      <w:pPr>
        <w:spacing w:after="0" w:line="240" w:lineRule="auto"/>
      </w:pPr>
      <w:r>
        <w:separator/>
      </w:r>
    </w:p>
    <w:p w14:paraId="37AFCF0C" w14:textId="77777777" w:rsidR="0074015C" w:rsidRDefault="0074015C"/>
    <w:p w14:paraId="6EA6C1AB" w14:textId="77777777" w:rsidR="0074015C" w:rsidRDefault="0074015C"/>
  </w:endnote>
  <w:endnote w:type="continuationSeparator" w:id="0">
    <w:p w14:paraId="2EDEDB40" w14:textId="77777777" w:rsidR="0074015C" w:rsidRDefault="0074015C" w:rsidP="005B72BC">
      <w:pPr>
        <w:spacing w:after="0" w:line="240" w:lineRule="auto"/>
      </w:pPr>
      <w:r>
        <w:continuationSeparator/>
      </w:r>
    </w:p>
    <w:p w14:paraId="368DF1EE" w14:textId="77777777" w:rsidR="0074015C" w:rsidRDefault="0074015C"/>
    <w:p w14:paraId="7E86FC77" w14:textId="77777777" w:rsidR="0074015C" w:rsidRDefault="00740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979"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2822"/>
      <w:gridCol w:w="2388"/>
      <w:gridCol w:w="5210"/>
      <w:gridCol w:w="4559"/>
    </w:tblGrid>
    <w:tr w:rsidR="000F157E" w:rsidRPr="00EC1139" w14:paraId="277DC1F7" w14:textId="77777777" w:rsidTr="00551C15">
      <w:trPr>
        <w:cantSplit/>
        <w:trHeight w:val="177"/>
      </w:trPr>
      <w:tc>
        <w:tcPr>
          <w:tcW w:w="2822" w:type="dxa"/>
          <w:vAlign w:val="center"/>
        </w:tcPr>
        <w:p w14:paraId="0C1DE25B" w14:textId="77777777" w:rsidR="000F157E" w:rsidRPr="00EC1139" w:rsidRDefault="000F157E" w:rsidP="00694E0E">
          <w:pPr>
            <w:pStyle w:val="FormFooterLeft"/>
          </w:pPr>
          <w:r>
            <w:t>Doc INF0461/0022</w:t>
          </w:r>
        </w:p>
      </w:tc>
      <w:tc>
        <w:tcPr>
          <w:tcW w:w="2388" w:type="dxa"/>
          <w:vAlign w:val="center"/>
        </w:tcPr>
        <w:p w14:paraId="718186A3" w14:textId="77777777" w:rsidR="000F157E" w:rsidRPr="00EC1139" w:rsidRDefault="000F157E" w:rsidP="00694E0E">
          <w:pPr>
            <w:pStyle w:val="FormFooterLeft"/>
          </w:pPr>
          <w:proofErr w:type="gramStart"/>
          <w:r>
            <w:t>Revision  3</w:t>
          </w:r>
          <w:proofErr w:type="gramEnd"/>
          <w:r>
            <w:t>.0</w:t>
          </w:r>
        </w:p>
      </w:tc>
      <w:tc>
        <w:tcPr>
          <w:tcW w:w="5210" w:type="dxa"/>
          <w:vAlign w:val="center"/>
        </w:tcPr>
        <w:p w14:paraId="1117034B" w14:textId="5E8356B3" w:rsidR="000F157E" w:rsidRPr="00EC1139" w:rsidRDefault="000F157E" w:rsidP="0032132C">
          <w:pPr>
            <w:pStyle w:val="FormFooterLeft"/>
          </w:pPr>
          <w:r w:rsidRPr="00EC1139">
            <w:t xml:space="preserve">Last </w:t>
          </w:r>
          <w:r>
            <w:t>Updated 31/08/2021</w:t>
          </w:r>
        </w:p>
      </w:tc>
      <w:tc>
        <w:tcPr>
          <w:tcW w:w="4559" w:type="dxa"/>
          <w:vAlign w:val="center"/>
        </w:tcPr>
        <w:p w14:paraId="3AE61343" w14:textId="77777777" w:rsidR="000F157E" w:rsidRPr="00EC1139" w:rsidRDefault="000F157E" w:rsidP="002D34A5">
          <w:pPr>
            <w:pStyle w:val="FormFooterRight"/>
          </w:pPr>
          <w:r>
            <w:t xml:space="preserve">Form Owner HC </w:t>
          </w:r>
        </w:p>
      </w:tc>
    </w:tr>
  </w:tbl>
  <w:p w14:paraId="1E86E54B" w14:textId="77777777" w:rsidR="000F157E" w:rsidRPr="00EB2935" w:rsidRDefault="000F157E" w:rsidP="00EB2935">
    <w:pPr>
      <w:pStyle w:val="FormBlankRow"/>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73" w:type="dxa"/>
      <w:tblInd w:w="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57" w:type="dxa"/>
        <w:right w:w="85" w:type="dxa"/>
      </w:tblCellMar>
      <w:tblLook w:val="04A0" w:firstRow="1" w:lastRow="0" w:firstColumn="1" w:lastColumn="0" w:noHBand="0" w:noVBand="1"/>
    </w:tblPr>
    <w:tblGrid>
      <w:gridCol w:w="3449"/>
      <w:gridCol w:w="1294"/>
      <w:gridCol w:w="4095"/>
      <w:gridCol w:w="4311"/>
      <w:gridCol w:w="1724"/>
    </w:tblGrid>
    <w:tr w:rsidR="000F157E" w:rsidRPr="00EC1139" w14:paraId="26BC86F3" w14:textId="77777777" w:rsidTr="00334B0F">
      <w:trPr>
        <w:cantSplit/>
        <w:trHeight w:val="188"/>
      </w:trPr>
      <w:tc>
        <w:tcPr>
          <w:tcW w:w="3449" w:type="dxa"/>
          <w:vAlign w:val="center"/>
        </w:tcPr>
        <w:p w14:paraId="4C28B119" w14:textId="77777777" w:rsidR="000F157E" w:rsidRPr="00694E0E" w:rsidRDefault="000F157E" w:rsidP="00694E0E">
          <w:pPr>
            <w:pStyle w:val="FormFooterLeft"/>
          </w:pPr>
          <w:r w:rsidRPr="00694E0E">
            <w:t xml:space="preserve">Doc No: </w:t>
          </w:r>
          <w:r>
            <w:t>INF0461/0022</w:t>
          </w:r>
        </w:p>
      </w:tc>
      <w:tc>
        <w:tcPr>
          <w:tcW w:w="1294" w:type="dxa"/>
          <w:vAlign w:val="center"/>
        </w:tcPr>
        <w:p w14:paraId="501EECBD" w14:textId="77777777" w:rsidR="000F157E" w:rsidRPr="00EC1139" w:rsidRDefault="000F157E" w:rsidP="00694E0E">
          <w:pPr>
            <w:pStyle w:val="FormFooterLeft"/>
          </w:pPr>
          <w:r>
            <w:t>Rev 3.0</w:t>
          </w:r>
        </w:p>
      </w:tc>
      <w:tc>
        <w:tcPr>
          <w:tcW w:w="4095" w:type="dxa"/>
          <w:vAlign w:val="center"/>
        </w:tcPr>
        <w:p w14:paraId="4D6CF4A3" w14:textId="2E94E5DA" w:rsidR="000F157E" w:rsidRPr="00EC1139" w:rsidRDefault="000F157E" w:rsidP="0032132C">
          <w:pPr>
            <w:pStyle w:val="FormFooterLeft"/>
          </w:pPr>
          <w:r w:rsidRPr="00EC1139">
            <w:t xml:space="preserve">Last </w:t>
          </w:r>
          <w:r>
            <w:t xml:space="preserve">Updated: </w:t>
          </w:r>
          <w:r>
            <w:fldChar w:fldCharType="begin"/>
          </w:r>
          <w:r>
            <w:instrText xml:space="preserve"> SAVEDATE  \@ "dd/MM/yyyy"  \* MERGEFORMAT </w:instrText>
          </w:r>
          <w:r>
            <w:fldChar w:fldCharType="separate"/>
          </w:r>
          <w:r w:rsidR="00895ABD">
            <w:rPr>
              <w:noProof/>
            </w:rPr>
            <w:t>10/01/2023</w:t>
          </w:r>
          <w:r>
            <w:fldChar w:fldCharType="end"/>
          </w:r>
        </w:p>
      </w:tc>
      <w:tc>
        <w:tcPr>
          <w:tcW w:w="4311" w:type="dxa"/>
          <w:vAlign w:val="center"/>
        </w:tcPr>
        <w:p w14:paraId="67F1F338" w14:textId="77777777" w:rsidR="000F157E" w:rsidRPr="00EC1139" w:rsidRDefault="000F157E" w:rsidP="000E5C34">
          <w:pPr>
            <w:pStyle w:val="FormFooterRight"/>
          </w:pPr>
          <w:r>
            <w:t>Form Owner: Home Care</w:t>
          </w:r>
        </w:p>
      </w:tc>
      <w:tc>
        <w:tcPr>
          <w:tcW w:w="1724" w:type="dxa"/>
          <w:vAlign w:val="center"/>
        </w:tcPr>
        <w:p w14:paraId="480C9BA9" w14:textId="77777777" w:rsidR="000F157E" w:rsidRPr="00EC1139" w:rsidRDefault="000F157E" w:rsidP="000E5C34">
          <w:pPr>
            <w:pStyle w:val="FormFooterRight"/>
          </w:pPr>
          <w:r w:rsidRPr="000E5C34">
            <w:t>Page</w:t>
          </w:r>
          <w:r>
            <w:t xml:space="preserve"> </w:t>
          </w:r>
          <w:r>
            <w:fldChar w:fldCharType="begin"/>
          </w:r>
          <w:r>
            <w:instrText xml:space="preserve"> PAGE  \* Arabic  \* MERGEFORMAT </w:instrText>
          </w:r>
          <w:r>
            <w:fldChar w:fldCharType="separate"/>
          </w:r>
          <w:r w:rsidR="004C058C">
            <w:rPr>
              <w:noProof/>
            </w:rPr>
            <w:t>1</w:t>
          </w:r>
          <w:r>
            <w:fldChar w:fldCharType="end"/>
          </w:r>
          <w:r>
            <w:t xml:space="preserve"> of </w:t>
          </w:r>
          <w:r w:rsidR="00895ABD">
            <w:fldChar w:fldCharType="begin"/>
          </w:r>
          <w:r w:rsidR="00895ABD">
            <w:instrText xml:space="preserve"> NUMPAGES  \* Arabic  \* MERGEFORMAT </w:instrText>
          </w:r>
          <w:r w:rsidR="00895ABD">
            <w:fldChar w:fldCharType="separate"/>
          </w:r>
          <w:r w:rsidR="004C058C">
            <w:rPr>
              <w:noProof/>
            </w:rPr>
            <w:t>9</w:t>
          </w:r>
          <w:r w:rsidR="00895ABD">
            <w:rPr>
              <w:noProof/>
            </w:rPr>
            <w:fldChar w:fldCharType="end"/>
          </w:r>
        </w:p>
      </w:tc>
    </w:tr>
  </w:tbl>
  <w:p w14:paraId="2991E8FA" w14:textId="77777777" w:rsidR="000F157E" w:rsidRPr="000E5C34" w:rsidRDefault="000F157E" w:rsidP="000E5C34">
    <w:pPr>
      <w:pStyle w:val="FormBlankRow"/>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BB59D" w14:textId="77777777" w:rsidR="0074015C" w:rsidRDefault="0074015C" w:rsidP="005B72BC">
      <w:pPr>
        <w:spacing w:after="0" w:line="240" w:lineRule="auto"/>
      </w:pPr>
      <w:r>
        <w:separator/>
      </w:r>
    </w:p>
    <w:p w14:paraId="3183355C" w14:textId="77777777" w:rsidR="0074015C" w:rsidRDefault="0074015C"/>
    <w:p w14:paraId="11A2C9E4" w14:textId="77777777" w:rsidR="0074015C" w:rsidRDefault="0074015C"/>
  </w:footnote>
  <w:footnote w:type="continuationSeparator" w:id="0">
    <w:p w14:paraId="6D6AA2F7" w14:textId="77777777" w:rsidR="0074015C" w:rsidRDefault="0074015C" w:rsidP="005B72BC">
      <w:pPr>
        <w:spacing w:after="0" w:line="240" w:lineRule="auto"/>
      </w:pPr>
      <w:r>
        <w:continuationSeparator/>
      </w:r>
    </w:p>
    <w:p w14:paraId="2EFAC189" w14:textId="77777777" w:rsidR="0074015C" w:rsidRDefault="0074015C"/>
    <w:p w14:paraId="64DF7C82" w14:textId="77777777" w:rsidR="0074015C" w:rsidRDefault="00740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0A5" w14:textId="77777777" w:rsidR="000F157E" w:rsidRDefault="000F157E"/>
  <w:p w14:paraId="5A81AF76" w14:textId="77777777" w:rsidR="000F157E" w:rsidRDefault="000F15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16"/>
      <w:docPartObj>
        <w:docPartGallery w:val="Page Numbers (Top of Page)"/>
        <w:docPartUnique/>
      </w:docPartObj>
    </w:sdtPr>
    <w:sdtEndPr/>
    <w:sdtContent>
      <w:p w14:paraId="7497D462" w14:textId="130A5BBF" w:rsidR="000F157E" w:rsidRDefault="000F157E">
        <w:pPr>
          <w:pStyle w:val="Header"/>
          <w:jc w:val="right"/>
        </w:pPr>
        <w:r>
          <w:rPr>
            <w:noProof/>
            <w:lang w:val="en-AU" w:eastAsia="en-AU"/>
          </w:rPr>
          <w:drawing>
            <wp:anchor distT="0" distB="0" distL="114300" distR="114300" simplePos="0" relativeHeight="251661312" behindDoc="0" locked="0" layoutInCell="1" allowOverlap="1" wp14:anchorId="0F6E7220" wp14:editId="25860859">
              <wp:simplePos x="0" y="0"/>
              <wp:positionH relativeFrom="page">
                <wp:posOffset>550545</wp:posOffset>
              </wp:positionH>
              <wp:positionV relativeFrom="page">
                <wp:posOffset>226695</wp:posOffset>
              </wp:positionV>
              <wp:extent cx="2016000" cy="230024"/>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26D88881" w14:textId="73F4162D" w:rsidR="000F157E" w:rsidRDefault="000F157E" w:rsidP="0017533E">
    <w:pPr>
      <w:pStyle w:val="FormBlankRow"/>
      <w:tabs>
        <w:tab w:val="left" w:pos="3195"/>
      </w:tabs>
      <w:jc w:val="right"/>
      <w:rPr>
        <w:rFonts w:asciiTheme="minorHAnsi" w:hAnsiTheme="minorHAnsi"/>
        <w:sz w:val="36"/>
        <w:szCs w:val="36"/>
      </w:rPr>
    </w:pPr>
    <w:r>
      <w:rPr>
        <w:rFonts w:asciiTheme="minorHAnsi" w:hAnsiTheme="minorHAnsi"/>
        <w:sz w:val="36"/>
        <w:szCs w:val="36"/>
      </w:rPr>
      <w:t>CARE PLAN</w:t>
    </w:r>
  </w:p>
  <w:tbl>
    <w:tblPr>
      <w:tblStyle w:val="TableGrid"/>
      <w:tblW w:w="15340" w:type="dxa"/>
      <w:tblInd w:w="-34" w:type="dxa"/>
      <w:tblBorders>
        <w:top w:val="single" w:sz="2" w:space="0" w:color="9BA1CB"/>
        <w:left w:val="single" w:sz="2" w:space="0" w:color="9BA1CB"/>
        <w:bottom w:val="single" w:sz="2" w:space="0" w:color="9BA1CB"/>
        <w:right w:val="single" w:sz="2" w:space="0" w:color="9BA1CB"/>
        <w:insideH w:val="single" w:sz="2" w:space="0" w:color="9BA1CB"/>
        <w:insideV w:val="single" w:sz="2" w:space="0" w:color="9BA1CB"/>
      </w:tblBorders>
      <w:tblCellMar>
        <w:top w:w="85" w:type="dxa"/>
        <w:bottom w:w="57" w:type="dxa"/>
      </w:tblCellMar>
      <w:tblLook w:val="0480" w:firstRow="0" w:lastRow="0" w:firstColumn="1" w:lastColumn="0" w:noHBand="0" w:noVBand="1"/>
    </w:tblPr>
    <w:tblGrid>
      <w:gridCol w:w="1587"/>
      <w:gridCol w:w="1447"/>
      <w:gridCol w:w="881"/>
      <w:gridCol w:w="3995"/>
      <w:gridCol w:w="768"/>
      <w:gridCol w:w="6662"/>
    </w:tblGrid>
    <w:tr w:rsidR="006A093B" w:rsidRPr="0032132C" w14:paraId="1AC81F00" w14:textId="77777777" w:rsidTr="00027FD3">
      <w:trPr>
        <w:cantSplit/>
        <w:trHeight w:val="149"/>
      </w:trPr>
      <w:tc>
        <w:tcPr>
          <w:tcW w:w="1587" w:type="dxa"/>
        </w:tcPr>
        <w:p w14:paraId="656BE6BA" w14:textId="77777777" w:rsidR="006A093B" w:rsidRPr="0032132C" w:rsidRDefault="006A093B" w:rsidP="006A093B">
          <w:pPr>
            <w:pStyle w:val="FormFont2"/>
            <w:rPr>
              <w:rFonts w:asciiTheme="minorHAnsi" w:hAnsiTheme="minorHAnsi"/>
            </w:rPr>
          </w:pPr>
          <w:r w:rsidRPr="0032132C">
            <w:rPr>
              <w:rFonts w:asciiTheme="minorHAnsi" w:hAnsiTheme="minorHAnsi"/>
            </w:rPr>
            <w:t>Date of Birth:</w:t>
          </w:r>
        </w:p>
      </w:tc>
      <w:tc>
        <w:tcPr>
          <w:tcW w:w="1447" w:type="dxa"/>
        </w:tcPr>
        <w:p w14:paraId="777F4981" w14:textId="48F981C6" w:rsidR="006A093B" w:rsidRPr="0032132C" w:rsidRDefault="009A6A7F"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dateOfBirth \@ "dd/MM/yyyy" </w:instrText>
          </w:r>
          <w:r>
            <w:rPr>
              <w:rFonts w:asciiTheme="minorHAnsi" w:hAnsiTheme="minorHAnsi"/>
            </w:rPr>
            <w:fldChar w:fldCharType="separate"/>
          </w:r>
          <w:r w:rsidR="00895ABD" w:rsidRPr="009E6EA9">
            <w:rPr>
              <w:rFonts w:asciiTheme="minorHAnsi" w:hAnsiTheme="minorHAnsi"/>
              <w:noProof/>
            </w:rPr>
            <w:t>10370</w:t>
          </w:r>
          <w:r>
            <w:rPr>
              <w:rFonts w:asciiTheme="minorHAnsi" w:hAnsiTheme="minorHAnsi"/>
            </w:rPr>
            <w:fldChar w:fldCharType="end"/>
          </w:r>
        </w:p>
      </w:tc>
      <w:tc>
        <w:tcPr>
          <w:tcW w:w="881" w:type="dxa"/>
        </w:tcPr>
        <w:p w14:paraId="6933D531" w14:textId="77777777" w:rsidR="006A093B" w:rsidRPr="0032132C" w:rsidRDefault="006A093B" w:rsidP="006A093B">
          <w:pPr>
            <w:pStyle w:val="FormFont2"/>
            <w:rPr>
              <w:rFonts w:asciiTheme="minorHAnsi" w:hAnsiTheme="minorHAnsi"/>
            </w:rPr>
          </w:pPr>
          <w:r w:rsidRPr="0032132C">
            <w:rPr>
              <w:rFonts w:asciiTheme="minorHAnsi" w:hAnsiTheme="minorHAnsi"/>
            </w:rPr>
            <w:t>Name:</w:t>
          </w:r>
        </w:p>
      </w:tc>
      <w:tc>
        <w:tcPr>
          <w:tcW w:w="3995" w:type="dxa"/>
        </w:tcPr>
        <w:p w14:paraId="0486B868" w14:textId="5FCDB120" w:rsidR="006A093B" w:rsidRPr="0032132C" w:rsidRDefault="00C06C20" w:rsidP="006A093B">
          <w:pPr>
            <w:pStyle w:val="FormFont2"/>
            <w:rPr>
              <w:rFonts w:asciiTheme="minorHAnsi" w:hAnsiTheme="minorHAnsi"/>
            </w:rPr>
          </w:pPr>
          <w:r>
            <w:rPr>
              <w:rFonts w:asciiTheme="minorHAnsi" w:hAnsiTheme="minorHAnsi"/>
            </w:rPr>
            <w:fldChar w:fldCharType="begin"/>
          </w:r>
          <w:r>
            <w:rPr>
              <w:rFonts w:asciiTheme="minorHAnsi" w:hAnsiTheme="minorHAnsi"/>
            </w:rPr>
            <w:instrText xml:space="preserve"> MERGEFIELD firstName </w:instrText>
          </w:r>
          <w:r>
            <w:rPr>
              <w:rFonts w:asciiTheme="minorHAnsi" w:hAnsiTheme="minorHAnsi"/>
            </w:rPr>
            <w:fldChar w:fldCharType="separate"/>
          </w:r>
          <w:r w:rsidR="00895ABD" w:rsidRPr="009E6EA9">
            <w:rPr>
              <w:rFonts w:asciiTheme="minorHAnsi" w:hAnsiTheme="minorHAnsi"/>
              <w:noProof/>
            </w:rPr>
            <w:t>Doris</w:t>
          </w:r>
          <w:r>
            <w:rPr>
              <w:rFonts w:asciiTheme="minorHAnsi" w:hAnsiTheme="minorHAnsi"/>
            </w:rPr>
            <w:fldChar w:fldCharType="end"/>
          </w:r>
          <w:r>
            <w:rPr>
              <w:rFonts w:asciiTheme="minorHAnsi" w:hAnsiTheme="minorHAnsi"/>
            </w:rPr>
            <w:t xml:space="preserve"> </w:t>
          </w:r>
          <w:r>
            <w:rPr>
              <w:rFonts w:asciiTheme="minorHAnsi" w:hAnsiTheme="minorHAnsi"/>
            </w:rPr>
            <w:fldChar w:fldCharType="begin"/>
          </w:r>
          <w:r>
            <w:rPr>
              <w:rFonts w:asciiTheme="minorHAnsi" w:hAnsiTheme="minorHAnsi"/>
            </w:rPr>
            <w:instrText xml:space="preserve"> MERGEFIELD surname </w:instrText>
          </w:r>
          <w:r>
            <w:rPr>
              <w:rFonts w:asciiTheme="minorHAnsi" w:hAnsiTheme="minorHAnsi"/>
            </w:rPr>
            <w:fldChar w:fldCharType="separate"/>
          </w:r>
          <w:r w:rsidR="00895ABD" w:rsidRPr="009E6EA9">
            <w:rPr>
              <w:rFonts w:asciiTheme="minorHAnsi" w:hAnsiTheme="minorHAnsi"/>
              <w:noProof/>
            </w:rPr>
            <w:t>Haycock</w:t>
          </w:r>
          <w:r>
            <w:rPr>
              <w:rFonts w:asciiTheme="minorHAnsi" w:hAnsiTheme="minorHAnsi"/>
            </w:rPr>
            <w:fldChar w:fldCharType="end"/>
          </w:r>
        </w:p>
      </w:tc>
      <w:tc>
        <w:tcPr>
          <w:tcW w:w="768" w:type="dxa"/>
        </w:tcPr>
        <w:p w14:paraId="3F5D2E12" w14:textId="77777777" w:rsidR="006A093B" w:rsidRPr="0032132C" w:rsidRDefault="006A093B" w:rsidP="006A093B">
          <w:pPr>
            <w:pStyle w:val="FormFont2"/>
            <w:rPr>
              <w:rFonts w:asciiTheme="minorHAnsi" w:hAnsiTheme="minorHAnsi"/>
            </w:rPr>
          </w:pPr>
          <w:r w:rsidRPr="0032132C">
            <w:rPr>
              <w:rFonts w:asciiTheme="minorHAnsi" w:hAnsiTheme="minorHAnsi"/>
            </w:rPr>
            <w:t>Date:</w:t>
          </w:r>
        </w:p>
      </w:tc>
      <w:tc>
        <w:tcPr>
          <w:tcW w:w="6662" w:type="dxa"/>
        </w:tcPr>
        <w:p w14:paraId="74BD3C88" w14:textId="0D7613E6" w:rsidR="006A093B" w:rsidRPr="0032132C" w:rsidRDefault="009A6A7F" w:rsidP="006A093B">
          <w:pPr>
            <w:pStyle w:val="FormFont2"/>
            <w:rPr>
              <w:rFonts w:asciiTheme="minorHAnsi" w:hAnsiTheme="minorHAnsi"/>
              <w:sz w:val="16"/>
              <w:szCs w:val="16"/>
            </w:rPr>
          </w:pPr>
          <w:r>
            <w:rPr>
              <w:rFonts w:asciiTheme="minorHAnsi" w:hAnsiTheme="minorHAnsi"/>
              <w:sz w:val="16"/>
              <w:szCs w:val="16"/>
            </w:rPr>
            <w:fldChar w:fldCharType="begin"/>
          </w:r>
          <w:r>
            <w:rPr>
              <w:rFonts w:asciiTheme="minorHAnsi" w:hAnsiTheme="minorHAnsi"/>
              <w:sz w:val="16"/>
              <w:szCs w:val="16"/>
            </w:rPr>
            <w:instrText xml:space="preserve"> SAVEDATE  \@ "d/MM/yyyy"  \* MERGEFORMAT </w:instrText>
          </w:r>
          <w:r>
            <w:rPr>
              <w:rFonts w:asciiTheme="minorHAnsi" w:hAnsiTheme="minorHAnsi"/>
              <w:sz w:val="16"/>
              <w:szCs w:val="16"/>
            </w:rPr>
            <w:fldChar w:fldCharType="separate"/>
          </w:r>
          <w:r w:rsidR="00895ABD">
            <w:rPr>
              <w:rFonts w:asciiTheme="minorHAnsi" w:hAnsiTheme="minorHAnsi"/>
              <w:noProof/>
              <w:sz w:val="16"/>
              <w:szCs w:val="16"/>
            </w:rPr>
            <w:t>10/01/2023</w:t>
          </w:r>
          <w:r>
            <w:rPr>
              <w:rFonts w:asciiTheme="minorHAnsi" w:hAnsiTheme="minorHAnsi"/>
              <w:sz w:val="16"/>
              <w:szCs w:val="16"/>
            </w:rPr>
            <w:fldChar w:fldCharType="end"/>
          </w:r>
        </w:p>
      </w:tc>
    </w:tr>
  </w:tbl>
  <w:p w14:paraId="6F43D64C" w14:textId="77777777" w:rsidR="00736C6F" w:rsidRPr="0017533E" w:rsidRDefault="00736C6F" w:rsidP="0017533E">
    <w:pPr>
      <w:pStyle w:val="FormBlankRow"/>
      <w:tabs>
        <w:tab w:val="left" w:pos="3195"/>
      </w:tabs>
      <w:jc w:val="right"/>
      <w:rPr>
        <w:rFonts w:asciiTheme="minorHAnsi" w:hAnsi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sdtContent>
      <w:p w14:paraId="6F463D8A" w14:textId="74B3DBC1" w:rsidR="000F157E" w:rsidRDefault="000F157E">
        <w:pPr>
          <w:pStyle w:val="Header"/>
          <w:jc w:val="right"/>
        </w:pPr>
        <w:r>
          <w:rPr>
            <w:noProof/>
            <w:lang w:val="en-AU" w:eastAsia="en-AU"/>
          </w:rPr>
          <w:drawing>
            <wp:anchor distT="0" distB="0" distL="114300" distR="114300" simplePos="0" relativeHeight="251659264" behindDoc="0" locked="0" layoutInCell="1" allowOverlap="1" wp14:anchorId="3302686F" wp14:editId="6EE99F9E">
              <wp:simplePos x="0" y="0"/>
              <wp:positionH relativeFrom="page">
                <wp:posOffset>398145</wp:posOffset>
              </wp:positionH>
              <wp:positionV relativeFrom="page">
                <wp:posOffset>245745</wp:posOffset>
              </wp:positionV>
              <wp:extent cx="2016000" cy="230024"/>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ernPlusTM_Orchid-WE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230024"/>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sidR="004C05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C058C">
          <w:rPr>
            <w:b/>
            <w:bCs/>
            <w:noProof/>
          </w:rPr>
          <w:t>9</w:t>
        </w:r>
        <w:r>
          <w:rPr>
            <w:b/>
            <w:bCs/>
            <w:sz w:val="24"/>
            <w:szCs w:val="24"/>
          </w:rPr>
          <w:fldChar w:fldCharType="end"/>
        </w:r>
      </w:p>
    </w:sdtContent>
  </w:sdt>
  <w:p w14:paraId="6B9D9A8E" w14:textId="74D9D479" w:rsidR="000F157E" w:rsidRPr="00CB5DFB" w:rsidRDefault="000F157E" w:rsidP="00334B0F">
    <w:pPr>
      <w:pStyle w:val="FormTitle"/>
    </w:pPr>
    <w:r>
      <w:t>Client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683"/>
      </v:shape>
    </w:pict>
  </w:numPicBullet>
  <w:abstractNum w:abstractNumId="0" w15:restartNumberingAfterBreak="0">
    <w:nsid w:val="03A861DD"/>
    <w:multiLevelType w:val="multilevel"/>
    <w:tmpl w:val="06CE515E"/>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1" w15:restartNumberingAfterBreak="0">
    <w:nsid w:val="03B56DD7"/>
    <w:multiLevelType w:val="hybridMultilevel"/>
    <w:tmpl w:val="3F507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C106661"/>
    <w:multiLevelType w:val="hybridMultilevel"/>
    <w:tmpl w:val="C834F7E4"/>
    <w:lvl w:ilvl="0" w:tplc="8B6EA6A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0D6809"/>
    <w:multiLevelType w:val="multilevel"/>
    <w:tmpl w:val="025842C6"/>
    <w:lvl w:ilvl="0">
      <w:start w:val="1"/>
      <w:numFmt w:val="decimal"/>
      <w:lvlText w:val="%1."/>
      <w:lvlJc w:val="left"/>
      <w:pPr>
        <w:ind w:left="360" w:hanging="360"/>
      </w:pPr>
      <w:rPr>
        <w:rFonts w:ascii="Calibri" w:hAnsi="Calibri" w:hint="default"/>
        <w:b/>
        <w:i w:val="0"/>
        <w:sz w:val="28"/>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72453"/>
    <w:multiLevelType w:val="hybridMultilevel"/>
    <w:tmpl w:val="90A2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D11F8"/>
    <w:multiLevelType w:val="multilevel"/>
    <w:tmpl w:val="E5EE6218"/>
    <w:styleLink w:val="StyleBulletedSymbolsymbolLeft063cmHanging063cm"/>
    <w:lvl w:ilvl="0">
      <w:start w:val="1"/>
      <w:numFmt w:val="bullet"/>
      <w:lvlText w:val=""/>
      <w:lvlJc w:val="left"/>
      <w:pPr>
        <w:ind w:left="1134" w:hanging="567"/>
      </w:pPr>
      <w:rPr>
        <w:rFonts w:ascii="Symbol" w:hAnsi="Symbol" w:hint="default"/>
        <w:sz w:val="24"/>
      </w:rPr>
    </w:lvl>
    <w:lvl w:ilvl="1">
      <w:start w:val="1"/>
      <w:numFmt w:val="bullet"/>
      <w:lvlText w:val="o"/>
      <w:lvlJc w:val="left"/>
      <w:pPr>
        <w:ind w:left="1701" w:hanging="567"/>
      </w:pPr>
      <w:rPr>
        <w:rFonts w:ascii="Courier New" w:hAnsi="Courier New" w:cs="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o"/>
      <w:lvlJc w:val="left"/>
      <w:pPr>
        <w:ind w:left="3402" w:hanging="567"/>
      </w:pPr>
      <w:rPr>
        <w:rFonts w:ascii="Courier New" w:hAnsi="Courier New" w:cs="Courier New" w:hint="default"/>
      </w:rPr>
    </w:lvl>
    <w:lvl w:ilvl="5">
      <w:start w:val="1"/>
      <w:numFmt w:val="bullet"/>
      <w:lvlText w:val=""/>
      <w:lvlJc w:val="left"/>
      <w:pPr>
        <w:ind w:left="3969" w:hanging="567"/>
      </w:pPr>
      <w:rPr>
        <w:rFonts w:ascii="Wingdings" w:hAnsi="Wingdings" w:hint="default"/>
      </w:rPr>
    </w:lvl>
    <w:lvl w:ilvl="6">
      <w:start w:val="1"/>
      <w:numFmt w:val="bullet"/>
      <w:lvlText w:val=""/>
      <w:lvlJc w:val="left"/>
      <w:pPr>
        <w:ind w:left="4536" w:hanging="567"/>
      </w:pPr>
      <w:rPr>
        <w:rFonts w:ascii="Symbol" w:hAnsi="Symbol" w:hint="default"/>
      </w:rPr>
    </w:lvl>
    <w:lvl w:ilvl="7">
      <w:start w:val="1"/>
      <w:numFmt w:val="bullet"/>
      <w:lvlText w:val="o"/>
      <w:lvlJc w:val="left"/>
      <w:pPr>
        <w:ind w:left="5103" w:hanging="567"/>
      </w:pPr>
      <w:rPr>
        <w:rFonts w:ascii="Courier New" w:hAnsi="Courier New" w:cs="Courier New" w:hint="default"/>
      </w:rPr>
    </w:lvl>
    <w:lvl w:ilvl="8">
      <w:start w:val="1"/>
      <w:numFmt w:val="bullet"/>
      <w:lvlText w:val=""/>
      <w:lvlJc w:val="left"/>
      <w:pPr>
        <w:ind w:left="5670" w:hanging="567"/>
      </w:pPr>
      <w:rPr>
        <w:rFonts w:ascii="Wingdings" w:hAnsi="Wingdings" w:hint="default"/>
      </w:rPr>
    </w:lvl>
  </w:abstractNum>
  <w:abstractNum w:abstractNumId="6" w15:restartNumberingAfterBreak="0">
    <w:nsid w:val="204656B5"/>
    <w:multiLevelType w:val="hybridMultilevel"/>
    <w:tmpl w:val="6504AC5A"/>
    <w:lvl w:ilvl="0" w:tplc="A36E5718">
      <w:start w:val="1"/>
      <w:numFmt w:val="decimal"/>
      <w:pStyle w:val="Heading1"/>
      <w:lvlText w:val="%1."/>
      <w:lvlJc w:val="left"/>
      <w:pPr>
        <w:ind w:left="720" w:hanging="360"/>
      </w:pPr>
      <w:rPr>
        <w:rFonts w:hint="default"/>
        <w:b/>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E0339"/>
    <w:multiLevelType w:val="hybridMultilevel"/>
    <w:tmpl w:val="AFA493A2"/>
    <w:lvl w:ilvl="0" w:tplc="5210B2F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5D54D0"/>
    <w:multiLevelType w:val="hybridMultilevel"/>
    <w:tmpl w:val="E80462EE"/>
    <w:lvl w:ilvl="0" w:tplc="CAB653CA">
      <w:start w:val="1"/>
      <w:numFmt w:val="bullet"/>
      <w:lvlText w:val="•"/>
      <w:lvlJc w:val="left"/>
      <w:pPr>
        <w:ind w:hanging="183"/>
      </w:pPr>
      <w:rPr>
        <w:rFonts w:ascii="Times New Roman" w:eastAsia="Times New Roman" w:hAnsi="Times New Roman" w:hint="default"/>
        <w:color w:val="0F0C11"/>
        <w:w w:val="122"/>
        <w:sz w:val="19"/>
        <w:szCs w:val="19"/>
      </w:rPr>
    </w:lvl>
    <w:lvl w:ilvl="1" w:tplc="EDD21724">
      <w:start w:val="1"/>
      <w:numFmt w:val="bullet"/>
      <w:lvlText w:val="•"/>
      <w:lvlJc w:val="left"/>
      <w:rPr>
        <w:rFonts w:hint="default"/>
      </w:rPr>
    </w:lvl>
    <w:lvl w:ilvl="2" w:tplc="333E39CC">
      <w:start w:val="1"/>
      <w:numFmt w:val="bullet"/>
      <w:lvlText w:val="•"/>
      <w:lvlJc w:val="left"/>
      <w:rPr>
        <w:rFonts w:hint="default"/>
      </w:rPr>
    </w:lvl>
    <w:lvl w:ilvl="3" w:tplc="AB9AD0C8">
      <w:start w:val="1"/>
      <w:numFmt w:val="bullet"/>
      <w:lvlText w:val="•"/>
      <w:lvlJc w:val="left"/>
      <w:rPr>
        <w:rFonts w:hint="default"/>
      </w:rPr>
    </w:lvl>
    <w:lvl w:ilvl="4" w:tplc="37204A8A">
      <w:start w:val="1"/>
      <w:numFmt w:val="bullet"/>
      <w:lvlText w:val="•"/>
      <w:lvlJc w:val="left"/>
      <w:rPr>
        <w:rFonts w:hint="default"/>
      </w:rPr>
    </w:lvl>
    <w:lvl w:ilvl="5" w:tplc="E8F2386E">
      <w:start w:val="1"/>
      <w:numFmt w:val="bullet"/>
      <w:lvlText w:val="•"/>
      <w:lvlJc w:val="left"/>
      <w:rPr>
        <w:rFonts w:hint="default"/>
      </w:rPr>
    </w:lvl>
    <w:lvl w:ilvl="6" w:tplc="5E9630C4">
      <w:start w:val="1"/>
      <w:numFmt w:val="bullet"/>
      <w:lvlText w:val="•"/>
      <w:lvlJc w:val="left"/>
      <w:rPr>
        <w:rFonts w:hint="default"/>
      </w:rPr>
    </w:lvl>
    <w:lvl w:ilvl="7" w:tplc="2ED033C0">
      <w:start w:val="1"/>
      <w:numFmt w:val="bullet"/>
      <w:lvlText w:val="•"/>
      <w:lvlJc w:val="left"/>
      <w:rPr>
        <w:rFonts w:hint="default"/>
      </w:rPr>
    </w:lvl>
    <w:lvl w:ilvl="8" w:tplc="D0EEF8F8">
      <w:start w:val="1"/>
      <w:numFmt w:val="bullet"/>
      <w:lvlText w:val="•"/>
      <w:lvlJc w:val="left"/>
      <w:rPr>
        <w:rFonts w:hint="default"/>
      </w:rPr>
    </w:lvl>
  </w:abstractNum>
  <w:abstractNum w:abstractNumId="9" w15:restartNumberingAfterBreak="0">
    <w:nsid w:val="282E13E8"/>
    <w:multiLevelType w:val="hybridMultilevel"/>
    <w:tmpl w:val="725CCBDE"/>
    <w:lvl w:ilvl="0" w:tplc="7D54859A">
      <w:start w:val="1"/>
      <w:numFmt w:val="bullet"/>
      <w:pStyle w:val="FormBullet1"/>
      <w:lvlText w:val=""/>
      <w:lvlJc w:val="left"/>
      <w:pPr>
        <w:ind w:left="720" w:hanging="360"/>
      </w:pPr>
      <w:rPr>
        <w:rFonts w:ascii="Symbol" w:hAnsi="Symbol" w:hint="default"/>
      </w:rPr>
    </w:lvl>
    <w:lvl w:ilvl="1" w:tplc="B058D208">
      <w:start w:val="1"/>
      <w:numFmt w:val="bullet"/>
      <w:pStyle w:val="Form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6F7B5B"/>
    <w:multiLevelType w:val="hybridMultilevel"/>
    <w:tmpl w:val="6B368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F526CE"/>
    <w:multiLevelType w:val="hybridMultilevel"/>
    <w:tmpl w:val="1EE0CB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8E02ABD"/>
    <w:multiLevelType w:val="hybridMultilevel"/>
    <w:tmpl w:val="9E025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2B28C4"/>
    <w:multiLevelType w:val="hybridMultilevel"/>
    <w:tmpl w:val="DCF411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325C5C"/>
    <w:multiLevelType w:val="multilevel"/>
    <w:tmpl w:val="E5EE6218"/>
    <w:numStyleLink w:val="StyleBulletedSymbolsymbolLeft063cmHanging063cm"/>
  </w:abstractNum>
  <w:abstractNum w:abstractNumId="15" w15:restartNumberingAfterBreak="0">
    <w:nsid w:val="4A21240C"/>
    <w:multiLevelType w:val="multilevel"/>
    <w:tmpl w:val="25F8E892"/>
    <w:lvl w:ilvl="0">
      <w:start w:val="10"/>
      <w:numFmt w:val="decimal"/>
      <w:lvlText w:val="%1."/>
      <w:lvlJc w:val="left"/>
      <w:pPr>
        <w:ind w:left="360" w:hanging="360"/>
      </w:pPr>
      <w:rPr>
        <w:rFonts w:hint="default"/>
        <w:b/>
      </w:rPr>
    </w:lvl>
    <w:lvl w:ilvl="1">
      <w:start w:val="1"/>
      <w:numFmt w:val="decimal"/>
      <w:isLgl/>
      <w:lvlText w:val="%1.%2"/>
      <w:lvlJc w:val="left"/>
      <w:pPr>
        <w:ind w:left="898" w:hanging="720"/>
      </w:pPr>
      <w:rPr>
        <w:rFonts w:asciiTheme="minorHAnsi" w:hAnsiTheme="minorHAnsi" w:cs="Arial" w:hint="default"/>
        <w:b/>
        <w:sz w:val="24"/>
      </w:rPr>
    </w:lvl>
    <w:lvl w:ilvl="2">
      <w:start w:val="1"/>
      <w:numFmt w:val="decimal"/>
      <w:isLgl/>
      <w:lvlText w:val="%1.%2.%3"/>
      <w:lvlJc w:val="left"/>
      <w:pPr>
        <w:ind w:left="1076" w:hanging="720"/>
      </w:pPr>
      <w:rPr>
        <w:rFonts w:hint="default"/>
        <w:b w:val="0"/>
        <w:sz w:val="22"/>
      </w:rPr>
    </w:lvl>
    <w:lvl w:ilvl="3">
      <w:start w:val="1"/>
      <w:numFmt w:val="decimal"/>
      <w:isLgl/>
      <w:lvlText w:val="%1.%2.%3.%4"/>
      <w:lvlJc w:val="left"/>
      <w:pPr>
        <w:ind w:left="1614" w:hanging="1080"/>
      </w:pPr>
      <w:rPr>
        <w:rFonts w:hint="default"/>
        <w:b/>
      </w:rPr>
    </w:lvl>
    <w:lvl w:ilvl="4">
      <w:start w:val="1"/>
      <w:numFmt w:val="decimal"/>
      <w:isLgl/>
      <w:lvlText w:val="%1.%2.%3.%4.%5"/>
      <w:lvlJc w:val="left"/>
      <w:pPr>
        <w:ind w:left="2152" w:hanging="1440"/>
      </w:pPr>
      <w:rPr>
        <w:rFonts w:hint="default"/>
        <w:b/>
      </w:rPr>
    </w:lvl>
    <w:lvl w:ilvl="5">
      <w:start w:val="1"/>
      <w:numFmt w:val="decimal"/>
      <w:isLgl/>
      <w:lvlText w:val="%1.%2.%3.%4.%5.%6"/>
      <w:lvlJc w:val="left"/>
      <w:pPr>
        <w:ind w:left="2330" w:hanging="1440"/>
      </w:pPr>
      <w:rPr>
        <w:rFonts w:hint="default"/>
        <w:b/>
      </w:rPr>
    </w:lvl>
    <w:lvl w:ilvl="6">
      <w:start w:val="1"/>
      <w:numFmt w:val="decimal"/>
      <w:isLgl/>
      <w:lvlText w:val="%1.%2.%3.%4.%5.%6.%7"/>
      <w:lvlJc w:val="left"/>
      <w:pPr>
        <w:ind w:left="2868" w:hanging="1800"/>
      </w:pPr>
      <w:rPr>
        <w:rFonts w:hint="default"/>
        <w:b/>
      </w:rPr>
    </w:lvl>
    <w:lvl w:ilvl="7">
      <w:start w:val="1"/>
      <w:numFmt w:val="decimal"/>
      <w:isLgl/>
      <w:lvlText w:val="%1.%2.%3.%4.%5.%6.%7.%8"/>
      <w:lvlJc w:val="left"/>
      <w:pPr>
        <w:ind w:left="3046" w:hanging="1800"/>
      </w:pPr>
      <w:rPr>
        <w:rFonts w:hint="default"/>
        <w:b/>
      </w:rPr>
    </w:lvl>
    <w:lvl w:ilvl="8">
      <w:start w:val="1"/>
      <w:numFmt w:val="decimal"/>
      <w:isLgl/>
      <w:lvlText w:val="%1.%2.%3.%4.%5.%6.%7.%8.%9"/>
      <w:lvlJc w:val="left"/>
      <w:pPr>
        <w:ind w:left="3584" w:hanging="2160"/>
      </w:pPr>
      <w:rPr>
        <w:rFonts w:hint="default"/>
        <w:b/>
      </w:rPr>
    </w:lvl>
  </w:abstractNum>
  <w:abstractNum w:abstractNumId="16" w15:restartNumberingAfterBreak="0">
    <w:nsid w:val="5DA95B5C"/>
    <w:multiLevelType w:val="hybridMultilevel"/>
    <w:tmpl w:val="DD0E0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FA138B"/>
    <w:multiLevelType w:val="multilevel"/>
    <w:tmpl w:val="B64E87B6"/>
    <w:lvl w:ilvl="0">
      <w:start w:val="1"/>
      <w:numFmt w:val="decimal"/>
      <w:lvlText w:val="%1."/>
      <w:lvlJc w:val="left"/>
      <w:pPr>
        <w:ind w:left="360" w:hanging="360"/>
      </w:pPr>
      <w:rPr>
        <w:rFonts w:ascii="Calibri" w:hAnsi="Calibri"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01226B6"/>
    <w:multiLevelType w:val="hybridMultilevel"/>
    <w:tmpl w:val="AFC0F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1D714D"/>
    <w:multiLevelType w:val="hybridMultilevel"/>
    <w:tmpl w:val="B1CC7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E4B5A"/>
    <w:multiLevelType w:val="hybridMultilevel"/>
    <w:tmpl w:val="FE349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7866FB"/>
    <w:multiLevelType w:val="multilevel"/>
    <w:tmpl w:val="E5EE6218"/>
    <w:numStyleLink w:val="StyleBulletedSymbolsymbolLeft063cmHanging063cm"/>
  </w:abstractNum>
  <w:num w:numId="1" w16cid:durableId="1072964668">
    <w:abstractNumId w:val="18"/>
  </w:num>
  <w:num w:numId="2" w16cid:durableId="1180924607">
    <w:abstractNumId w:val="10"/>
  </w:num>
  <w:num w:numId="3" w16cid:durableId="781457611">
    <w:abstractNumId w:val="19"/>
  </w:num>
  <w:num w:numId="4" w16cid:durableId="804197799">
    <w:abstractNumId w:val="8"/>
  </w:num>
  <w:num w:numId="5" w16cid:durableId="5907392">
    <w:abstractNumId w:val="6"/>
  </w:num>
  <w:num w:numId="6" w16cid:durableId="1208102617">
    <w:abstractNumId w:val="20"/>
  </w:num>
  <w:num w:numId="7" w16cid:durableId="1463690494">
    <w:abstractNumId w:val="5"/>
  </w:num>
  <w:num w:numId="8" w16cid:durableId="793475546">
    <w:abstractNumId w:val="14"/>
  </w:num>
  <w:num w:numId="9" w16cid:durableId="834609450">
    <w:abstractNumId w:val="21"/>
  </w:num>
  <w:num w:numId="10" w16cid:durableId="577904561">
    <w:abstractNumId w:val="0"/>
  </w:num>
  <w:num w:numId="11" w16cid:durableId="1139227258">
    <w:abstractNumId w:val="7"/>
  </w:num>
  <w:num w:numId="12" w16cid:durableId="669599496">
    <w:abstractNumId w:val="17"/>
  </w:num>
  <w:num w:numId="13" w16cid:durableId="2101365377">
    <w:abstractNumId w:val="3"/>
  </w:num>
  <w:num w:numId="14" w16cid:durableId="516307825">
    <w:abstractNumId w:val="3"/>
    <w:lvlOverride w:ilvl="0">
      <w:lvl w:ilvl="0">
        <w:start w:val="1"/>
        <w:numFmt w:val="decimal"/>
        <w:lvlText w:val="%1."/>
        <w:lvlJc w:val="left"/>
        <w:pPr>
          <w:ind w:left="360" w:hanging="360"/>
        </w:pPr>
        <w:rPr>
          <w:rFonts w:ascii="Calibri" w:hAnsi="Calibri" w:hint="default"/>
          <w:b/>
          <w:i w:val="0"/>
          <w:sz w:val="28"/>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2"/>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35607855">
    <w:abstractNumId w:val="9"/>
  </w:num>
  <w:num w:numId="16" w16cid:durableId="1379086711">
    <w:abstractNumId w:val="12"/>
  </w:num>
  <w:num w:numId="17" w16cid:durableId="742064678">
    <w:abstractNumId w:val="11"/>
  </w:num>
  <w:num w:numId="18" w16cid:durableId="250086890">
    <w:abstractNumId w:val="16"/>
  </w:num>
  <w:num w:numId="19" w16cid:durableId="462384239">
    <w:abstractNumId w:val="1"/>
  </w:num>
  <w:num w:numId="20" w16cid:durableId="1442141492">
    <w:abstractNumId w:val="4"/>
  </w:num>
  <w:num w:numId="21" w16cid:durableId="2104103845">
    <w:abstractNumId w:val="13"/>
  </w:num>
  <w:num w:numId="22" w16cid:durableId="226762822">
    <w:abstractNumId w:val="15"/>
  </w:num>
  <w:num w:numId="23" w16cid:durableId="75494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linkToQuery/>
    <w:dataType w:val="textFile"/>
    <w:connectString w:val=""/>
    <w:query w:val="SELECT * FROM C:\Users\jmorrell\OneDrive - Southern Cross Care (WA) Inc\spreadsheets\ALClientData.csv"/>
    <w:dataSource r:id="rId2"/>
    <w:viewMergedData/>
    <w:activeRecord w:val="43"/>
    <w:odso>
      <w:fieldMapData>
        <w:lid w:val="en-AU"/>
      </w:fieldMapData>
      <w:fieldMapData>
        <w:lid w:val="en-AU"/>
      </w:fieldMapData>
      <w:fieldMapData>
        <w:type w:val="dbColumn"/>
        <w:name w:val="firstName"/>
        <w:mappedName w:val="First Name"/>
        <w:column w:val="2"/>
        <w:lid w:val="en-AU"/>
      </w:fieldMapData>
      <w:fieldMapData>
        <w:type w:val="dbColumn"/>
        <w:name w:val="middleName"/>
        <w:mappedName w:val="Middle Name"/>
        <w:column w:val="3"/>
        <w:lid w:val="en-AU"/>
      </w:fieldMapData>
      <w:fieldMapData>
        <w:type w:val="dbColumn"/>
        <w:name w:val="surname"/>
        <w:mappedName w:val="Last Name"/>
        <w:column w:val="4"/>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0"/>
        <w:lid w:val="en-AU"/>
      </w:fieldMapData>
      <w:fieldMapData>
        <w:lid w:val="en-AU"/>
      </w:fieldMapData>
      <w:fieldMapData>
        <w:lid w:val="en-AU"/>
      </w:fieldMapData>
      <w:fieldMapData>
        <w:lid w:val="en-AU"/>
      </w:fieldMapData>
      <w:fieldMapData>
        <w:type w:val="dbColumn"/>
        <w:name w:val="homePhone"/>
        <w:mappedName w:val="Home Phone"/>
        <w:column w:val="11"/>
        <w:lid w:val="en-AU"/>
      </w:fieldMapData>
      <w:fieldMapData>
        <w:lid w:val="en-AU"/>
      </w:fieldMapData>
      <w:fieldMapData>
        <w:type w:val="dbColumn"/>
        <w:name w:val="email"/>
        <w:mappedName w:val="E-mail Address"/>
        <w:column w:val="13"/>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00445F"/>
    <w:rsid w:val="000109A7"/>
    <w:rsid w:val="00034104"/>
    <w:rsid w:val="000464E3"/>
    <w:rsid w:val="000538BF"/>
    <w:rsid w:val="00055A33"/>
    <w:rsid w:val="000574FA"/>
    <w:rsid w:val="00065273"/>
    <w:rsid w:val="00071CD1"/>
    <w:rsid w:val="00072820"/>
    <w:rsid w:val="00087C36"/>
    <w:rsid w:val="00087CF2"/>
    <w:rsid w:val="0009416E"/>
    <w:rsid w:val="000B7AA0"/>
    <w:rsid w:val="000C12EB"/>
    <w:rsid w:val="000D2954"/>
    <w:rsid w:val="000D2B41"/>
    <w:rsid w:val="000D43EC"/>
    <w:rsid w:val="000E5C34"/>
    <w:rsid w:val="000F157E"/>
    <w:rsid w:val="000F3C1D"/>
    <w:rsid w:val="0010150B"/>
    <w:rsid w:val="00107BC6"/>
    <w:rsid w:val="001152E2"/>
    <w:rsid w:val="00124427"/>
    <w:rsid w:val="00127439"/>
    <w:rsid w:val="00133704"/>
    <w:rsid w:val="00144780"/>
    <w:rsid w:val="001453E2"/>
    <w:rsid w:val="00161B70"/>
    <w:rsid w:val="0017533E"/>
    <w:rsid w:val="00180703"/>
    <w:rsid w:val="0018766A"/>
    <w:rsid w:val="00193260"/>
    <w:rsid w:val="00194B4F"/>
    <w:rsid w:val="001A6D47"/>
    <w:rsid w:val="001B04FF"/>
    <w:rsid w:val="001B6170"/>
    <w:rsid w:val="001B65DC"/>
    <w:rsid w:val="001C0D8B"/>
    <w:rsid w:val="001C68A9"/>
    <w:rsid w:val="001D0A03"/>
    <w:rsid w:val="001D4B32"/>
    <w:rsid w:val="001E70C0"/>
    <w:rsid w:val="001F2E17"/>
    <w:rsid w:val="00214E7B"/>
    <w:rsid w:val="002258C7"/>
    <w:rsid w:val="00226FB7"/>
    <w:rsid w:val="00227EC8"/>
    <w:rsid w:val="00235E41"/>
    <w:rsid w:val="00245003"/>
    <w:rsid w:val="00263A65"/>
    <w:rsid w:val="00263EAA"/>
    <w:rsid w:val="00281888"/>
    <w:rsid w:val="00290ECD"/>
    <w:rsid w:val="00292C05"/>
    <w:rsid w:val="002A5E20"/>
    <w:rsid w:val="002C1CBE"/>
    <w:rsid w:val="002C39A7"/>
    <w:rsid w:val="002C6405"/>
    <w:rsid w:val="002D34A5"/>
    <w:rsid w:val="002E3814"/>
    <w:rsid w:val="002E69C8"/>
    <w:rsid w:val="002F01C9"/>
    <w:rsid w:val="002F3821"/>
    <w:rsid w:val="002F4F7A"/>
    <w:rsid w:val="0031366A"/>
    <w:rsid w:val="00314975"/>
    <w:rsid w:val="0032132C"/>
    <w:rsid w:val="00323DFD"/>
    <w:rsid w:val="003250D9"/>
    <w:rsid w:val="00330CC5"/>
    <w:rsid w:val="00334B0F"/>
    <w:rsid w:val="00343DB1"/>
    <w:rsid w:val="00346F57"/>
    <w:rsid w:val="00351786"/>
    <w:rsid w:val="00362DB7"/>
    <w:rsid w:val="00371FAD"/>
    <w:rsid w:val="003773CC"/>
    <w:rsid w:val="00382B78"/>
    <w:rsid w:val="00390FC2"/>
    <w:rsid w:val="003A0ECC"/>
    <w:rsid w:val="003A3D30"/>
    <w:rsid w:val="003A774D"/>
    <w:rsid w:val="003B25EB"/>
    <w:rsid w:val="003B2B36"/>
    <w:rsid w:val="003B2BE1"/>
    <w:rsid w:val="003B4E84"/>
    <w:rsid w:val="003C7C71"/>
    <w:rsid w:val="003D703F"/>
    <w:rsid w:val="003D7A3D"/>
    <w:rsid w:val="003E5BCD"/>
    <w:rsid w:val="003F03FF"/>
    <w:rsid w:val="003F22E4"/>
    <w:rsid w:val="003F6BD6"/>
    <w:rsid w:val="004107BE"/>
    <w:rsid w:val="00411479"/>
    <w:rsid w:val="004303D4"/>
    <w:rsid w:val="00435DF0"/>
    <w:rsid w:val="00455FF8"/>
    <w:rsid w:val="00465748"/>
    <w:rsid w:val="00471628"/>
    <w:rsid w:val="004927BF"/>
    <w:rsid w:val="004941F5"/>
    <w:rsid w:val="004A031D"/>
    <w:rsid w:val="004A2162"/>
    <w:rsid w:val="004A3DAD"/>
    <w:rsid w:val="004B049D"/>
    <w:rsid w:val="004C058C"/>
    <w:rsid w:val="004C61C4"/>
    <w:rsid w:val="004D1089"/>
    <w:rsid w:val="004E12DB"/>
    <w:rsid w:val="004F2C4A"/>
    <w:rsid w:val="004F384C"/>
    <w:rsid w:val="004F6967"/>
    <w:rsid w:val="004F7224"/>
    <w:rsid w:val="00504D19"/>
    <w:rsid w:val="00514747"/>
    <w:rsid w:val="00541F8E"/>
    <w:rsid w:val="00551C15"/>
    <w:rsid w:val="00556F44"/>
    <w:rsid w:val="00567D4D"/>
    <w:rsid w:val="00575516"/>
    <w:rsid w:val="00586E11"/>
    <w:rsid w:val="00590BAB"/>
    <w:rsid w:val="005A0953"/>
    <w:rsid w:val="005A3359"/>
    <w:rsid w:val="005A3B39"/>
    <w:rsid w:val="005B5B27"/>
    <w:rsid w:val="005B72BC"/>
    <w:rsid w:val="005C1218"/>
    <w:rsid w:val="005C5F8F"/>
    <w:rsid w:val="005E6BB2"/>
    <w:rsid w:val="006014C0"/>
    <w:rsid w:val="0061452C"/>
    <w:rsid w:val="00615289"/>
    <w:rsid w:val="0063457E"/>
    <w:rsid w:val="006351A7"/>
    <w:rsid w:val="00636216"/>
    <w:rsid w:val="006428C0"/>
    <w:rsid w:val="00645863"/>
    <w:rsid w:val="006724B4"/>
    <w:rsid w:val="00676F70"/>
    <w:rsid w:val="00683F4B"/>
    <w:rsid w:val="00694E0E"/>
    <w:rsid w:val="00695265"/>
    <w:rsid w:val="006956E8"/>
    <w:rsid w:val="006A093B"/>
    <w:rsid w:val="006A5B0A"/>
    <w:rsid w:val="006B1F12"/>
    <w:rsid w:val="006B5BD7"/>
    <w:rsid w:val="006C4C9D"/>
    <w:rsid w:val="006E3B87"/>
    <w:rsid w:val="00707F9A"/>
    <w:rsid w:val="00711858"/>
    <w:rsid w:val="007206CE"/>
    <w:rsid w:val="00721782"/>
    <w:rsid w:val="00725CED"/>
    <w:rsid w:val="007277BA"/>
    <w:rsid w:val="0073501E"/>
    <w:rsid w:val="00736C6F"/>
    <w:rsid w:val="0074015C"/>
    <w:rsid w:val="00740266"/>
    <w:rsid w:val="007575A0"/>
    <w:rsid w:val="007743D2"/>
    <w:rsid w:val="00791554"/>
    <w:rsid w:val="00796A49"/>
    <w:rsid w:val="00796FE5"/>
    <w:rsid w:val="007A3D13"/>
    <w:rsid w:val="007A4C29"/>
    <w:rsid w:val="007A545E"/>
    <w:rsid w:val="007B4A15"/>
    <w:rsid w:val="007B4A4C"/>
    <w:rsid w:val="007C1564"/>
    <w:rsid w:val="007D33D2"/>
    <w:rsid w:val="007E2BF8"/>
    <w:rsid w:val="007E53BA"/>
    <w:rsid w:val="007E79C3"/>
    <w:rsid w:val="00814E72"/>
    <w:rsid w:val="00824F39"/>
    <w:rsid w:val="00827C93"/>
    <w:rsid w:val="00850969"/>
    <w:rsid w:val="008749F5"/>
    <w:rsid w:val="00891E4D"/>
    <w:rsid w:val="00894DE3"/>
    <w:rsid w:val="00895ABD"/>
    <w:rsid w:val="008A06B3"/>
    <w:rsid w:val="008A1AC5"/>
    <w:rsid w:val="008A1E02"/>
    <w:rsid w:val="008B0596"/>
    <w:rsid w:val="008C24BA"/>
    <w:rsid w:val="008C346D"/>
    <w:rsid w:val="008E5F6A"/>
    <w:rsid w:val="008E5FE8"/>
    <w:rsid w:val="008F268F"/>
    <w:rsid w:val="008F7602"/>
    <w:rsid w:val="00902282"/>
    <w:rsid w:val="009026F0"/>
    <w:rsid w:val="00913338"/>
    <w:rsid w:val="00915E44"/>
    <w:rsid w:val="00933E8C"/>
    <w:rsid w:val="00943969"/>
    <w:rsid w:val="009600DC"/>
    <w:rsid w:val="00986790"/>
    <w:rsid w:val="00990B51"/>
    <w:rsid w:val="009913ED"/>
    <w:rsid w:val="009A1829"/>
    <w:rsid w:val="009A6A7F"/>
    <w:rsid w:val="009B1FDB"/>
    <w:rsid w:val="009F05D6"/>
    <w:rsid w:val="009F48D2"/>
    <w:rsid w:val="009F73E8"/>
    <w:rsid w:val="00A1314C"/>
    <w:rsid w:val="00A154D3"/>
    <w:rsid w:val="00A2525C"/>
    <w:rsid w:val="00A50313"/>
    <w:rsid w:val="00A64D0B"/>
    <w:rsid w:val="00A66E9B"/>
    <w:rsid w:val="00A746D5"/>
    <w:rsid w:val="00A755D5"/>
    <w:rsid w:val="00A90BEB"/>
    <w:rsid w:val="00A94024"/>
    <w:rsid w:val="00A95746"/>
    <w:rsid w:val="00AA60F9"/>
    <w:rsid w:val="00AB0C5D"/>
    <w:rsid w:val="00AB4417"/>
    <w:rsid w:val="00AB4727"/>
    <w:rsid w:val="00AC03C8"/>
    <w:rsid w:val="00AC5131"/>
    <w:rsid w:val="00AF1ABF"/>
    <w:rsid w:val="00B0268A"/>
    <w:rsid w:val="00B03E18"/>
    <w:rsid w:val="00B179AE"/>
    <w:rsid w:val="00B23C1F"/>
    <w:rsid w:val="00B44E8C"/>
    <w:rsid w:val="00B66AE4"/>
    <w:rsid w:val="00B74931"/>
    <w:rsid w:val="00B80476"/>
    <w:rsid w:val="00B91545"/>
    <w:rsid w:val="00B91D11"/>
    <w:rsid w:val="00B9793A"/>
    <w:rsid w:val="00BA53D3"/>
    <w:rsid w:val="00BC4194"/>
    <w:rsid w:val="00BC62F7"/>
    <w:rsid w:val="00C02EC8"/>
    <w:rsid w:val="00C045F8"/>
    <w:rsid w:val="00C05173"/>
    <w:rsid w:val="00C062AF"/>
    <w:rsid w:val="00C06C20"/>
    <w:rsid w:val="00C1768D"/>
    <w:rsid w:val="00C21EED"/>
    <w:rsid w:val="00C24985"/>
    <w:rsid w:val="00C26D88"/>
    <w:rsid w:val="00C317DC"/>
    <w:rsid w:val="00C34B0A"/>
    <w:rsid w:val="00C359C5"/>
    <w:rsid w:val="00C35CBA"/>
    <w:rsid w:val="00C4460A"/>
    <w:rsid w:val="00C57E58"/>
    <w:rsid w:val="00C81CA4"/>
    <w:rsid w:val="00C83248"/>
    <w:rsid w:val="00C863DC"/>
    <w:rsid w:val="00C9014B"/>
    <w:rsid w:val="00C92C7D"/>
    <w:rsid w:val="00CA74D7"/>
    <w:rsid w:val="00CB5DFB"/>
    <w:rsid w:val="00CC0B53"/>
    <w:rsid w:val="00CD7C41"/>
    <w:rsid w:val="00CE33CC"/>
    <w:rsid w:val="00CE50A3"/>
    <w:rsid w:val="00CE54FF"/>
    <w:rsid w:val="00CE676E"/>
    <w:rsid w:val="00CE6EB9"/>
    <w:rsid w:val="00CF7950"/>
    <w:rsid w:val="00D041C5"/>
    <w:rsid w:val="00D053A4"/>
    <w:rsid w:val="00D13792"/>
    <w:rsid w:val="00D20C86"/>
    <w:rsid w:val="00D2384D"/>
    <w:rsid w:val="00D23A30"/>
    <w:rsid w:val="00D4221F"/>
    <w:rsid w:val="00D44F15"/>
    <w:rsid w:val="00D54AC2"/>
    <w:rsid w:val="00D55C13"/>
    <w:rsid w:val="00D66CAA"/>
    <w:rsid w:val="00D703E6"/>
    <w:rsid w:val="00D9131B"/>
    <w:rsid w:val="00D91384"/>
    <w:rsid w:val="00D95E96"/>
    <w:rsid w:val="00DA2B8C"/>
    <w:rsid w:val="00DA77C2"/>
    <w:rsid w:val="00DB4C73"/>
    <w:rsid w:val="00DC013A"/>
    <w:rsid w:val="00DC3E0C"/>
    <w:rsid w:val="00DF358B"/>
    <w:rsid w:val="00DF5E4A"/>
    <w:rsid w:val="00E035F1"/>
    <w:rsid w:val="00E16D6E"/>
    <w:rsid w:val="00E43FCB"/>
    <w:rsid w:val="00E45401"/>
    <w:rsid w:val="00E601C5"/>
    <w:rsid w:val="00E710C4"/>
    <w:rsid w:val="00E76E93"/>
    <w:rsid w:val="00E80350"/>
    <w:rsid w:val="00E86477"/>
    <w:rsid w:val="00E87329"/>
    <w:rsid w:val="00EA1BE8"/>
    <w:rsid w:val="00EA1F53"/>
    <w:rsid w:val="00EA2EC9"/>
    <w:rsid w:val="00EB2935"/>
    <w:rsid w:val="00EB5CA7"/>
    <w:rsid w:val="00EC1139"/>
    <w:rsid w:val="00EC3E27"/>
    <w:rsid w:val="00ED3009"/>
    <w:rsid w:val="00ED6B2E"/>
    <w:rsid w:val="00F01EED"/>
    <w:rsid w:val="00F0450A"/>
    <w:rsid w:val="00F14221"/>
    <w:rsid w:val="00F1465D"/>
    <w:rsid w:val="00F40851"/>
    <w:rsid w:val="00F424DE"/>
    <w:rsid w:val="00F43045"/>
    <w:rsid w:val="00F4343D"/>
    <w:rsid w:val="00F43669"/>
    <w:rsid w:val="00F438F7"/>
    <w:rsid w:val="00F46693"/>
    <w:rsid w:val="00F52484"/>
    <w:rsid w:val="00F61A93"/>
    <w:rsid w:val="00F626F2"/>
    <w:rsid w:val="00F700C7"/>
    <w:rsid w:val="00F84DE5"/>
    <w:rsid w:val="00F86258"/>
    <w:rsid w:val="00F912CA"/>
    <w:rsid w:val="00F95C7F"/>
    <w:rsid w:val="00F95DFF"/>
    <w:rsid w:val="00FA3AA1"/>
    <w:rsid w:val="00FA3BA3"/>
    <w:rsid w:val="00FA5E96"/>
    <w:rsid w:val="00FB44F1"/>
    <w:rsid w:val="00FB6883"/>
    <w:rsid w:val="00FD2E5E"/>
    <w:rsid w:val="00FE15D3"/>
    <w:rsid w:val="00FE2580"/>
    <w:rsid w:val="00FE4CCB"/>
    <w:rsid w:val="00FF1188"/>
    <w:rsid w:val="00FF3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2"/>
    </o:shapelayout>
  </w:shapeDefaults>
  <w:decimalSymbol w:val="."/>
  <w:listSeparator w:val=","/>
  <w14:docId w14:val="597E7A55"/>
  <w15:docId w15:val="{508D129E-9413-47C0-9202-9EB0D9FA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44"/>
  </w:style>
  <w:style w:type="paragraph" w:styleId="Heading1">
    <w:name w:val="heading 1"/>
    <w:basedOn w:val="Normal"/>
    <w:next w:val="Normal"/>
    <w:link w:val="Heading1Char"/>
    <w:uiPriority w:val="9"/>
    <w:rsid w:val="00B74931"/>
    <w:pPr>
      <w:keepNext/>
      <w:numPr>
        <w:numId w:val="5"/>
      </w:numPr>
      <w:spacing w:after="240" w:line="240" w:lineRule="auto"/>
      <w:ind w:left="567" w:hanging="567"/>
      <w:outlineLvl w:val="0"/>
    </w:pPr>
    <w:rPr>
      <w:b/>
      <w:sz w:val="28"/>
      <w:szCs w:val="28"/>
    </w:rPr>
  </w:style>
  <w:style w:type="paragraph" w:styleId="Heading2">
    <w:name w:val="heading 2"/>
    <w:basedOn w:val="Normal"/>
    <w:next w:val="Normal"/>
    <w:link w:val="Heading2Char"/>
    <w:uiPriority w:val="9"/>
    <w:unhideWhenUsed/>
    <w:rsid w:val="002C39A7"/>
    <w:pPr>
      <w:keepNext/>
      <w:keepLines/>
      <w:spacing w:before="120" w:after="120" w:line="240" w:lineRule="auto"/>
      <w:ind w:left="567"/>
      <w:outlineLvl w:val="1"/>
    </w:pPr>
    <w:rPr>
      <w:rFonts w:eastAsiaTheme="majorEastAsia" w:cstheme="majorBidi"/>
      <w:b/>
      <w:bCs/>
      <w:sz w:val="24"/>
      <w:szCs w:val="26"/>
    </w:rPr>
  </w:style>
  <w:style w:type="paragraph" w:styleId="Heading3">
    <w:name w:val="heading 3"/>
    <w:basedOn w:val="Heading2"/>
    <w:next w:val="Normal"/>
    <w:link w:val="Heading3Char"/>
    <w:uiPriority w:val="9"/>
    <w:unhideWhenUsed/>
    <w:rsid w:val="002C39A7"/>
    <w:pPr>
      <w:ind w:left="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CD1"/>
    <w:rPr>
      <w:rFonts w:ascii="Tahoma" w:hAnsi="Tahoma" w:cs="Tahoma"/>
      <w:sz w:val="16"/>
      <w:szCs w:val="16"/>
    </w:rPr>
  </w:style>
  <w:style w:type="character" w:styleId="CommentReference">
    <w:name w:val="annotation reference"/>
    <w:basedOn w:val="DefaultParagraphFont"/>
    <w:uiPriority w:val="99"/>
    <w:semiHidden/>
    <w:unhideWhenUsed/>
    <w:rsid w:val="00F43045"/>
    <w:rPr>
      <w:sz w:val="16"/>
      <w:szCs w:val="16"/>
    </w:rPr>
  </w:style>
  <w:style w:type="paragraph" w:styleId="CommentText">
    <w:name w:val="annotation text"/>
    <w:basedOn w:val="Normal"/>
    <w:link w:val="CommentTextChar"/>
    <w:uiPriority w:val="99"/>
    <w:semiHidden/>
    <w:unhideWhenUsed/>
    <w:rsid w:val="00F43045"/>
    <w:pPr>
      <w:spacing w:line="240" w:lineRule="auto"/>
    </w:pPr>
    <w:rPr>
      <w:sz w:val="20"/>
      <w:szCs w:val="20"/>
    </w:rPr>
  </w:style>
  <w:style w:type="character" w:customStyle="1" w:styleId="CommentTextChar">
    <w:name w:val="Comment Text Char"/>
    <w:basedOn w:val="DefaultParagraphFont"/>
    <w:link w:val="CommentText"/>
    <w:uiPriority w:val="99"/>
    <w:semiHidden/>
    <w:rsid w:val="00F43045"/>
    <w:rPr>
      <w:sz w:val="20"/>
      <w:szCs w:val="20"/>
    </w:rPr>
  </w:style>
  <w:style w:type="paragraph" w:styleId="CommentSubject">
    <w:name w:val="annotation subject"/>
    <w:basedOn w:val="CommentText"/>
    <w:next w:val="CommentText"/>
    <w:link w:val="CommentSubjectChar"/>
    <w:uiPriority w:val="99"/>
    <w:semiHidden/>
    <w:unhideWhenUsed/>
    <w:rsid w:val="00F43045"/>
    <w:rPr>
      <w:b/>
      <w:bCs/>
    </w:rPr>
  </w:style>
  <w:style w:type="character" w:customStyle="1" w:styleId="CommentSubjectChar">
    <w:name w:val="Comment Subject Char"/>
    <w:basedOn w:val="CommentTextChar"/>
    <w:link w:val="CommentSubject"/>
    <w:uiPriority w:val="99"/>
    <w:semiHidden/>
    <w:rsid w:val="00F43045"/>
    <w:rPr>
      <w:b/>
      <w:bCs/>
      <w:sz w:val="20"/>
      <w:szCs w:val="20"/>
    </w:rPr>
  </w:style>
  <w:style w:type="character" w:customStyle="1" w:styleId="Heading1Char">
    <w:name w:val="Heading 1 Char"/>
    <w:basedOn w:val="DefaultParagraphFont"/>
    <w:link w:val="Heading1"/>
    <w:uiPriority w:val="9"/>
    <w:rsid w:val="00F1465D"/>
    <w:rPr>
      <w:b/>
      <w:sz w:val="28"/>
      <w:szCs w:val="28"/>
    </w:rPr>
  </w:style>
  <w:style w:type="numbering" w:customStyle="1" w:styleId="StyleBulletedSymbolsymbolLeft063cmHanging063cm">
    <w:name w:val="Style Bulleted Symbol (symbol) Left:  0.63 cm Hanging:  0.63 cm"/>
    <w:basedOn w:val="NoList"/>
    <w:rsid w:val="006351A7"/>
    <w:pPr>
      <w:numPr>
        <w:numId w:val="7"/>
      </w:numPr>
    </w:pPr>
  </w:style>
  <w:style w:type="character" w:customStyle="1" w:styleId="Heading2Char">
    <w:name w:val="Heading 2 Char"/>
    <w:basedOn w:val="DefaultParagraphFont"/>
    <w:link w:val="Heading2"/>
    <w:uiPriority w:val="9"/>
    <w:rsid w:val="002C39A7"/>
    <w:rPr>
      <w:rFonts w:eastAsiaTheme="majorEastAsia" w:cstheme="majorBidi"/>
      <w:b/>
      <w:bCs/>
      <w:sz w:val="24"/>
      <w:szCs w:val="26"/>
    </w:rPr>
  </w:style>
  <w:style w:type="character" w:customStyle="1" w:styleId="Heading3Char">
    <w:name w:val="Heading 3 Char"/>
    <w:basedOn w:val="DefaultParagraphFont"/>
    <w:link w:val="Heading3"/>
    <w:uiPriority w:val="9"/>
    <w:rsid w:val="002C39A7"/>
    <w:rPr>
      <w:rFonts w:eastAsiaTheme="majorEastAsia" w:cstheme="majorBidi"/>
      <w:b/>
      <w:bCs/>
      <w:sz w:val="24"/>
      <w:szCs w:val="26"/>
    </w:rPr>
  </w:style>
  <w:style w:type="paragraph" w:customStyle="1" w:styleId="FormTitle">
    <w:name w:val="FormTitle"/>
    <w:next w:val="FormInstructions1"/>
    <w:qFormat/>
    <w:rsid w:val="00CE33CC"/>
    <w:pPr>
      <w:spacing w:before="360" w:after="240" w:line="240" w:lineRule="auto"/>
      <w:jc w:val="center"/>
    </w:pPr>
    <w:rPr>
      <w:rFonts w:ascii="Georgia" w:eastAsia="Times New Roman" w:hAnsi="Georgia" w:cs="Arial"/>
      <w:i/>
      <w:color w:val="791C5E"/>
      <w:sz w:val="48"/>
      <w:szCs w:val="48"/>
    </w:rPr>
  </w:style>
  <w:style w:type="paragraph" w:customStyle="1" w:styleId="FormFooterLeft">
    <w:name w:val="FormFooterLeft"/>
    <w:qFormat/>
    <w:rsid w:val="00694E0E"/>
    <w:pPr>
      <w:tabs>
        <w:tab w:val="center" w:pos="4320"/>
        <w:tab w:val="right" w:pos="8640"/>
      </w:tabs>
      <w:spacing w:after="0" w:line="240" w:lineRule="auto"/>
    </w:pPr>
    <w:rPr>
      <w:rFonts w:ascii="Arial Narrow" w:eastAsia="Times New Roman" w:hAnsi="Arial Narrow" w:cs="Arial"/>
      <w:sz w:val="18"/>
      <w:szCs w:val="18"/>
      <w:lang w:val="en-GB" w:eastAsia="en-US"/>
    </w:rPr>
  </w:style>
  <w:style w:type="paragraph" w:customStyle="1" w:styleId="FormBullet1">
    <w:name w:val="FormBullet1"/>
    <w:qFormat/>
    <w:rsid w:val="001C0D8B"/>
    <w:pPr>
      <w:numPr>
        <w:numId w:val="15"/>
      </w:numPr>
      <w:spacing w:after="40" w:line="240" w:lineRule="auto"/>
      <w:ind w:left="284" w:hanging="284"/>
    </w:pPr>
    <w:rPr>
      <w:rFonts w:ascii="Arial" w:eastAsia="Times New Roman" w:hAnsi="Arial" w:cs="Arial"/>
      <w:sz w:val="20"/>
      <w:szCs w:val="20"/>
    </w:rPr>
  </w:style>
  <w:style w:type="paragraph" w:customStyle="1" w:styleId="FormFooterRight">
    <w:name w:val="FormFooterRight"/>
    <w:qFormat/>
    <w:rsid w:val="000E5C34"/>
    <w:pPr>
      <w:spacing w:after="0" w:line="240" w:lineRule="auto"/>
      <w:jc w:val="right"/>
    </w:pPr>
    <w:rPr>
      <w:rFonts w:ascii="Arial Narrow" w:eastAsia="Times New Roman" w:hAnsi="Arial Narrow" w:cs="Arial"/>
      <w:sz w:val="18"/>
      <w:szCs w:val="18"/>
      <w:lang w:val="en-GB" w:eastAsia="en-US"/>
    </w:rPr>
  </w:style>
  <w:style w:type="paragraph" w:customStyle="1" w:styleId="FormBullet2">
    <w:name w:val="FormBullet2"/>
    <w:qFormat/>
    <w:rsid w:val="001C0D8B"/>
    <w:pPr>
      <w:numPr>
        <w:ilvl w:val="1"/>
        <w:numId w:val="15"/>
      </w:numPr>
      <w:spacing w:after="40" w:line="240" w:lineRule="auto"/>
      <w:ind w:left="568" w:hanging="284"/>
    </w:pPr>
    <w:rPr>
      <w:rFonts w:ascii="Arial" w:eastAsia="Times New Roman" w:hAnsi="Arial" w:cs="Arial"/>
      <w:sz w:val="20"/>
      <w:szCs w:val="20"/>
    </w:rPr>
  </w:style>
  <w:style w:type="paragraph" w:customStyle="1" w:styleId="FormHeading1">
    <w:name w:val="FormHeading1"/>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2">
    <w:name w:val="FormHeading2"/>
    <w:qFormat/>
    <w:rsid w:val="001C0D8B"/>
    <w:pPr>
      <w:keepNext/>
      <w:spacing w:after="0" w:line="240" w:lineRule="auto"/>
    </w:pPr>
    <w:rPr>
      <w:rFonts w:ascii="Arial" w:eastAsia="Times New Roman" w:hAnsi="Arial" w:cs="Arial"/>
      <w:b/>
      <w:color w:val="FFFFFF" w:themeColor="background1"/>
      <w:sz w:val="21"/>
      <w:szCs w:val="21"/>
    </w:rPr>
  </w:style>
  <w:style w:type="paragraph" w:customStyle="1" w:styleId="FormHeading3">
    <w:name w:val="FormHeading3"/>
    <w:qFormat/>
    <w:rsid w:val="00694E0E"/>
    <w:pPr>
      <w:spacing w:after="0" w:line="240" w:lineRule="auto"/>
    </w:pPr>
    <w:rPr>
      <w:rFonts w:ascii="Arial Narrow" w:eastAsia="Times New Roman" w:hAnsi="Arial Narrow" w:cs="Arial"/>
      <w:b/>
      <w:sz w:val="20"/>
      <w:szCs w:val="20"/>
    </w:rPr>
  </w:style>
  <w:style w:type="paragraph" w:customStyle="1" w:styleId="FormHeading4">
    <w:name w:val="FormHeading4"/>
    <w:qFormat/>
    <w:rsid w:val="002C1CBE"/>
    <w:pPr>
      <w:spacing w:after="0" w:line="240" w:lineRule="auto"/>
    </w:pPr>
    <w:rPr>
      <w:rFonts w:ascii="Arial Narrow" w:eastAsia="Times New Roman" w:hAnsi="Arial Narrow" w:cs="Arial"/>
      <w:b/>
      <w:color w:val="9F257C"/>
      <w:sz w:val="20"/>
      <w:szCs w:val="20"/>
    </w:rPr>
  </w:style>
  <w:style w:type="paragraph" w:customStyle="1" w:styleId="FormFont1">
    <w:name w:val="FormFont1"/>
    <w:qFormat/>
    <w:rsid w:val="002C1CBE"/>
    <w:pPr>
      <w:spacing w:after="0" w:line="240" w:lineRule="auto"/>
    </w:pPr>
    <w:rPr>
      <w:rFonts w:ascii="Arial" w:eastAsia="Times New Roman" w:hAnsi="Arial" w:cs="Arial"/>
      <w:color w:val="791C5E"/>
      <w:sz w:val="20"/>
      <w:szCs w:val="20"/>
    </w:rPr>
  </w:style>
  <w:style w:type="paragraph" w:customStyle="1" w:styleId="FormFont3">
    <w:name w:val="FormFont3"/>
    <w:qFormat/>
    <w:rsid w:val="00694E0E"/>
    <w:pPr>
      <w:spacing w:after="0" w:line="240" w:lineRule="auto"/>
    </w:pPr>
    <w:rPr>
      <w:rFonts w:ascii="Arial" w:eastAsia="Times New Roman" w:hAnsi="Arial" w:cs="Arial"/>
      <w:i/>
      <w:sz w:val="20"/>
      <w:szCs w:val="20"/>
    </w:rPr>
  </w:style>
  <w:style w:type="paragraph" w:customStyle="1" w:styleId="FormInstructions2">
    <w:name w:val="FormInstructions2"/>
    <w:qFormat/>
    <w:rsid w:val="007B4A15"/>
    <w:pPr>
      <w:spacing w:before="180" w:after="120" w:line="240" w:lineRule="auto"/>
      <w:ind w:right="-1"/>
    </w:pPr>
    <w:rPr>
      <w:rFonts w:ascii="Arial" w:eastAsia="Times New Roman" w:hAnsi="Arial" w:cs="Arial"/>
      <w:i/>
      <w:color w:val="7F7F7F" w:themeColor="text1" w:themeTint="80"/>
      <w:sz w:val="21"/>
      <w:szCs w:val="21"/>
    </w:rPr>
  </w:style>
  <w:style w:type="paragraph" w:customStyle="1" w:styleId="FormFont4">
    <w:name w:val="FormFont4"/>
    <w:qFormat/>
    <w:rsid w:val="00694E0E"/>
    <w:pPr>
      <w:spacing w:after="0" w:line="240" w:lineRule="auto"/>
    </w:pPr>
    <w:rPr>
      <w:rFonts w:ascii="Arial" w:eastAsia="Times New Roman" w:hAnsi="Arial" w:cs="Arial"/>
      <w:color w:val="7F7F7F" w:themeColor="text1" w:themeTint="80"/>
      <w:sz w:val="20"/>
      <w:szCs w:val="20"/>
    </w:rPr>
  </w:style>
  <w:style w:type="paragraph" w:customStyle="1" w:styleId="FormInstructions1">
    <w:name w:val="FormInstructions1"/>
    <w:qFormat/>
    <w:rsid w:val="007B4A15"/>
    <w:pPr>
      <w:spacing w:before="180" w:after="120" w:line="240" w:lineRule="auto"/>
    </w:pPr>
    <w:rPr>
      <w:rFonts w:ascii="Arial" w:eastAsia="Times New Roman" w:hAnsi="Arial" w:cs="Arial"/>
      <w:sz w:val="21"/>
      <w:szCs w:val="21"/>
    </w:rPr>
  </w:style>
  <w:style w:type="paragraph" w:customStyle="1" w:styleId="FormFont2">
    <w:name w:val="FormFont2"/>
    <w:qFormat/>
    <w:rsid w:val="00694E0E"/>
    <w:pPr>
      <w:spacing w:after="0" w:line="240" w:lineRule="auto"/>
    </w:pPr>
    <w:rPr>
      <w:rFonts w:ascii="Arial" w:eastAsia="Times New Roman" w:hAnsi="Arial" w:cs="Arial"/>
      <w:sz w:val="20"/>
      <w:szCs w:val="20"/>
    </w:rPr>
  </w:style>
  <w:style w:type="paragraph" w:customStyle="1" w:styleId="FormHeader">
    <w:name w:val="FormHeader"/>
    <w:qFormat/>
    <w:rsid w:val="00EB2935"/>
    <w:pPr>
      <w:tabs>
        <w:tab w:val="right" w:pos="9638"/>
      </w:tabs>
      <w:spacing w:before="120" w:after="0" w:line="240" w:lineRule="auto"/>
    </w:pPr>
    <w:rPr>
      <w:rFonts w:ascii="Arial" w:hAnsi="Arial" w:cs="Arial"/>
      <w:color w:val="9BA1CB"/>
      <w:sz w:val="40"/>
      <w:szCs w:val="40"/>
    </w:rPr>
  </w:style>
  <w:style w:type="paragraph" w:customStyle="1" w:styleId="FormBlankRow">
    <w:name w:val="FormBlankRow"/>
    <w:qFormat/>
    <w:rsid w:val="00EB2935"/>
    <w:pPr>
      <w:spacing w:after="0" w:line="240" w:lineRule="auto"/>
    </w:pPr>
    <w:rPr>
      <w:rFonts w:ascii="Arial" w:eastAsia="Times New Roman" w:hAnsi="Arial" w:cs="Arial"/>
      <w:sz w:val="8"/>
      <w:szCs w:val="8"/>
    </w:rPr>
  </w:style>
  <w:style w:type="paragraph" w:customStyle="1" w:styleId="FormHeaderPage2">
    <w:name w:val="FormHeaderPage2"/>
    <w:qFormat/>
    <w:rsid w:val="00EB2935"/>
    <w:pPr>
      <w:spacing w:after="0" w:line="240" w:lineRule="auto"/>
    </w:pPr>
    <w:rPr>
      <w:rFonts w:ascii="Arial" w:hAnsi="Arial"/>
      <w:color w:val="791C5E"/>
      <w:sz w:val="16"/>
    </w:rPr>
  </w:style>
  <w:style w:type="paragraph" w:styleId="Footer">
    <w:name w:val="footer"/>
    <w:basedOn w:val="Normal"/>
    <w:link w:val="FooterChar"/>
    <w:uiPriority w:val="99"/>
    <w:unhideWhenUsed/>
    <w:rsid w:val="00E80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50"/>
  </w:style>
  <w:style w:type="character" w:styleId="PlaceholderText">
    <w:name w:val="Placeholder Text"/>
    <w:basedOn w:val="DefaultParagraphFont"/>
    <w:uiPriority w:val="99"/>
    <w:semiHidden/>
    <w:rsid w:val="00F46693"/>
    <w:rPr>
      <w:color w:val="808080"/>
    </w:rPr>
  </w:style>
  <w:style w:type="paragraph" w:customStyle="1" w:styleId="Default">
    <w:name w:val="Default"/>
    <w:rsid w:val="00AB0C5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1366A"/>
    <w:pPr>
      <w:ind w:left="720"/>
      <w:contextualSpacing/>
    </w:pPr>
  </w:style>
  <w:style w:type="paragraph" w:styleId="Header">
    <w:name w:val="header"/>
    <w:basedOn w:val="Normal"/>
    <w:link w:val="HeaderChar"/>
    <w:uiPriority w:val="99"/>
    <w:unhideWhenUsed/>
    <w:rsid w:val="00334B0F"/>
    <w:pPr>
      <w:tabs>
        <w:tab w:val="center" w:pos="4680"/>
        <w:tab w:val="right" w:pos="9360"/>
      </w:tabs>
      <w:spacing w:after="0" w:line="240" w:lineRule="auto"/>
    </w:pPr>
    <w:rPr>
      <w:lang w:val="en-US" w:eastAsia="ja-JP"/>
    </w:rPr>
  </w:style>
  <w:style w:type="character" w:customStyle="1" w:styleId="HeaderChar">
    <w:name w:val="Header Char"/>
    <w:basedOn w:val="DefaultParagraphFont"/>
    <w:link w:val="Header"/>
    <w:uiPriority w:val="99"/>
    <w:rsid w:val="00334B0F"/>
    <w:rPr>
      <w:lang w:val="en-US" w:eastAsia="ja-JP"/>
    </w:rPr>
  </w:style>
  <w:style w:type="paragraph" w:customStyle="1" w:styleId="aaTRIMnumber">
    <w:name w:val="aaTRIMnumber"/>
    <w:basedOn w:val="Normal"/>
    <w:qFormat/>
    <w:rsid w:val="00180703"/>
    <w:pPr>
      <w:spacing w:after="0" w:line="240" w:lineRule="auto"/>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595">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sChild>
        <w:div w:id="323972353">
          <w:marLeft w:val="0"/>
          <w:marRight w:val="0"/>
          <w:marTop w:val="0"/>
          <w:marBottom w:val="0"/>
          <w:divBdr>
            <w:top w:val="none" w:sz="0" w:space="0" w:color="auto"/>
            <w:left w:val="none" w:sz="0" w:space="0" w:color="auto"/>
            <w:bottom w:val="none" w:sz="0" w:space="0" w:color="auto"/>
            <w:right w:val="none" w:sz="0" w:space="0" w:color="auto"/>
          </w:divBdr>
        </w:div>
        <w:div w:id="841432101">
          <w:marLeft w:val="0"/>
          <w:marRight w:val="0"/>
          <w:marTop w:val="0"/>
          <w:marBottom w:val="0"/>
          <w:divBdr>
            <w:top w:val="none" w:sz="0" w:space="0" w:color="auto"/>
            <w:left w:val="none" w:sz="0" w:space="0" w:color="auto"/>
            <w:bottom w:val="none" w:sz="0" w:space="0" w:color="auto"/>
            <w:right w:val="none" w:sz="0" w:space="0" w:color="auto"/>
          </w:divBdr>
        </w:div>
        <w:div w:id="1484008315">
          <w:marLeft w:val="0"/>
          <w:marRight w:val="0"/>
          <w:marTop w:val="0"/>
          <w:marBottom w:val="0"/>
          <w:divBdr>
            <w:top w:val="none" w:sz="0" w:space="0" w:color="auto"/>
            <w:left w:val="none" w:sz="0" w:space="0" w:color="auto"/>
            <w:bottom w:val="none" w:sz="0" w:space="0" w:color="auto"/>
            <w:right w:val="none" w:sz="0" w:space="0" w:color="auto"/>
          </w:divBdr>
        </w:div>
        <w:div w:id="1902668831">
          <w:marLeft w:val="0"/>
          <w:marRight w:val="0"/>
          <w:marTop w:val="0"/>
          <w:marBottom w:val="0"/>
          <w:divBdr>
            <w:top w:val="none" w:sz="0" w:space="0" w:color="auto"/>
            <w:left w:val="none" w:sz="0" w:space="0" w:color="auto"/>
            <w:bottom w:val="none" w:sz="0" w:space="0" w:color="auto"/>
            <w:right w:val="none" w:sz="0" w:space="0" w:color="auto"/>
          </w:divBdr>
        </w:div>
      </w:divsChild>
    </w:div>
    <w:div w:id="357438046">
      <w:bodyDiv w:val="1"/>
      <w:marLeft w:val="0"/>
      <w:marRight w:val="0"/>
      <w:marTop w:val="0"/>
      <w:marBottom w:val="0"/>
      <w:divBdr>
        <w:top w:val="none" w:sz="0" w:space="0" w:color="auto"/>
        <w:left w:val="none" w:sz="0" w:space="0" w:color="auto"/>
        <w:bottom w:val="none" w:sz="0" w:space="0" w:color="auto"/>
        <w:right w:val="none" w:sz="0" w:space="0" w:color="auto"/>
      </w:divBdr>
      <w:divsChild>
        <w:div w:id="128787616">
          <w:marLeft w:val="0"/>
          <w:marRight w:val="0"/>
          <w:marTop w:val="0"/>
          <w:marBottom w:val="0"/>
          <w:divBdr>
            <w:top w:val="none" w:sz="0" w:space="0" w:color="auto"/>
            <w:left w:val="none" w:sz="0" w:space="0" w:color="auto"/>
            <w:bottom w:val="none" w:sz="0" w:space="0" w:color="auto"/>
            <w:right w:val="none" w:sz="0" w:space="0" w:color="auto"/>
          </w:divBdr>
        </w:div>
        <w:div w:id="393310078">
          <w:marLeft w:val="0"/>
          <w:marRight w:val="0"/>
          <w:marTop w:val="0"/>
          <w:marBottom w:val="0"/>
          <w:divBdr>
            <w:top w:val="none" w:sz="0" w:space="0" w:color="auto"/>
            <w:left w:val="none" w:sz="0" w:space="0" w:color="auto"/>
            <w:bottom w:val="none" w:sz="0" w:space="0" w:color="auto"/>
            <w:right w:val="none" w:sz="0" w:space="0" w:color="auto"/>
          </w:divBdr>
        </w:div>
        <w:div w:id="403453624">
          <w:marLeft w:val="0"/>
          <w:marRight w:val="0"/>
          <w:marTop w:val="0"/>
          <w:marBottom w:val="0"/>
          <w:divBdr>
            <w:top w:val="none" w:sz="0" w:space="0" w:color="auto"/>
            <w:left w:val="none" w:sz="0" w:space="0" w:color="auto"/>
            <w:bottom w:val="none" w:sz="0" w:space="0" w:color="auto"/>
            <w:right w:val="none" w:sz="0" w:space="0" w:color="auto"/>
          </w:divBdr>
        </w:div>
        <w:div w:id="629095900">
          <w:marLeft w:val="0"/>
          <w:marRight w:val="0"/>
          <w:marTop w:val="0"/>
          <w:marBottom w:val="0"/>
          <w:divBdr>
            <w:top w:val="none" w:sz="0" w:space="0" w:color="auto"/>
            <w:left w:val="none" w:sz="0" w:space="0" w:color="auto"/>
            <w:bottom w:val="none" w:sz="0" w:space="0" w:color="auto"/>
            <w:right w:val="none" w:sz="0" w:space="0" w:color="auto"/>
          </w:divBdr>
        </w:div>
        <w:div w:id="742262870">
          <w:marLeft w:val="0"/>
          <w:marRight w:val="0"/>
          <w:marTop w:val="0"/>
          <w:marBottom w:val="0"/>
          <w:divBdr>
            <w:top w:val="none" w:sz="0" w:space="0" w:color="auto"/>
            <w:left w:val="none" w:sz="0" w:space="0" w:color="auto"/>
            <w:bottom w:val="none" w:sz="0" w:space="0" w:color="auto"/>
            <w:right w:val="none" w:sz="0" w:space="0" w:color="auto"/>
          </w:divBdr>
        </w:div>
        <w:div w:id="767820193">
          <w:marLeft w:val="0"/>
          <w:marRight w:val="0"/>
          <w:marTop w:val="0"/>
          <w:marBottom w:val="0"/>
          <w:divBdr>
            <w:top w:val="none" w:sz="0" w:space="0" w:color="auto"/>
            <w:left w:val="none" w:sz="0" w:space="0" w:color="auto"/>
            <w:bottom w:val="none" w:sz="0" w:space="0" w:color="auto"/>
            <w:right w:val="none" w:sz="0" w:space="0" w:color="auto"/>
          </w:divBdr>
        </w:div>
        <w:div w:id="850025307">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381124329">
          <w:marLeft w:val="0"/>
          <w:marRight w:val="0"/>
          <w:marTop w:val="0"/>
          <w:marBottom w:val="0"/>
          <w:divBdr>
            <w:top w:val="none" w:sz="0" w:space="0" w:color="auto"/>
            <w:left w:val="none" w:sz="0" w:space="0" w:color="auto"/>
            <w:bottom w:val="none" w:sz="0" w:space="0" w:color="auto"/>
            <w:right w:val="none" w:sz="0" w:space="0" w:color="auto"/>
          </w:divBdr>
        </w:div>
        <w:div w:id="1434011139">
          <w:marLeft w:val="0"/>
          <w:marRight w:val="0"/>
          <w:marTop w:val="0"/>
          <w:marBottom w:val="0"/>
          <w:divBdr>
            <w:top w:val="none" w:sz="0" w:space="0" w:color="auto"/>
            <w:left w:val="none" w:sz="0" w:space="0" w:color="auto"/>
            <w:bottom w:val="none" w:sz="0" w:space="0" w:color="auto"/>
            <w:right w:val="none" w:sz="0" w:space="0" w:color="auto"/>
          </w:divBdr>
        </w:div>
        <w:div w:id="1516116914">
          <w:marLeft w:val="0"/>
          <w:marRight w:val="0"/>
          <w:marTop w:val="0"/>
          <w:marBottom w:val="0"/>
          <w:divBdr>
            <w:top w:val="none" w:sz="0" w:space="0" w:color="auto"/>
            <w:left w:val="none" w:sz="0" w:space="0" w:color="auto"/>
            <w:bottom w:val="none" w:sz="0" w:space="0" w:color="auto"/>
            <w:right w:val="none" w:sz="0" w:space="0" w:color="auto"/>
          </w:divBdr>
        </w:div>
        <w:div w:id="1786997238">
          <w:marLeft w:val="0"/>
          <w:marRight w:val="0"/>
          <w:marTop w:val="0"/>
          <w:marBottom w:val="0"/>
          <w:divBdr>
            <w:top w:val="none" w:sz="0" w:space="0" w:color="auto"/>
            <w:left w:val="none" w:sz="0" w:space="0" w:color="auto"/>
            <w:bottom w:val="none" w:sz="0" w:space="0" w:color="auto"/>
            <w:right w:val="none" w:sz="0" w:space="0" w:color="auto"/>
          </w:divBdr>
        </w:div>
        <w:div w:id="1871986116">
          <w:marLeft w:val="0"/>
          <w:marRight w:val="0"/>
          <w:marTop w:val="0"/>
          <w:marBottom w:val="0"/>
          <w:divBdr>
            <w:top w:val="none" w:sz="0" w:space="0" w:color="auto"/>
            <w:left w:val="none" w:sz="0" w:space="0" w:color="auto"/>
            <w:bottom w:val="none" w:sz="0" w:space="0" w:color="auto"/>
            <w:right w:val="none" w:sz="0" w:space="0" w:color="auto"/>
          </w:divBdr>
        </w:div>
        <w:div w:id="1930384113">
          <w:marLeft w:val="0"/>
          <w:marRight w:val="0"/>
          <w:marTop w:val="0"/>
          <w:marBottom w:val="0"/>
          <w:divBdr>
            <w:top w:val="none" w:sz="0" w:space="0" w:color="auto"/>
            <w:left w:val="none" w:sz="0" w:space="0" w:color="auto"/>
            <w:bottom w:val="none" w:sz="0" w:space="0" w:color="auto"/>
            <w:right w:val="none" w:sz="0" w:space="0" w:color="auto"/>
          </w:divBdr>
        </w:div>
        <w:div w:id="1949700267">
          <w:marLeft w:val="0"/>
          <w:marRight w:val="0"/>
          <w:marTop w:val="0"/>
          <w:marBottom w:val="0"/>
          <w:divBdr>
            <w:top w:val="none" w:sz="0" w:space="0" w:color="auto"/>
            <w:left w:val="none" w:sz="0" w:space="0" w:color="auto"/>
            <w:bottom w:val="none" w:sz="0" w:space="0" w:color="auto"/>
            <w:right w:val="none" w:sz="0" w:space="0" w:color="auto"/>
          </w:divBdr>
        </w:div>
      </w:divsChild>
    </w:div>
    <w:div w:id="781728184">
      <w:bodyDiv w:val="1"/>
      <w:marLeft w:val="0"/>
      <w:marRight w:val="0"/>
      <w:marTop w:val="0"/>
      <w:marBottom w:val="0"/>
      <w:divBdr>
        <w:top w:val="none" w:sz="0" w:space="0" w:color="auto"/>
        <w:left w:val="none" w:sz="0" w:space="0" w:color="auto"/>
        <w:bottom w:val="none" w:sz="0" w:space="0" w:color="auto"/>
        <w:right w:val="none" w:sz="0" w:space="0" w:color="auto"/>
      </w:divBdr>
      <w:divsChild>
        <w:div w:id="981812060">
          <w:marLeft w:val="0"/>
          <w:marRight w:val="0"/>
          <w:marTop w:val="0"/>
          <w:marBottom w:val="0"/>
          <w:divBdr>
            <w:top w:val="none" w:sz="0" w:space="0" w:color="auto"/>
            <w:left w:val="none" w:sz="0" w:space="0" w:color="auto"/>
            <w:bottom w:val="none" w:sz="0" w:space="0" w:color="auto"/>
            <w:right w:val="none" w:sz="0" w:space="0" w:color="auto"/>
          </w:divBdr>
        </w:div>
        <w:div w:id="1037435222">
          <w:marLeft w:val="0"/>
          <w:marRight w:val="0"/>
          <w:marTop w:val="0"/>
          <w:marBottom w:val="0"/>
          <w:divBdr>
            <w:top w:val="none" w:sz="0" w:space="0" w:color="auto"/>
            <w:left w:val="none" w:sz="0" w:space="0" w:color="auto"/>
            <w:bottom w:val="none" w:sz="0" w:space="0" w:color="auto"/>
            <w:right w:val="none" w:sz="0" w:space="0" w:color="auto"/>
          </w:divBdr>
        </w:div>
      </w:divsChild>
    </w:div>
    <w:div w:id="1136994858">
      <w:bodyDiv w:val="1"/>
      <w:marLeft w:val="0"/>
      <w:marRight w:val="0"/>
      <w:marTop w:val="0"/>
      <w:marBottom w:val="0"/>
      <w:divBdr>
        <w:top w:val="none" w:sz="0" w:space="0" w:color="auto"/>
        <w:left w:val="none" w:sz="0" w:space="0" w:color="auto"/>
        <w:bottom w:val="none" w:sz="0" w:space="0" w:color="auto"/>
        <w:right w:val="none" w:sz="0" w:space="0" w:color="auto"/>
      </w:divBdr>
      <w:divsChild>
        <w:div w:id="2510281">
          <w:marLeft w:val="0"/>
          <w:marRight w:val="0"/>
          <w:marTop w:val="0"/>
          <w:marBottom w:val="0"/>
          <w:divBdr>
            <w:top w:val="none" w:sz="0" w:space="0" w:color="auto"/>
            <w:left w:val="none" w:sz="0" w:space="0" w:color="auto"/>
            <w:bottom w:val="none" w:sz="0" w:space="0" w:color="auto"/>
            <w:right w:val="none" w:sz="0" w:space="0" w:color="auto"/>
          </w:divBdr>
        </w:div>
        <w:div w:id="16856010">
          <w:marLeft w:val="0"/>
          <w:marRight w:val="0"/>
          <w:marTop w:val="0"/>
          <w:marBottom w:val="0"/>
          <w:divBdr>
            <w:top w:val="none" w:sz="0" w:space="0" w:color="auto"/>
            <w:left w:val="none" w:sz="0" w:space="0" w:color="auto"/>
            <w:bottom w:val="none" w:sz="0" w:space="0" w:color="auto"/>
            <w:right w:val="none" w:sz="0" w:space="0" w:color="auto"/>
          </w:divBdr>
        </w:div>
        <w:div w:id="75564491">
          <w:marLeft w:val="0"/>
          <w:marRight w:val="0"/>
          <w:marTop w:val="0"/>
          <w:marBottom w:val="0"/>
          <w:divBdr>
            <w:top w:val="none" w:sz="0" w:space="0" w:color="auto"/>
            <w:left w:val="none" w:sz="0" w:space="0" w:color="auto"/>
            <w:bottom w:val="none" w:sz="0" w:space="0" w:color="auto"/>
            <w:right w:val="none" w:sz="0" w:space="0" w:color="auto"/>
          </w:divBdr>
        </w:div>
        <w:div w:id="189415004">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221142679">
          <w:marLeft w:val="0"/>
          <w:marRight w:val="0"/>
          <w:marTop w:val="0"/>
          <w:marBottom w:val="0"/>
          <w:divBdr>
            <w:top w:val="none" w:sz="0" w:space="0" w:color="auto"/>
            <w:left w:val="none" w:sz="0" w:space="0" w:color="auto"/>
            <w:bottom w:val="none" w:sz="0" w:space="0" w:color="auto"/>
            <w:right w:val="none" w:sz="0" w:space="0" w:color="auto"/>
          </w:divBdr>
        </w:div>
        <w:div w:id="271322233">
          <w:marLeft w:val="0"/>
          <w:marRight w:val="0"/>
          <w:marTop w:val="0"/>
          <w:marBottom w:val="0"/>
          <w:divBdr>
            <w:top w:val="none" w:sz="0" w:space="0" w:color="auto"/>
            <w:left w:val="none" w:sz="0" w:space="0" w:color="auto"/>
            <w:bottom w:val="none" w:sz="0" w:space="0" w:color="auto"/>
            <w:right w:val="none" w:sz="0" w:space="0" w:color="auto"/>
          </w:divBdr>
        </w:div>
        <w:div w:id="408043839">
          <w:marLeft w:val="0"/>
          <w:marRight w:val="0"/>
          <w:marTop w:val="0"/>
          <w:marBottom w:val="0"/>
          <w:divBdr>
            <w:top w:val="none" w:sz="0" w:space="0" w:color="auto"/>
            <w:left w:val="none" w:sz="0" w:space="0" w:color="auto"/>
            <w:bottom w:val="none" w:sz="0" w:space="0" w:color="auto"/>
            <w:right w:val="none" w:sz="0" w:space="0" w:color="auto"/>
          </w:divBdr>
        </w:div>
        <w:div w:id="470826732">
          <w:marLeft w:val="0"/>
          <w:marRight w:val="0"/>
          <w:marTop w:val="0"/>
          <w:marBottom w:val="0"/>
          <w:divBdr>
            <w:top w:val="none" w:sz="0" w:space="0" w:color="auto"/>
            <w:left w:val="none" w:sz="0" w:space="0" w:color="auto"/>
            <w:bottom w:val="none" w:sz="0" w:space="0" w:color="auto"/>
            <w:right w:val="none" w:sz="0" w:space="0" w:color="auto"/>
          </w:divBdr>
        </w:div>
        <w:div w:id="601303819">
          <w:marLeft w:val="0"/>
          <w:marRight w:val="0"/>
          <w:marTop w:val="0"/>
          <w:marBottom w:val="0"/>
          <w:divBdr>
            <w:top w:val="none" w:sz="0" w:space="0" w:color="auto"/>
            <w:left w:val="none" w:sz="0" w:space="0" w:color="auto"/>
            <w:bottom w:val="none" w:sz="0" w:space="0" w:color="auto"/>
            <w:right w:val="none" w:sz="0" w:space="0" w:color="auto"/>
          </w:divBdr>
        </w:div>
        <w:div w:id="742415321">
          <w:marLeft w:val="0"/>
          <w:marRight w:val="0"/>
          <w:marTop w:val="0"/>
          <w:marBottom w:val="0"/>
          <w:divBdr>
            <w:top w:val="none" w:sz="0" w:space="0" w:color="auto"/>
            <w:left w:val="none" w:sz="0" w:space="0" w:color="auto"/>
            <w:bottom w:val="none" w:sz="0" w:space="0" w:color="auto"/>
            <w:right w:val="none" w:sz="0" w:space="0" w:color="auto"/>
          </w:divBdr>
        </w:div>
        <w:div w:id="890073943">
          <w:marLeft w:val="0"/>
          <w:marRight w:val="0"/>
          <w:marTop w:val="0"/>
          <w:marBottom w:val="0"/>
          <w:divBdr>
            <w:top w:val="none" w:sz="0" w:space="0" w:color="auto"/>
            <w:left w:val="none" w:sz="0" w:space="0" w:color="auto"/>
            <w:bottom w:val="none" w:sz="0" w:space="0" w:color="auto"/>
            <w:right w:val="none" w:sz="0" w:space="0" w:color="auto"/>
          </w:divBdr>
        </w:div>
        <w:div w:id="972561554">
          <w:marLeft w:val="0"/>
          <w:marRight w:val="0"/>
          <w:marTop w:val="0"/>
          <w:marBottom w:val="0"/>
          <w:divBdr>
            <w:top w:val="none" w:sz="0" w:space="0" w:color="auto"/>
            <w:left w:val="none" w:sz="0" w:space="0" w:color="auto"/>
            <w:bottom w:val="none" w:sz="0" w:space="0" w:color="auto"/>
            <w:right w:val="none" w:sz="0" w:space="0" w:color="auto"/>
          </w:divBdr>
        </w:div>
        <w:div w:id="984043994">
          <w:marLeft w:val="0"/>
          <w:marRight w:val="0"/>
          <w:marTop w:val="0"/>
          <w:marBottom w:val="0"/>
          <w:divBdr>
            <w:top w:val="none" w:sz="0" w:space="0" w:color="auto"/>
            <w:left w:val="none" w:sz="0" w:space="0" w:color="auto"/>
            <w:bottom w:val="none" w:sz="0" w:space="0" w:color="auto"/>
            <w:right w:val="none" w:sz="0" w:space="0" w:color="auto"/>
          </w:divBdr>
        </w:div>
        <w:div w:id="1061100332">
          <w:marLeft w:val="0"/>
          <w:marRight w:val="0"/>
          <w:marTop w:val="0"/>
          <w:marBottom w:val="0"/>
          <w:divBdr>
            <w:top w:val="none" w:sz="0" w:space="0" w:color="auto"/>
            <w:left w:val="none" w:sz="0" w:space="0" w:color="auto"/>
            <w:bottom w:val="none" w:sz="0" w:space="0" w:color="auto"/>
            <w:right w:val="none" w:sz="0" w:space="0" w:color="auto"/>
          </w:divBdr>
        </w:div>
        <w:div w:id="1163155826">
          <w:marLeft w:val="0"/>
          <w:marRight w:val="0"/>
          <w:marTop w:val="0"/>
          <w:marBottom w:val="0"/>
          <w:divBdr>
            <w:top w:val="none" w:sz="0" w:space="0" w:color="auto"/>
            <w:left w:val="none" w:sz="0" w:space="0" w:color="auto"/>
            <w:bottom w:val="none" w:sz="0" w:space="0" w:color="auto"/>
            <w:right w:val="none" w:sz="0" w:space="0" w:color="auto"/>
          </w:divBdr>
        </w:div>
        <w:div w:id="1263994760">
          <w:marLeft w:val="0"/>
          <w:marRight w:val="0"/>
          <w:marTop w:val="0"/>
          <w:marBottom w:val="0"/>
          <w:divBdr>
            <w:top w:val="none" w:sz="0" w:space="0" w:color="auto"/>
            <w:left w:val="none" w:sz="0" w:space="0" w:color="auto"/>
            <w:bottom w:val="none" w:sz="0" w:space="0" w:color="auto"/>
            <w:right w:val="none" w:sz="0" w:space="0" w:color="auto"/>
          </w:divBdr>
        </w:div>
        <w:div w:id="1266228053">
          <w:marLeft w:val="0"/>
          <w:marRight w:val="0"/>
          <w:marTop w:val="0"/>
          <w:marBottom w:val="0"/>
          <w:divBdr>
            <w:top w:val="none" w:sz="0" w:space="0" w:color="auto"/>
            <w:left w:val="none" w:sz="0" w:space="0" w:color="auto"/>
            <w:bottom w:val="none" w:sz="0" w:space="0" w:color="auto"/>
            <w:right w:val="none" w:sz="0" w:space="0" w:color="auto"/>
          </w:divBdr>
        </w:div>
        <w:div w:id="1530603632">
          <w:marLeft w:val="0"/>
          <w:marRight w:val="0"/>
          <w:marTop w:val="0"/>
          <w:marBottom w:val="0"/>
          <w:divBdr>
            <w:top w:val="none" w:sz="0" w:space="0" w:color="auto"/>
            <w:left w:val="none" w:sz="0" w:space="0" w:color="auto"/>
            <w:bottom w:val="none" w:sz="0" w:space="0" w:color="auto"/>
            <w:right w:val="none" w:sz="0" w:space="0" w:color="auto"/>
          </w:divBdr>
        </w:div>
        <w:div w:id="1541287385">
          <w:marLeft w:val="0"/>
          <w:marRight w:val="0"/>
          <w:marTop w:val="0"/>
          <w:marBottom w:val="0"/>
          <w:divBdr>
            <w:top w:val="none" w:sz="0" w:space="0" w:color="auto"/>
            <w:left w:val="none" w:sz="0" w:space="0" w:color="auto"/>
            <w:bottom w:val="none" w:sz="0" w:space="0" w:color="auto"/>
            <w:right w:val="none" w:sz="0" w:space="0" w:color="auto"/>
          </w:divBdr>
        </w:div>
        <w:div w:id="1687712463">
          <w:marLeft w:val="0"/>
          <w:marRight w:val="0"/>
          <w:marTop w:val="0"/>
          <w:marBottom w:val="0"/>
          <w:divBdr>
            <w:top w:val="none" w:sz="0" w:space="0" w:color="auto"/>
            <w:left w:val="none" w:sz="0" w:space="0" w:color="auto"/>
            <w:bottom w:val="none" w:sz="0" w:space="0" w:color="auto"/>
            <w:right w:val="none" w:sz="0" w:space="0" w:color="auto"/>
          </w:divBdr>
        </w:div>
        <w:div w:id="1744378291">
          <w:marLeft w:val="0"/>
          <w:marRight w:val="0"/>
          <w:marTop w:val="0"/>
          <w:marBottom w:val="0"/>
          <w:divBdr>
            <w:top w:val="none" w:sz="0" w:space="0" w:color="auto"/>
            <w:left w:val="none" w:sz="0" w:space="0" w:color="auto"/>
            <w:bottom w:val="none" w:sz="0" w:space="0" w:color="auto"/>
            <w:right w:val="none" w:sz="0" w:space="0" w:color="auto"/>
          </w:divBdr>
        </w:div>
        <w:div w:id="1803423360">
          <w:marLeft w:val="0"/>
          <w:marRight w:val="0"/>
          <w:marTop w:val="0"/>
          <w:marBottom w:val="0"/>
          <w:divBdr>
            <w:top w:val="none" w:sz="0" w:space="0" w:color="auto"/>
            <w:left w:val="none" w:sz="0" w:space="0" w:color="auto"/>
            <w:bottom w:val="none" w:sz="0" w:space="0" w:color="auto"/>
            <w:right w:val="none" w:sz="0" w:space="0" w:color="auto"/>
          </w:divBdr>
        </w:div>
        <w:div w:id="1832987267">
          <w:marLeft w:val="0"/>
          <w:marRight w:val="0"/>
          <w:marTop w:val="0"/>
          <w:marBottom w:val="0"/>
          <w:divBdr>
            <w:top w:val="none" w:sz="0" w:space="0" w:color="auto"/>
            <w:left w:val="none" w:sz="0" w:space="0" w:color="auto"/>
            <w:bottom w:val="none" w:sz="0" w:space="0" w:color="auto"/>
            <w:right w:val="none" w:sz="0" w:space="0" w:color="auto"/>
          </w:divBdr>
        </w:div>
        <w:div w:id="1932084399">
          <w:marLeft w:val="0"/>
          <w:marRight w:val="0"/>
          <w:marTop w:val="0"/>
          <w:marBottom w:val="0"/>
          <w:divBdr>
            <w:top w:val="none" w:sz="0" w:space="0" w:color="auto"/>
            <w:left w:val="none" w:sz="0" w:space="0" w:color="auto"/>
            <w:bottom w:val="none" w:sz="0" w:space="0" w:color="auto"/>
            <w:right w:val="none" w:sz="0" w:space="0" w:color="auto"/>
          </w:divBdr>
        </w:div>
        <w:div w:id="1959945028">
          <w:marLeft w:val="0"/>
          <w:marRight w:val="0"/>
          <w:marTop w:val="0"/>
          <w:marBottom w:val="0"/>
          <w:divBdr>
            <w:top w:val="none" w:sz="0" w:space="0" w:color="auto"/>
            <w:left w:val="none" w:sz="0" w:space="0" w:color="auto"/>
            <w:bottom w:val="none" w:sz="0" w:space="0" w:color="auto"/>
            <w:right w:val="none" w:sz="0" w:space="0" w:color="auto"/>
          </w:divBdr>
        </w:div>
        <w:div w:id="1982036473">
          <w:marLeft w:val="0"/>
          <w:marRight w:val="0"/>
          <w:marTop w:val="0"/>
          <w:marBottom w:val="0"/>
          <w:divBdr>
            <w:top w:val="none" w:sz="0" w:space="0" w:color="auto"/>
            <w:left w:val="none" w:sz="0" w:space="0" w:color="auto"/>
            <w:bottom w:val="none" w:sz="0" w:space="0" w:color="auto"/>
            <w:right w:val="none" w:sz="0" w:space="0" w:color="auto"/>
          </w:divBdr>
        </w:div>
        <w:div w:id="2021661422">
          <w:marLeft w:val="0"/>
          <w:marRight w:val="0"/>
          <w:marTop w:val="0"/>
          <w:marBottom w:val="0"/>
          <w:divBdr>
            <w:top w:val="none" w:sz="0" w:space="0" w:color="auto"/>
            <w:left w:val="none" w:sz="0" w:space="0" w:color="auto"/>
            <w:bottom w:val="none" w:sz="0" w:space="0" w:color="auto"/>
            <w:right w:val="none" w:sz="0" w:space="0" w:color="auto"/>
          </w:divBdr>
        </w:div>
        <w:div w:id="2067870569">
          <w:marLeft w:val="0"/>
          <w:marRight w:val="0"/>
          <w:marTop w:val="0"/>
          <w:marBottom w:val="0"/>
          <w:divBdr>
            <w:top w:val="none" w:sz="0" w:space="0" w:color="auto"/>
            <w:left w:val="none" w:sz="0" w:space="0" w:color="auto"/>
            <w:bottom w:val="none" w:sz="0" w:space="0" w:color="auto"/>
            <w:right w:val="none" w:sz="0" w:space="0" w:color="auto"/>
          </w:divBdr>
        </w:div>
        <w:div w:id="2145611427">
          <w:marLeft w:val="0"/>
          <w:marRight w:val="0"/>
          <w:marTop w:val="0"/>
          <w:marBottom w:val="0"/>
          <w:divBdr>
            <w:top w:val="none" w:sz="0" w:space="0" w:color="auto"/>
            <w:left w:val="none" w:sz="0" w:space="0" w:color="auto"/>
            <w:bottom w:val="none" w:sz="0" w:space="0" w:color="auto"/>
            <w:right w:val="none" w:sz="0" w:space="0" w:color="auto"/>
          </w:divBdr>
        </w:div>
      </w:divsChild>
    </w:div>
    <w:div w:id="1304047851">
      <w:bodyDiv w:val="1"/>
      <w:marLeft w:val="0"/>
      <w:marRight w:val="0"/>
      <w:marTop w:val="0"/>
      <w:marBottom w:val="0"/>
      <w:divBdr>
        <w:top w:val="none" w:sz="0" w:space="0" w:color="auto"/>
        <w:left w:val="none" w:sz="0" w:space="0" w:color="auto"/>
        <w:bottom w:val="none" w:sz="0" w:space="0" w:color="auto"/>
        <w:right w:val="none" w:sz="0" w:space="0" w:color="auto"/>
      </w:divBdr>
      <w:divsChild>
        <w:div w:id="831408932">
          <w:marLeft w:val="0"/>
          <w:marRight w:val="0"/>
          <w:marTop w:val="0"/>
          <w:marBottom w:val="0"/>
          <w:divBdr>
            <w:top w:val="none" w:sz="0" w:space="0" w:color="auto"/>
            <w:left w:val="none" w:sz="0" w:space="0" w:color="auto"/>
            <w:bottom w:val="none" w:sz="0" w:space="0" w:color="auto"/>
            <w:right w:val="none" w:sz="0" w:space="0" w:color="auto"/>
          </w:divBdr>
        </w:div>
        <w:div w:id="1547450483">
          <w:marLeft w:val="0"/>
          <w:marRight w:val="0"/>
          <w:marTop w:val="0"/>
          <w:marBottom w:val="0"/>
          <w:divBdr>
            <w:top w:val="none" w:sz="0" w:space="0" w:color="auto"/>
            <w:left w:val="none" w:sz="0" w:space="0" w:color="auto"/>
            <w:bottom w:val="none" w:sz="0" w:space="0" w:color="auto"/>
            <w:right w:val="none" w:sz="0" w:space="0" w:color="auto"/>
          </w:divBdr>
        </w:div>
      </w:divsChild>
    </w:div>
    <w:div w:id="1537113244">
      <w:bodyDiv w:val="1"/>
      <w:marLeft w:val="0"/>
      <w:marRight w:val="0"/>
      <w:marTop w:val="0"/>
      <w:marBottom w:val="0"/>
      <w:divBdr>
        <w:top w:val="none" w:sz="0" w:space="0" w:color="auto"/>
        <w:left w:val="none" w:sz="0" w:space="0" w:color="auto"/>
        <w:bottom w:val="none" w:sz="0" w:space="0" w:color="auto"/>
        <w:right w:val="none" w:sz="0" w:space="0" w:color="auto"/>
      </w:divBdr>
      <w:divsChild>
        <w:div w:id="257180751">
          <w:marLeft w:val="0"/>
          <w:marRight w:val="0"/>
          <w:marTop w:val="0"/>
          <w:marBottom w:val="0"/>
          <w:divBdr>
            <w:top w:val="none" w:sz="0" w:space="0" w:color="auto"/>
            <w:left w:val="none" w:sz="0" w:space="0" w:color="auto"/>
            <w:bottom w:val="none" w:sz="0" w:space="0" w:color="auto"/>
            <w:right w:val="none" w:sz="0" w:space="0" w:color="auto"/>
          </w:divBdr>
        </w:div>
        <w:div w:id="351490841">
          <w:marLeft w:val="0"/>
          <w:marRight w:val="0"/>
          <w:marTop w:val="0"/>
          <w:marBottom w:val="0"/>
          <w:divBdr>
            <w:top w:val="none" w:sz="0" w:space="0" w:color="auto"/>
            <w:left w:val="none" w:sz="0" w:space="0" w:color="auto"/>
            <w:bottom w:val="none" w:sz="0" w:space="0" w:color="auto"/>
            <w:right w:val="none" w:sz="0" w:space="0" w:color="auto"/>
          </w:divBdr>
        </w:div>
        <w:div w:id="355691009">
          <w:marLeft w:val="0"/>
          <w:marRight w:val="0"/>
          <w:marTop w:val="0"/>
          <w:marBottom w:val="0"/>
          <w:divBdr>
            <w:top w:val="none" w:sz="0" w:space="0" w:color="auto"/>
            <w:left w:val="none" w:sz="0" w:space="0" w:color="auto"/>
            <w:bottom w:val="none" w:sz="0" w:space="0" w:color="auto"/>
            <w:right w:val="none" w:sz="0" w:space="0" w:color="auto"/>
          </w:divBdr>
        </w:div>
        <w:div w:id="913246316">
          <w:marLeft w:val="0"/>
          <w:marRight w:val="0"/>
          <w:marTop w:val="0"/>
          <w:marBottom w:val="0"/>
          <w:divBdr>
            <w:top w:val="none" w:sz="0" w:space="0" w:color="auto"/>
            <w:left w:val="none" w:sz="0" w:space="0" w:color="auto"/>
            <w:bottom w:val="none" w:sz="0" w:space="0" w:color="auto"/>
            <w:right w:val="none" w:sz="0" w:space="0" w:color="auto"/>
          </w:divBdr>
        </w:div>
        <w:div w:id="1533693443">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1910075652">
          <w:marLeft w:val="0"/>
          <w:marRight w:val="0"/>
          <w:marTop w:val="0"/>
          <w:marBottom w:val="0"/>
          <w:divBdr>
            <w:top w:val="none" w:sz="0" w:space="0" w:color="auto"/>
            <w:left w:val="none" w:sz="0" w:space="0" w:color="auto"/>
            <w:bottom w:val="none" w:sz="0" w:space="0" w:color="auto"/>
            <w:right w:val="none" w:sz="0" w:space="0" w:color="auto"/>
          </w:divBdr>
        </w:div>
        <w:div w:id="2063406398">
          <w:marLeft w:val="0"/>
          <w:marRight w:val="0"/>
          <w:marTop w:val="0"/>
          <w:marBottom w:val="0"/>
          <w:divBdr>
            <w:top w:val="none" w:sz="0" w:space="0" w:color="auto"/>
            <w:left w:val="none" w:sz="0" w:space="0" w:color="auto"/>
            <w:bottom w:val="none" w:sz="0" w:space="0" w:color="auto"/>
            <w:right w:val="none" w:sz="0" w:space="0" w:color="auto"/>
          </w:divBdr>
        </w:div>
      </w:divsChild>
    </w:div>
    <w:div w:id="1825466334">
      <w:bodyDiv w:val="1"/>
      <w:marLeft w:val="0"/>
      <w:marRight w:val="0"/>
      <w:marTop w:val="0"/>
      <w:marBottom w:val="0"/>
      <w:divBdr>
        <w:top w:val="none" w:sz="0" w:space="0" w:color="auto"/>
        <w:left w:val="none" w:sz="0" w:space="0" w:color="auto"/>
        <w:bottom w:val="none" w:sz="0" w:space="0" w:color="auto"/>
        <w:right w:val="none" w:sz="0" w:space="0" w:color="auto"/>
      </w:divBdr>
      <w:divsChild>
        <w:div w:id="40056001">
          <w:marLeft w:val="0"/>
          <w:marRight w:val="0"/>
          <w:marTop w:val="0"/>
          <w:marBottom w:val="0"/>
          <w:divBdr>
            <w:top w:val="none" w:sz="0" w:space="0" w:color="auto"/>
            <w:left w:val="none" w:sz="0" w:space="0" w:color="auto"/>
            <w:bottom w:val="none" w:sz="0" w:space="0" w:color="auto"/>
            <w:right w:val="none" w:sz="0" w:space="0" w:color="auto"/>
          </w:divBdr>
        </w:div>
        <w:div w:id="83262078">
          <w:marLeft w:val="0"/>
          <w:marRight w:val="0"/>
          <w:marTop w:val="0"/>
          <w:marBottom w:val="0"/>
          <w:divBdr>
            <w:top w:val="none" w:sz="0" w:space="0" w:color="auto"/>
            <w:left w:val="none" w:sz="0" w:space="0" w:color="auto"/>
            <w:bottom w:val="none" w:sz="0" w:space="0" w:color="auto"/>
            <w:right w:val="none" w:sz="0" w:space="0" w:color="auto"/>
          </w:divBdr>
        </w:div>
        <w:div w:id="574701679">
          <w:marLeft w:val="0"/>
          <w:marRight w:val="0"/>
          <w:marTop w:val="0"/>
          <w:marBottom w:val="0"/>
          <w:divBdr>
            <w:top w:val="none" w:sz="0" w:space="0" w:color="auto"/>
            <w:left w:val="none" w:sz="0" w:space="0" w:color="auto"/>
            <w:bottom w:val="none" w:sz="0" w:space="0" w:color="auto"/>
            <w:right w:val="none" w:sz="0" w:space="0" w:color="auto"/>
          </w:divBdr>
        </w:div>
        <w:div w:id="639576377">
          <w:marLeft w:val="0"/>
          <w:marRight w:val="0"/>
          <w:marTop w:val="0"/>
          <w:marBottom w:val="0"/>
          <w:divBdr>
            <w:top w:val="none" w:sz="0" w:space="0" w:color="auto"/>
            <w:left w:val="none" w:sz="0" w:space="0" w:color="auto"/>
            <w:bottom w:val="none" w:sz="0" w:space="0" w:color="auto"/>
            <w:right w:val="none" w:sz="0" w:space="0" w:color="auto"/>
          </w:divBdr>
        </w:div>
        <w:div w:id="1551990003">
          <w:marLeft w:val="0"/>
          <w:marRight w:val="0"/>
          <w:marTop w:val="0"/>
          <w:marBottom w:val="0"/>
          <w:divBdr>
            <w:top w:val="none" w:sz="0" w:space="0" w:color="auto"/>
            <w:left w:val="none" w:sz="0" w:space="0" w:color="auto"/>
            <w:bottom w:val="none" w:sz="0" w:space="0" w:color="auto"/>
            <w:right w:val="none" w:sz="0" w:space="0" w:color="auto"/>
          </w:divBdr>
        </w:div>
        <w:div w:id="2021589609">
          <w:marLeft w:val="0"/>
          <w:marRight w:val="0"/>
          <w:marTop w:val="0"/>
          <w:marBottom w:val="0"/>
          <w:divBdr>
            <w:top w:val="none" w:sz="0" w:space="0" w:color="auto"/>
            <w:left w:val="none" w:sz="0" w:space="0" w:color="auto"/>
            <w:bottom w:val="none" w:sz="0" w:space="0" w:color="auto"/>
            <w:right w:val="none" w:sz="0" w:space="0" w:color="auto"/>
          </w:divBdr>
        </w:div>
        <w:div w:id="2048480383">
          <w:marLeft w:val="0"/>
          <w:marRight w:val="0"/>
          <w:marTop w:val="0"/>
          <w:marBottom w:val="0"/>
          <w:divBdr>
            <w:top w:val="none" w:sz="0" w:space="0" w:color="auto"/>
            <w:left w:val="none" w:sz="0" w:space="0" w:color="auto"/>
            <w:bottom w:val="none" w:sz="0" w:space="0" w:color="auto"/>
            <w:right w:val="none" w:sz="0" w:space="0" w:color="auto"/>
          </w:divBdr>
        </w:div>
      </w:divsChild>
    </w:div>
    <w:div w:id="195385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2139">
          <w:marLeft w:val="0"/>
          <w:marRight w:val="0"/>
          <w:marTop w:val="0"/>
          <w:marBottom w:val="0"/>
          <w:divBdr>
            <w:top w:val="none" w:sz="0" w:space="0" w:color="auto"/>
            <w:left w:val="none" w:sz="0" w:space="0" w:color="auto"/>
            <w:bottom w:val="none" w:sz="0" w:space="0" w:color="auto"/>
            <w:right w:val="none" w:sz="0" w:space="0" w:color="auto"/>
          </w:divBdr>
        </w:div>
        <w:div w:id="162471623">
          <w:marLeft w:val="0"/>
          <w:marRight w:val="0"/>
          <w:marTop w:val="0"/>
          <w:marBottom w:val="0"/>
          <w:divBdr>
            <w:top w:val="none" w:sz="0" w:space="0" w:color="auto"/>
            <w:left w:val="none" w:sz="0" w:space="0" w:color="auto"/>
            <w:bottom w:val="none" w:sz="0" w:space="0" w:color="auto"/>
            <w:right w:val="none" w:sz="0" w:space="0" w:color="auto"/>
          </w:divBdr>
        </w:div>
        <w:div w:id="169683053">
          <w:marLeft w:val="0"/>
          <w:marRight w:val="0"/>
          <w:marTop w:val="0"/>
          <w:marBottom w:val="0"/>
          <w:divBdr>
            <w:top w:val="none" w:sz="0" w:space="0" w:color="auto"/>
            <w:left w:val="none" w:sz="0" w:space="0" w:color="auto"/>
            <w:bottom w:val="none" w:sz="0" w:space="0" w:color="auto"/>
            <w:right w:val="none" w:sz="0" w:space="0" w:color="auto"/>
          </w:divBdr>
        </w:div>
        <w:div w:id="222328015">
          <w:marLeft w:val="0"/>
          <w:marRight w:val="0"/>
          <w:marTop w:val="0"/>
          <w:marBottom w:val="0"/>
          <w:divBdr>
            <w:top w:val="none" w:sz="0" w:space="0" w:color="auto"/>
            <w:left w:val="none" w:sz="0" w:space="0" w:color="auto"/>
            <w:bottom w:val="none" w:sz="0" w:space="0" w:color="auto"/>
            <w:right w:val="none" w:sz="0" w:space="0" w:color="auto"/>
          </w:divBdr>
        </w:div>
        <w:div w:id="583227129">
          <w:marLeft w:val="0"/>
          <w:marRight w:val="0"/>
          <w:marTop w:val="0"/>
          <w:marBottom w:val="0"/>
          <w:divBdr>
            <w:top w:val="none" w:sz="0" w:space="0" w:color="auto"/>
            <w:left w:val="none" w:sz="0" w:space="0" w:color="auto"/>
            <w:bottom w:val="none" w:sz="0" w:space="0" w:color="auto"/>
            <w:right w:val="none" w:sz="0" w:space="0" w:color="auto"/>
          </w:divBdr>
        </w:div>
        <w:div w:id="631519073">
          <w:marLeft w:val="0"/>
          <w:marRight w:val="0"/>
          <w:marTop w:val="0"/>
          <w:marBottom w:val="0"/>
          <w:divBdr>
            <w:top w:val="none" w:sz="0" w:space="0" w:color="auto"/>
            <w:left w:val="none" w:sz="0" w:space="0" w:color="auto"/>
            <w:bottom w:val="none" w:sz="0" w:space="0" w:color="auto"/>
            <w:right w:val="none" w:sz="0" w:space="0" w:color="auto"/>
          </w:divBdr>
        </w:div>
        <w:div w:id="635065766">
          <w:marLeft w:val="0"/>
          <w:marRight w:val="0"/>
          <w:marTop w:val="0"/>
          <w:marBottom w:val="0"/>
          <w:divBdr>
            <w:top w:val="none" w:sz="0" w:space="0" w:color="auto"/>
            <w:left w:val="none" w:sz="0" w:space="0" w:color="auto"/>
            <w:bottom w:val="none" w:sz="0" w:space="0" w:color="auto"/>
            <w:right w:val="none" w:sz="0" w:space="0" w:color="auto"/>
          </w:divBdr>
        </w:div>
        <w:div w:id="724836609">
          <w:marLeft w:val="0"/>
          <w:marRight w:val="0"/>
          <w:marTop w:val="0"/>
          <w:marBottom w:val="0"/>
          <w:divBdr>
            <w:top w:val="none" w:sz="0" w:space="0" w:color="auto"/>
            <w:left w:val="none" w:sz="0" w:space="0" w:color="auto"/>
            <w:bottom w:val="none" w:sz="0" w:space="0" w:color="auto"/>
            <w:right w:val="none" w:sz="0" w:space="0" w:color="auto"/>
          </w:divBdr>
        </w:div>
        <w:div w:id="1118832923">
          <w:marLeft w:val="0"/>
          <w:marRight w:val="0"/>
          <w:marTop w:val="0"/>
          <w:marBottom w:val="0"/>
          <w:divBdr>
            <w:top w:val="none" w:sz="0" w:space="0" w:color="auto"/>
            <w:left w:val="none" w:sz="0" w:space="0" w:color="auto"/>
            <w:bottom w:val="none" w:sz="0" w:space="0" w:color="auto"/>
            <w:right w:val="none" w:sz="0" w:space="0" w:color="auto"/>
          </w:divBdr>
        </w:div>
        <w:div w:id="1245601277">
          <w:marLeft w:val="0"/>
          <w:marRight w:val="0"/>
          <w:marTop w:val="0"/>
          <w:marBottom w:val="0"/>
          <w:divBdr>
            <w:top w:val="none" w:sz="0" w:space="0" w:color="auto"/>
            <w:left w:val="none" w:sz="0" w:space="0" w:color="auto"/>
            <w:bottom w:val="none" w:sz="0" w:space="0" w:color="auto"/>
            <w:right w:val="none" w:sz="0" w:space="0" w:color="auto"/>
          </w:divBdr>
        </w:div>
        <w:div w:id="1522235286">
          <w:marLeft w:val="0"/>
          <w:marRight w:val="0"/>
          <w:marTop w:val="0"/>
          <w:marBottom w:val="0"/>
          <w:divBdr>
            <w:top w:val="none" w:sz="0" w:space="0" w:color="auto"/>
            <w:left w:val="none" w:sz="0" w:space="0" w:color="auto"/>
            <w:bottom w:val="none" w:sz="0" w:space="0" w:color="auto"/>
            <w:right w:val="none" w:sz="0" w:space="0" w:color="auto"/>
          </w:divBdr>
        </w:div>
        <w:div w:id="1558128158">
          <w:marLeft w:val="0"/>
          <w:marRight w:val="0"/>
          <w:marTop w:val="0"/>
          <w:marBottom w:val="0"/>
          <w:divBdr>
            <w:top w:val="none" w:sz="0" w:space="0" w:color="auto"/>
            <w:left w:val="none" w:sz="0" w:space="0" w:color="auto"/>
            <w:bottom w:val="none" w:sz="0" w:space="0" w:color="auto"/>
            <w:right w:val="none" w:sz="0" w:space="0" w:color="auto"/>
          </w:divBdr>
        </w:div>
        <w:div w:id="1581790738">
          <w:marLeft w:val="0"/>
          <w:marRight w:val="0"/>
          <w:marTop w:val="0"/>
          <w:marBottom w:val="0"/>
          <w:divBdr>
            <w:top w:val="none" w:sz="0" w:space="0" w:color="auto"/>
            <w:left w:val="none" w:sz="0" w:space="0" w:color="auto"/>
            <w:bottom w:val="none" w:sz="0" w:space="0" w:color="auto"/>
            <w:right w:val="none" w:sz="0" w:space="0" w:color="auto"/>
          </w:divBdr>
        </w:div>
        <w:div w:id="1583877984">
          <w:marLeft w:val="0"/>
          <w:marRight w:val="0"/>
          <w:marTop w:val="0"/>
          <w:marBottom w:val="0"/>
          <w:divBdr>
            <w:top w:val="none" w:sz="0" w:space="0" w:color="auto"/>
            <w:left w:val="none" w:sz="0" w:space="0" w:color="auto"/>
            <w:bottom w:val="none" w:sz="0" w:space="0" w:color="auto"/>
            <w:right w:val="none" w:sz="0" w:space="0" w:color="auto"/>
          </w:divBdr>
        </w:div>
        <w:div w:id="1633713271">
          <w:marLeft w:val="0"/>
          <w:marRight w:val="0"/>
          <w:marTop w:val="0"/>
          <w:marBottom w:val="0"/>
          <w:divBdr>
            <w:top w:val="none" w:sz="0" w:space="0" w:color="auto"/>
            <w:left w:val="none" w:sz="0" w:space="0" w:color="auto"/>
            <w:bottom w:val="none" w:sz="0" w:space="0" w:color="auto"/>
            <w:right w:val="none" w:sz="0" w:space="0" w:color="auto"/>
          </w:divBdr>
        </w:div>
        <w:div w:id="1680044070">
          <w:marLeft w:val="0"/>
          <w:marRight w:val="0"/>
          <w:marTop w:val="0"/>
          <w:marBottom w:val="0"/>
          <w:divBdr>
            <w:top w:val="none" w:sz="0" w:space="0" w:color="auto"/>
            <w:left w:val="none" w:sz="0" w:space="0" w:color="auto"/>
            <w:bottom w:val="none" w:sz="0" w:space="0" w:color="auto"/>
            <w:right w:val="none" w:sz="0" w:space="0" w:color="auto"/>
          </w:divBdr>
        </w:div>
        <w:div w:id="1763184718">
          <w:marLeft w:val="0"/>
          <w:marRight w:val="0"/>
          <w:marTop w:val="0"/>
          <w:marBottom w:val="0"/>
          <w:divBdr>
            <w:top w:val="none" w:sz="0" w:space="0" w:color="auto"/>
            <w:left w:val="none" w:sz="0" w:space="0" w:color="auto"/>
            <w:bottom w:val="none" w:sz="0" w:space="0" w:color="auto"/>
            <w:right w:val="none" w:sz="0" w:space="0" w:color="auto"/>
          </w:divBdr>
        </w:div>
        <w:div w:id="1869954360">
          <w:marLeft w:val="0"/>
          <w:marRight w:val="0"/>
          <w:marTop w:val="0"/>
          <w:marBottom w:val="0"/>
          <w:divBdr>
            <w:top w:val="none" w:sz="0" w:space="0" w:color="auto"/>
            <w:left w:val="none" w:sz="0" w:space="0" w:color="auto"/>
            <w:bottom w:val="none" w:sz="0" w:space="0" w:color="auto"/>
            <w:right w:val="none" w:sz="0" w:space="0" w:color="auto"/>
          </w:divBdr>
        </w:div>
        <w:div w:id="1914777227">
          <w:marLeft w:val="0"/>
          <w:marRight w:val="0"/>
          <w:marTop w:val="0"/>
          <w:marBottom w:val="0"/>
          <w:divBdr>
            <w:top w:val="none" w:sz="0" w:space="0" w:color="auto"/>
            <w:left w:val="none" w:sz="0" w:space="0" w:color="auto"/>
            <w:bottom w:val="none" w:sz="0" w:space="0" w:color="auto"/>
            <w:right w:val="none" w:sz="0" w:space="0" w:color="auto"/>
          </w:divBdr>
        </w:div>
        <w:div w:id="214410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jmorrell\OneDrive%20-%20Southern%20Cross%20Care%20(WA)%20Inc\spreadsheets\ALClientData.csv" TargetMode="External"/><Relationship Id="rId1" Type="http://schemas.openxmlformats.org/officeDocument/2006/relationships/attachedTemplate" Target="file:///C:\Users\jclark\Desktop\Jade%20Working\SPlus\Form%20TEMPLATE%20SPL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D7A74B29D82546BE9ADBD44AA159B2" ma:contentTypeVersion="9" ma:contentTypeDescription="Create a new document." ma:contentTypeScope="" ma:versionID="13ed7236a978c93029832a0de4478f29">
  <xsd:schema xmlns:xsd="http://www.w3.org/2001/XMLSchema" xmlns:xs="http://www.w3.org/2001/XMLSchema" xmlns:p="http://schemas.microsoft.com/office/2006/metadata/properties" xmlns:ns1="http://schemas.microsoft.com/sharepoint/v3" xmlns:ns2="0ce37e29-1057-4d1e-8fe4-135ae9ef8a58" targetNamespace="http://schemas.microsoft.com/office/2006/metadata/properties" ma:root="true" ma:fieldsID="0b6ff04e860a5ddef2ccaf1e0574a846" ns1:_="" ns2:_="">
    <xsd:import namespace="http://schemas.microsoft.com/sharepoint/v3"/>
    <xsd:import namespace="0ce37e29-1057-4d1e-8fe4-135ae9ef8a58"/>
    <xsd:element name="properties">
      <xsd:complexType>
        <xsd:sequence>
          <xsd:element name="documentManagement">
            <xsd:complexType>
              <xsd:all>
                <xsd:element ref="ns1:PublishingStartDate" minOccurs="0"/>
                <xsd:element ref="ns1:PublishingExpirationDate" minOccurs="0"/>
                <xsd:element ref="ns2:DocumentType" minOccurs="0"/>
                <xsd:element ref="ns2:Documenttype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e37e29-1057-4d1e-8fe4-135ae9ef8a58" elementFormDefault="qualified">
    <xsd:import namespace="http://schemas.microsoft.com/office/2006/documentManagement/types"/>
    <xsd:import namespace="http://schemas.microsoft.com/office/infopath/2007/PartnerControls"/>
    <xsd:element name="DocumentType" ma:index="10" nillable="true" ma:displayName="Business Unit" ma:format="Dropdown" ma:internalName="DocumentType">
      <xsd:simpleType>
        <xsd:restriction base="dms:Choice">
          <xsd:enumeration value="Care Services"/>
          <xsd:enumeration value="Clinical Care Project (CDMNet)"/>
          <xsd:enumeration value="Corporate"/>
          <xsd:enumeration value="Draft"/>
          <xsd:enumeration value="East Fremantle"/>
          <xsd:enumeration value="Home Care"/>
          <xsd:enumeration value="Other"/>
          <xsd:enumeration value="Product Profile"/>
          <xsd:enumeration value="Procura"/>
          <xsd:enumeration value="Residential Care"/>
          <xsd:enumeration value="SouthernPlus Template"/>
        </xsd:restriction>
      </xsd:simpleType>
    </xsd:element>
    <xsd:element name="Documenttype2" ma:index="11" nillable="true" ma:displayName="Document Type" ma:format="Dropdown" ma:internalName="Documenttype2">
      <xsd:simpleType>
        <xsd:restriction base="dms:Choice">
          <xsd:enumeration value="Agreement"/>
          <xsd:enumeration value="Billing Enquiries"/>
          <xsd:enumeration value="Client File Documents"/>
          <xsd:enumeration value="Process Documentation (Clinical Care &amp; Concierge)"/>
          <xsd:enumeration value="Support &amp; Troubleshooting Documentation (Concierge)"/>
          <xsd:enumeration value="Training Documentation (Procura Clinical)"/>
          <xsd:enumeration value="Training Documentation (Pixalere)"/>
          <xsd:enumeration value="Training Documentation (Medimap)"/>
          <xsd:enumeration value="Training Documentation (Nurse Call))"/>
          <xsd:enumeration value="Training Documentation (Concierge)"/>
          <xsd:enumeration value="Training Documentation (Digital Signage)"/>
          <xsd:enumeration value="Training Documentation (Nurse Call)"/>
          <xsd:enumeration value="Template Documentation (Concierge)"/>
          <xsd:enumeration value="Template Documentation (Clinical Care)"/>
          <xsd:enumeration value="Template Documentation (Pixalere)"/>
          <xsd:enumeration value="Support Documentation (Clinical Care)"/>
          <xsd:enumeration value="Form"/>
          <xsd:enumeration value="Guide"/>
          <xsd:enumeration value="Home Care"/>
          <xsd:enumeration value="Letter"/>
          <xsd:enumeration value="Policy"/>
          <xsd:enumeration value="Presentation"/>
          <xsd:enumeration value="Procedure"/>
          <xsd:enumeration value="Process"/>
          <xsd:enumeration value="Procura"/>
          <xsd:enumeration value="Respite"/>
          <xsd:enumeration value="Residential care"/>
          <xsd:enumeration value="Training Docu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Documenttype2 xmlns="0ce37e29-1057-4d1e-8fe4-135ae9ef8a58">Form</Documenttype2>
    <PublishingStartDate xmlns="http://schemas.microsoft.com/sharepoint/v3" xsi:nil="true"/>
    <DocumentType xmlns="0ce37e29-1057-4d1e-8fe4-135ae9ef8a58">Home Care</DocumentTyp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9D07F-9AC5-44AA-B4E7-0F99E5B9A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37e29-1057-4d1e-8fe4-135ae9ef8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57670-54EC-4AB7-AFAD-B68C046CA870}">
  <ds:schemaRefs>
    <ds:schemaRef ds:uri="http://schemas.microsoft.com/sharepoint/v3/contenttype/forms"/>
  </ds:schemaRefs>
</ds:datastoreItem>
</file>

<file path=customXml/itemProps4.xml><?xml version="1.0" encoding="utf-8"?>
<ds:datastoreItem xmlns:ds="http://schemas.openxmlformats.org/officeDocument/2006/customXml" ds:itemID="{CD73AB14-F665-4683-A824-0F84FB99B83D}">
  <ds:schemaRefs>
    <ds:schemaRef ds:uri="http://schemas.openxmlformats.org/officeDocument/2006/bibliography"/>
  </ds:schemaRefs>
</ds:datastoreItem>
</file>

<file path=customXml/itemProps5.xml><?xml version="1.0" encoding="utf-8"?>
<ds:datastoreItem xmlns:ds="http://schemas.openxmlformats.org/officeDocument/2006/customXml" ds:itemID="{F6A53EED-9433-4BF9-949D-52F6BA3CB7EA}">
  <ds:schemaRefs>
    <ds:schemaRef ds:uri="http://schemas.microsoft.com/office/2006/metadata/properties"/>
    <ds:schemaRef ds:uri="http://schemas.microsoft.com/office/infopath/2007/PartnerControls"/>
    <ds:schemaRef ds:uri="http://schemas.microsoft.com/sharepoint/v3"/>
    <ds:schemaRef ds:uri="0ce37e29-1057-4d1e-8fe4-135ae9ef8a58"/>
  </ds:schemaRefs>
</ds:datastoreItem>
</file>

<file path=docProps/app.xml><?xml version="1.0" encoding="utf-8"?>
<Properties xmlns="http://schemas.openxmlformats.org/officeDocument/2006/extended-properties" xmlns:vt="http://schemas.openxmlformats.org/officeDocument/2006/docPropsVTypes">
  <Template>Form TEMPLATE SPLUS.DOTX</Template>
  <TotalTime>1025</TotalTime>
  <Pages>12</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Southern Cross Care (WA) Inc.</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Clark</dc:creator>
  <cp:keywords/>
  <dc:description/>
  <cp:lastModifiedBy>Jon Morrell</cp:lastModifiedBy>
  <cp:revision>74</cp:revision>
  <cp:lastPrinted>2022-12-20T00:06:00Z</cp:lastPrinted>
  <dcterms:created xsi:type="dcterms:W3CDTF">2021-11-13T09:23:00Z</dcterms:created>
  <dcterms:modified xsi:type="dcterms:W3CDTF">2023-01-19T06:02:00Z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0x01010033D7A74B29D82546BE9ADBD44AA159B2</vt:lpwstr>
  </property>
  <property fmtid="{D5CDD505-2E9C-101B-9397-08002B2CF9AE}" pid="3" name="LirDetails">
    <vt:lpwstr>;#&lt;?xml version="1.0" encoding="utf-16"?&gt;_x000d_
&lt;DataStoreItem xmlns:xsi="http://www.w3.org/2001/XMLSchema-instance" xmlns:xsd="http://www.w3.org/2001/XMLSchema"&gt;_x000d_
  &lt;Exposing&gt;false&lt;/Exposing&gt;_x000d_
  &lt;CheckingConsistancy&gt;false&lt;/CheckingConsistancy&gt;_x000d_
  &lt;Unexposing&gt;</vt:lpwstr>
  </property>
  <property fmtid="{D5CDD505-2E9C-101B-9397-08002B2CF9AE}" pid="4" name="PreventUpdated">
    <vt:lpwstr>True</vt:lpwstr>
  </property>
  <property fmtid="{D5CDD505-2E9C-101B-9397-08002B2CF9AE}" pid="5" name="Order">
    <vt:r8>4800</vt:r8>
  </property>
</Properties>
</file>