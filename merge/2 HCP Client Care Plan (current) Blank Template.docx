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529A40F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sidR="00AB0300">
              <w:rPr>
                <w:rFonts w:asciiTheme="minorHAnsi" w:hAnsiTheme="minorHAnsi"/>
              </w:rPr>
              <w:fldChar w:fldCharType="separate"/>
            </w:r>
            <w:r w:rsidR="0026008C">
              <w:rPr>
                <w:rFonts w:asciiTheme="minorHAnsi" w:hAnsiTheme="minorHAnsi"/>
                <w:noProof/>
              </w:rPr>
              <w:t>20/02/1936</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62EAB728"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sidR="00AB0300">
              <w:rPr>
                <w:rFonts w:asciiTheme="minorHAnsi" w:hAnsiTheme="minorHAnsi"/>
              </w:rPr>
              <w:fldChar w:fldCharType="separate"/>
            </w:r>
            <w:r w:rsidR="0026008C" w:rsidRPr="00DD71B6">
              <w:rPr>
                <w:rFonts w:asciiTheme="minorHAnsi" w:hAnsiTheme="minorHAnsi"/>
                <w:noProof/>
              </w:rPr>
              <w:t>Mervyn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sidR="00AB0300">
              <w:rPr>
                <w:rFonts w:asciiTheme="minorHAnsi" w:hAnsiTheme="minorHAnsi"/>
              </w:rPr>
              <w:fldChar w:fldCharType="separate"/>
            </w:r>
            <w:r w:rsidR="0026008C" w:rsidRPr="00DD71B6">
              <w:rPr>
                <w:rFonts w:asciiTheme="minorHAnsi" w:hAnsiTheme="minorHAnsi"/>
                <w:noProof/>
              </w:rPr>
              <w:t>Jesnoewsky</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2C5B69A6"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26008C">
              <w:rPr>
                <w:rFonts w:asciiTheme="minorHAnsi" w:hAnsiTheme="minorHAnsi"/>
                <w:noProof/>
              </w:rPr>
              <w:t>18/05/2023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4332C892" w14:textId="77777777" w:rsidR="0026008C" w:rsidRPr="00DD71B6" w:rsidRDefault="00986790" w:rsidP="0026008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sidR="00AB0300">
              <w:rPr>
                <w:rFonts w:asciiTheme="minorHAnsi" w:hAnsiTheme="minorHAnsi"/>
              </w:rPr>
              <w:fldChar w:fldCharType="separate"/>
            </w:r>
            <w:r w:rsidR="0026008C">
              <w:rPr>
                <w:rFonts w:asciiTheme="minorHAnsi" w:hAnsiTheme="minorHAnsi"/>
                <w:noProof/>
              </w:rPr>
              <w:t xml:space="preserve">About me: </w:t>
            </w:r>
            <w:r w:rsidR="0026008C" w:rsidRPr="00DD71B6">
              <w:rPr>
                <w:rFonts w:asciiTheme="minorHAnsi" w:hAnsiTheme="minorHAnsi"/>
                <w:noProof/>
              </w:rPr>
              <w:t xml:space="preserve">Mervyn lives with his wife Ruby in their rented unit in Busselton, and have lived there for the over 30 years. Mervyn and Ruby have been married for 65 years in 2022. Mervyn was born in Collie, worked as a mechanic and drove buses and semis both in South Australia and WA. Mervyn has two daughters and one son in Adelaide, two sons in Perth, 16 grandchildren, 31 great grandchildren. 4 great great grandchildren. </w:t>
            </w:r>
          </w:p>
          <w:p w14:paraId="0E45722B" w14:textId="77777777" w:rsidR="0026008C" w:rsidRPr="00DD71B6" w:rsidRDefault="0026008C" w:rsidP="0026008C">
            <w:pPr>
              <w:pStyle w:val="FormFont2"/>
              <w:rPr>
                <w:rFonts w:asciiTheme="minorHAnsi" w:hAnsiTheme="minorHAnsi"/>
                <w:noProof/>
              </w:rPr>
            </w:pPr>
            <w:r w:rsidRPr="00DD71B6">
              <w:rPr>
                <w:rFonts w:asciiTheme="minorHAnsi" w:hAnsiTheme="minorHAnsi"/>
                <w:noProof/>
              </w:rPr>
              <w:t>Mervyn was previously involved with the darts club and carpet bowls at the Senior Citizen's centre however has not attended for some time. Mervyn was a national championship darts player. Mervyn also enjoys fishing, but severe shortness of breath prevents him from being able to attend to attend to social activities now.</w:t>
            </w:r>
          </w:p>
          <w:p w14:paraId="2FDB2EF0" w14:textId="4F4AAE3B" w:rsidR="009A6A7F" w:rsidRDefault="0026008C" w:rsidP="008F268F">
            <w:pPr>
              <w:pStyle w:val="FormFont2"/>
              <w:rPr>
                <w:rFonts w:asciiTheme="minorHAnsi" w:hAnsiTheme="minorHAnsi"/>
              </w:rPr>
            </w:pPr>
            <w:r w:rsidRPr="00DD71B6">
              <w:rPr>
                <w:rFonts w:asciiTheme="minorHAnsi" w:hAnsiTheme="minorHAnsi"/>
                <w:noProof/>
              </w:rPr>
              <w:t>(Current as at Feb 2022)</w:t>
            </w:r>
            <w:r w:rsidR="00986790">
              <w:rPr>
                <w:rFonts w:asciiTheme="minorHAnsi" w:hAnsiTheme="minorHAnsi"/>
              </w:rPr>
              <w:fldChar w:fldCharType="end"/>
            </w:r>
          </w:p>
          <w:p w14:paraId="7FA83AE2" w14:textId="77777777" w:rsidR="0026008C" w:rsidRPr="00DD71B6" w:rsidRDefault="009A6A7F" w:rsidP="0026008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importantPeople \b "Important People: " </w:instrText>
            </w:r>
            <w:r w:rsidR="00AB0300">
              <w:rPr>
                <w:rFonts w:asciiTheme="minorHAnsi" w:hAnsiTheme="minorHAnsi"/>
              </w:rPr>
              <w:fldChar w:fldCharType="separate"/>
            </w:r>
            <w:r w:rsidR="0026008C">
              <w:rPr>
                <w:rFonts w:asciiTheme="minorHAnsi" w:hAnsiTheme="minorHAnsi"/>
                <w:noProof/>
              </w:rPr>
              <w:t xml:space="preserve">Important People: </w:t>
            </w:r>
            <w:r w:rsidR="0026008C" w:rsidRPr="00DD71B6">
              <w:rPr>
                <w:rFonts w:asciiTheme="minorHAnsi" w:hAnsiTheme="minorHAnsi"/>
                <w:noProof/>
              </w:rPr>
              <w:t>Wife Ruby.  2 daughters and 3 Sons - not living in Busselton.</w:t>
            </w:r>
          </w:p>
          <w:p w14:paraId="73E7FCE4" w14:textId="77777777" w:rsidR="0026008C" w:rsidRPr="00DD71B6" w:rsidRDefault="0026008C" w:rsidP="0026008C">
            <w:pPr>
              <w:pStyle w:val="FormFont2"/>
              <w:rPr>
                <w:rFonts w:asciiTheme="minorHAnsi" w:hAnsiTheme="minorHAnsi"/>
                <w:noProof/>
              </w:rPr>
            </w:pPr>
            <w:r w:rsidRPr="00DD71B6">
              <w:rPr>
                <w:rFonts w:asciiTheme="minorHAnsi" w:hAnsiTheme="minorHAnsi"/>
                <w:noProof/>
              </w:rPr>
              <w:t>Foster daughter Val Chad who lives in Busselton and has frequent contact.</w:t>
            </w:r>
          </w:p>
          <w:p w14:paraId="6EB2222C" w14:textId="41C42DB1" w:rsidR="009A6A7F" w:rsidRDefault="0026008C" w:rsidP="008F268F">
            <w:pPr>
              <w:pStyle w:val="FormFont2"/>
              <w:rPr>
                <w:rFonts w:asciiTheme="minorHAnsi" w:hAnsiTheme="minorHAnsi"/>
              </w:rPr>
            </w:pPr>
            <w:r w:rsidRPr="00DD71B6">
              <w:rPr>
                <w:rFonts w:asciiTheme="minorHAnsi" w:hAnsiTheme="minorHAnsi"/>
                <w:noProof/>
              </w:rPr>
              <w:t>Grandson Nathan is supportive and lives locally. Works at the Esplanade Hotel.</w:t>
            </w:r>
            <w:r w:rsidR="009A6A7F">
              <w:rPr>
                <w:rFonts w:asciiTheme="minorHAnsi" w:hAnsiTheme="minorHAnsi"/>
              </w:rPr>
              <w:fldChar w:fldCharType="end"/>
            </w:r>
          </w:p>
          <w:p w14:paraId="19E373F3" w14:textId="77777777" w:rsidR="0026008C" w:rsidRPr="00DD71B6" w:rsidRDefault="009A6A7F" w:rsidP="0026008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sidR="00AB0300">
              <w:rPr>
                <w:rFonts w:asciiTheme="minorHAnsi" w:hAnsiTheme="minorHAnsi"/>
              </w:rPr>
              <w:fldChar w:fldCharType="separate"/>
            </w:r>
            <w:r w:rsidR="0026008C">
              <w:rPr>
                <w:rFonts w:asciiTheme="minorHAnsi" w:hAnsiTheme="minorHAnsi"/>
                <w:noProof/>
              </w:rPr>
              <w:t xml:space="preserve">What matters: </w:t>
            </w:r>
            <w:r w:rsidR="0026008C" w:rsidRPr="00DD71B6">
              <w:rPr>
                <w:rFonts w:asciiTheme="minorHAnsi" w:hAnsiTheme="minorHAnsi"/>
                <w:noProof/>
              </w:rPr>
              <w:t>Family and spending time with them.</w:t>
            </w:r>
          </w:p>
          <w:p w14:paraId="231DDF9B" w14:textId="5491BD5A" w:rsidR="009A6A7F" w:rsidRDefault="0026008C" w:rsidP="008F268F">
            <w:pPr>
              <w:pStyle w:val="FormFont2"/>
              <w:rPr>
                <w:rFonts w:asciiTheme="minorHAnsi" w:hAnsiTheme="minorHAnsi"/>
              </w:rPr>
            </w:pPr>
            <w:r w:rsidRPr="00DD71B6">
              <w:rPr>
                <w:rFonts w:asciiTheme="minorHAnsi" w:hAnsiTheme="minorHAnsi"/>
                <w:noProof/>
              </w:rPr>
              <w:t>Living in my own home.</w:t>
            </w:r>
            <w:r w:rsidR="009A6A7F">
              <w:rPr>
                <w:rFonts w:asciiTheme="minorHAnsi" w:hAnsiTheme="minorHAnsi"/>
              </w:rPr>
              <w:fldChar w:fldCharType="end"/>
            </w:r>
          </w:p>
          <w:p w14:paraId="4F7FA98B" w14:textId="20919B48"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sidR="00AB0300">
              <w:rPr>
                <w:rFonts w:asciiTheme="minorHAnsi" w:hAnsiTheme="minorHAnsi"/>
              </w:rPr>
              <w:fldChar w:fldCharType="separate"/>
            </w:r>
            <w:r w:rsidR="0026008C">
              <w:rPr>
                <w:rFonts w:asciiTheme="minorHAnsi" w:hAnsiTheme="minorHAnsi"/>
                <w:noProof/>
              </w:rPr>
              <w:t xml:space="preserve">A good day: </w:t>
            </w:r>
            <w:r w:rsidR="0026008C" w:rsidRPr="00DD71B6">
              <w:rPr>
                <w:rFonts w:asciiTheme="minorHAnsi" w:hAnsiTheme="minorHAnsi"/>
                <w:noProof/>
              </w:rPr>
              <w:t>Being able to get around without too much shortness of breath or need for oxygen.  Being able to get out on the gopher</w:t>
            </w:r>
            <w:r>
              <w:rPr>
                <w:rFonts w:asciiTheme="minorHAnsi" w:hAnsiTheme="minorHAnsi"/>
              </w:rPr>
              <w:fldChar w:fldCharType="end"/>
            </w:r>
          </w:p>
          <w:p w14:paraId="36C90BD2" w14:textId="202A3039"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sidR="00AB0300">
              <w:rPr>
                <w:rFonts w:asciiTheme="minorHAnsi" w:hAnsiTheme="minorHAnsi"/>
              </w:rPr>
              <w:fldChar w:fldCharType="separate"/>
            </w:r>
            <w:r w:rsidR="0026008C">
              <w:rPr>
                <w:rFonts w:asciiTheme="minorHAnsi" w:hAnsiTheme="minorHAnsi"/>
                <w:noProof/>
              </w:rPr>
              <w:t xml:space="preserve">A bad day: </w:t>
            </w:r>
            <w:r w:rsidR="0026008C" w:rsidRPr="00DD71B6">
              <w:rPr>
                <w:rFonts w:asciiTheme="minorHAnsi" w:hAnsiTheme="minorHAnsi"/>
                <w:noProof/>
              </w:rPr>
              <w:t>Not being able to do the above due to being too short of breath</w:t>
            </w:r>
            <w:r>
              <w:rPr>
                <w:rFonts w:asciiTheme="minorHAnsi" w:hAnsiTheme="minorHAnsi"/>
              </w:rPr>
              <w:fldChar w:fldCharType="end"/>
            </w:r>
          </w:p>
          <w:p w14:paraId="3E4DC7FA" w14:textId="105533BB"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strengths \b "Strenghths: " </w:instrText>
            </w:r>
            <w:r w:rsidR="00AB0300">
              <w:rPr>
                <w:rFonts w:asciiTheme="minorHAnsi" w:hAnsiTheme="minorHAnsi"/>
              </w:rPr>
              <w:fldChar w:fldCharType="separate"/>
            </w:r>
            <w:r w:rsidR="0026008C">
              <w:rPr>
                <w:rFonts w:asciiTheme="minorHAnsi" w:hAnsiTheme="minorHAnsi"/>
                <w:noProof/>
              </w:rPr>
              <w:t xml:space="preserve">Strenghths: </w:t>
            </w:r>
            <w:r w:rsidR="0026008C" w:rsidRPr="00DD71B6">
              <w:rPr>
                <w:rFonts w:asciiTheme="minorHAnsi" w:hAnsiTheme="minorHAnsi"/>
                <w:noProof/>
              </w:rPr>
              <w:t>Supportive family. Sharp mind and ability to communicate and get on with others.</w:t>
            </w:r>
            <w:r>
              <w:rPr>
                <w:rFonts w:asciiTheme="minorHAnsi" w:hAnsiTheme="minorHAnsi"/>
              </w:rPr>
              <w:fldChar w:fldCharType="end"/>
            </w:r>
          </w:p>
          <w:p w14:paraId="4F18A82D" w14:textId="2A60F38E" w:rsidR="00D23A30" w:rsidRPr="0032132C"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likesDislikes \b "Likes and dislikes: " </w:instrText>
            </w:r>
            <w:r w:rsidR="00AB0300">
              <w:rPr>
                <w:rFonts w:asciiTheme="minorHAnsi" w:hAnsiTheme="minorHAnsi"/>
              </w:rPr>
              <w:fldChar w:fldCharType="separate"/>
            </w:r>
            <w:r w:rsidR="0026008C">
              <w:rPr>
                <w:rFonts w:asciiTheme="minorHAnsi" w:hAnsiTheme="minorHAnsi"/>
                <w:noProof/>
              </w:rPr>
              <w:t xml:space="preserve">Likes and dislikes: </w:t>
            </w:r>
            <w:r w:rsidR="0026008C" w:rsidRPr="00DD71B6">
              <w:rPr>
                <w:rFonts w:asciiTheme="minorHAnsi" w:hAnsiTheme="minorHAnsi"/>
                <w:noProof/>
              </w:rPr>
              <w:t>Like going out on the gopher to go to the beach or visit family. Like driving</w:t>
            </w: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r w:rsidRPr="0032132C">
              <w:rPr>
                <w:rFonts w:asciiTheme="minorHAnsi" w:hAnsiTheme="minorHAnsi"/>
              </w:rPr>
              <w:t xml:space="preserve">OVERALL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3F37885D"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sidR="00AB0300">
              <w:rPr>
                <w:rFonts w:asciiTheme="minorHAnsi" w:hAnsiTheme="minorHAnsi"/>
              </w:rPr>
              <w:fldChar w:fldCharType="separate"/>
            </w:r>
            <w:r w:rsidR="0026008C" w:rsidRPr="00DD71B6">
              <w:rPr>
                <w:rFonts w:asciiTheme="minorHAnsi" w:hAnsiTheme="minorHAnsi"/>
                <w:noProof/>
              </w:rPr>
              <w:t>Chronic Lower Respiratory Disease, Stomach Ulcer, Pain - back and shoulder, Breathing difficulties/shortness of breath, Restless leg syndrome, Osteoarthritis hands, Acute and chronic ischaemic heart disease (CABG), NIDDM, Chronic renal failure, AF, hypothyroidism, GORD, CCF.</w:t>
            </w:r>
            <w:r>
              <w:rPr>
                <w:rFonts w:asciiTheme="minorHAnsi" w:hAnsiTheme="minorHAnsi"/>
              </w:rPr>
              <w:fldChar w:fldCharType="end"/>
            </w:r>
          </w:p>
        </w:tc>
        <w:tc>
          <w:tcPr>
            <w:tcW w:w="2932" w:type="dxa"/>
          </w:tcPr>
          <w:p w14:paraId="57BCEC4A" w14:textId="45C700B9"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sidR="00AB0300">
              <w:rPr>
                <w:rFonts w:asciiTheme="minorHAnsi" w:hAnsiTheme="minorHAnsi"/>
              </w:rPr>
              <w:fldChar w:fldCharType="separate"/>
            </w:r>
            <w:r w:rsidR="0026008C" w:rsidRPr="00DD71B6">
              <w:rPr>
                <w:rFonts w:asciiTheme="minorHAnsi" w:hAnsiTheme="minorHAnsi"/>
                <w:noProof/>
              </w:rPr>
              <w:t>Living alone or with an individual with similar or greater level of needs,Receiving life-sustaining services including meals,or technologies such as oxygen,Unlikely to be able to relocate without assistance</w:t>
            </w:r>
            <w:r>
              <w:rPr>
                <w:rFonts w:asciiTheme="minorHAnsi" w:hAnsiTheme="minorHAnsi"/>
              </w:rPr>
              <w:fldChar w:fldCharType="end"/>
            </w:r>
          </w:p>
          <w:p w14:paraId="61A61F67" w14:textId="19CC1768"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sidR="00AB0300">
              <w:rPr>
                <w:rFonts w:asciiTheme="minorHAnsi" w:hAnsiTheme="minorHAnsi"/>
              </w:rPr>
              <w:fldChar w:fldCharType="separate"/>
            </w:r>
            <w:r w:rsidR="0026008C" w:rsidRPr="00DD71B6">
              <w:rPr>
                <w:rFonts w:asciiTheme="minorHAnsi" w:hAnsiTheme="minorHAnsi"/>
                <w:noProof/>
              </w:rPr>
              <w:t xml:space="preserve">Mervyn's health conditions are managed in consultation with his </w:t>
            </w:r>
            <w:r w:rsidR="0026008C" w:rsidRPr="00DD71B6">
              <w:rPr>
                <w:rFonts w:asciiTheme="minorHAnsi" w:hAnsiTheme="minorHAnsi"/>
                <w:noProof/>
              </w:rPr>
              <w:lastRenderedPageBreak/>
              <w:t>GP and specialists. Mervyn is required to have oxygen at all times including at night and in the shower; has had oxygen for the past 8/9 years. Mervyn reports he has "32% lung capacity." Limited physical activity due to shortness of breath, emphysema, cannot mobilise far. Recurrent lung infections.</w:t>
            </w:r>
            <w:r>
              <w:rPr>
                <w:rFonts w:asciiTheme="minorHAnsi" w:hAnsiTheme="minorHAnsi"/>
              </w:rPr>
              <w:fldChar w:fldCharType="end"/>
            </w:r>
          </w:p>
        </w:tc>
        <w:tc>
          <w:tcPr>
            <w:tcW w:w="2693" w:type="dxa"/>
            <w:gridSpan w:val="3"/>
          </w:tcPr>
          <w:p w14:paraId="3E0126D0" w14:textId="6FB44EC0" w:rsidR="00986790" w:rsidRDefault="00986790" w:rsidP="00986790">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"transfers" </w:instrText>
            </w:r>
            <w:r w:rsidR="00AB0300">
              <w:rPr>
                <w:rFonts w:asciiTheme="minorHAnsi" w:hAnsiTheme="minorHAnsi"/>
              </w:rPr>
              <w:fldChar w:fldCharType="separate"/>
            </w:r>
            <w:r w:rsidR="0026008C" w:rsidRPr="00DD71B6">
              <w:rPr>
                <w:rFonts w:asciiTheme="minorHAnsi" w:hAnsiTheme="minorHAnsi"/>
                <w:noProof/>
              </w:rPr>
              <w:t>Independent transfers</w:t>
            </w:r>
            <w:r>
              <w:rPr>
                <w:rFonts w:asciiTheme="minorHAnsi" w:hAnsiTheme="minorHAnsi"/>
              </w:rPr>
              <w:fldChar w:fldCharType="end"/>
            </w:r>
          </w:p>
          <w:p w14:paraId="79D03E2B" w14:textId="726CB10D"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sidR="00AB0300">
              <w:rPr>
                <w:rFonts w:asciiTheme="minorHAnsi" w:hAnsiTheme="minorHAnsi"/>
              </w:rPr>
              <w:fldChar w:fldCharType="separate"/>
            </w:r>
            <w:r w:rsidR="0026008C" w:rsidRPr="00DD71B6">
              <w:rPr>
                <w:rFonts w:asciiTheme="minorHAnsi" w:hAnsiTheme="minorHAnsi"/>
                <w:noProof/>
              </w:rPr>
              <w:t>Independent ambulation</w:t>
            </w:r>
            <w:r>
              <w:rPr>
                <w:rFonts w:asciiTheme="minorHAnsi" w:hAnsiTheme="minorHAnsi"/>
              </w:rPr>
              <w:fldChar w:fldCharType="end"/>
            </w:r>
          </w:p>
          <w:p w14:paraId="7712B95D" w14:textId="4A494E0B"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sidR="00AB0300">
              <w:rPr>
                <w:rFonts w:asciiTheme="minorHAnsi" w:hAnsiTheme="minorHAnsi"/>
              </w:rPr>
              <w:fldChar w:fldCharType="separate"/>
            </w:r>
            <w:r w:rsidR="0026008C">
              <w:rPr>
                <w:rFonts w:asciiTheme="minorHAnsi" w:hAnsiTheme="minorHAnsi"/>
                <w:noProof/>
              </w:rPr>
              <w:t xml:space="preserve">Mobility aids: </w:t>
            </w:r>
            <w:r w:rsidR="0026008C" w:rsidRPr="00DD71B6">
              <w:rPr>
                <w:rFonts w:asciiTheme="minorHAnsi" w:hAnsiTheme="minorHAnsi"/>
                <w:noProof/>
              </w:rPr>
              <w:t>Four wheeled Walker</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001E90B6"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sidR="00AB0300">
              <w:rPr>
                <w:rFonts w:asciiTheme="minorHAnsi" w:hAnsiTheme="minorHAnsi"/>
              </w:rPr>
              <w:fldChar w:fldCharType="separate"/>
            </w:r>
            <w:r w:rsidR="0026008C" w:rsidRPr="00DD71B6">
              <w:rPr>
                <w:rFonts w:asciiTheme="minorHAnsi" w:hAnsiTheme="minorHAnsi"/>
                <w:noProof/>
              </w:rPr>
              <w:t>Hearing impaired,Vision impaired (glasses)</w:t>
            </w:r>
            <w:r>
              <w:rPr>
                <w:rFonts w:asciiTheme="minorHAnsi" w:hAnsiTheme="minorHAnsi"/>
              </w:rPr>
              <w:fldChar w:fldCharType="end"/>
            </w:r>
          </w:p>
          <w:p w14:paraId="21A6BFE8" w14:textId="07DF5E23"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sidR="00AB0300">
              <w:rPr>
                <w:rFonts w:asciiTheme="minorHAnsi" w:hAnsiTheme="minorHAnsi"/>
              </w:rPr>
              <w:fldChar w:fldCharType="separate"/>
            </w:r>
            <w:r w:rsidR="0026008C" w:rsidRPr="00DD71B6">
              <w:rPr>
                <w:rFonts w:asciiTheme="minorHAnsi" w:hAnsiTheme="minorHAnsi"/>
                <w:noProof/>
              </w:rPr>
              <w:t>Mervyn has hearing and vision impairments however he is aware of his care needs and can communicate these.</w:t>
            </w:r>
            <w:r>
              <w:rPr>
                <w:rFonts w:asciiTheme="minorHAnsi" w:hAnsiTheme="minorHAnsi"/>
              </w:rPr>
              <w:fldChar w:fldCharType="end"/>
            </w:r>
          </w:p>
          <w:p w14:paraId="211E6EDC" w14:textId="69568E53"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sidR="00AB0300">
              <w:rPr>
                <w:rFonts w:asciiTheme="minorHAnsi" w:hAnsiTheme="minorHAnsi"/>
              </w:rPr>
              <w:fldChar w:fldCharType="separate"/>
            </w:r>
            <w:r w:rsidR="0026008C" w:rsidRPr="00DD71B6">
              <w:rPr>
                <w:rFonts w:asciiTheme="minorHAnsi" w:hAnsiTheme="minorHAnsi"/>
                <w:noProof/>
              </w:rPr>
              <w:t>Wears hearing aids,Wears reading glasses</w:t>
            </w:r>
            <w:r>
              <w:rPr>
                <w:rFonts w:asciiTheme="minorHAnsi" w:hAnsiTheme="minorHAnsi"/>
              </w:rPr>
              <w:fldChar w:fldCharType="end"/>
            </w:r>
          </w:p>
          <w:p w14:paraId="09DAA957" w14:textId="77777777" w:rsidR="0026008C" w:rsidRPr="00DD71B6" w:rsidRDefault="00986790" w:rsidP="0026008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"communicationSupportPlanInterventions" </w:instrText>
            </w:r>
            <w:r w:rsidR="00AB0300">
              <w:rPr>
                <w:rFonts w:asciiTheme="minorHAnsi" w:hAnsiTheme="minorHAnsi"/>
              </w:rPr>
              <w:fldChar w:fldCharType="separate"/>
            </w:r>
            <w:r w:rsidR="0026008C" w:rsidRPr="00DD71B6">
              <w:rPr>
                <w:rFonts w:asciiTheme="minorHAnsi" w:hAnsiTheme="minorHAnsi"/>
                <w:noProof/>
              </w:rPr>
              <w:t xml:space="preserve">Support workers will support Mervyn with communication by speaking clearly and not shouting, facing Mervyn when speaking, reducing the  distance between them and Mervyn, reducing background noise, rephrase the sentence as </w:t>
            </w:r>
            <w:r w:rsidR="0026008C" w:rsidRPr="00DD71B6">
              <w:rPr>
                <w:rFonts w:asciiTheme="minorHAnsi" w:hAnsiTheme="minorHAnsi"/>
                <w:noProof/>
              </w:rPr>
              <w:lastRenderedPageBreak/>
              <w:t>needed, checking to see that Mervyn has understood what has been communicated.</w:t>
            </w:r>
          </w:p>
          <w:p w14:paraId="249F2036" w14:textId="77777777" w:rsidR="0026008C" w:rsidRPr="00DD71B6" w:rsidRDefault="0026008C" w:rsidP="0026008C">
            <w:pPr>
              <w:pStyle w:val="FormFont2"/>
              <w:rPr>
                <w:rFonts w:asciiTheme="minorHAnsi" w:hAnsiTheme="minorHAnsi"/>
                <w:noProof/>
              </w:rPr>
            </w:pPr>
            <w:r w:rsidRPr="00DD71B6">
              <w:rPr>
                <w:rFonts w:asciiTheme="minorHAnsi" w:hAnsiTheme="minorHAnsi"/>
                <w:noProof/>
              </w:rPr>
              <w:t>Support workers will prompt Mervyn to wear his hearing aids and glasses.</w:t>
            </w:r>
          </w:p>
          <w:p w14:paraId="48FD9F2E" w14:textId="24BA7919" w:rsidR="00913338" w:rsidRPr="0032132C" w:rsidRDefault="0026008C" w:rsidP="00986790">
            <w:pPr>
              <w:pStyle w:val="FormFont2"/>
              <w:rPr>
                <w:rFonts w:asciiTheme="minorHAnsi" w:hAnsiTheme="minorHAnsi"/>
              </w:rPr>
            </w:pPr>
            <w:r w:rsidRPr="00DD71B6">
              <w:rPr>
                <w:rFonts w:asciiTheme="minorHAnsi" w:hAnsiTheme="minorHAnsi"/>
                <w:noProof/>
              </w:rPr>
              <w:t>Support workers will assist Mervyn to ensure that his hearing aids are working effectively.</w:t>
            </w:r>
            <w:r w:rsidR="00986790">
              <w:rPr>
                <w:rFonts w:asciiTheme="minorHAnsi" w:hAnsiTheme="minorHAnsi"/>
              </w:rPr>
              <w:fldChar w:fldCharType="end"/>
            </w:r>
          </w:p>
        </w:tc>
      </w:tr>
    </w:tbl>
    <w:p w14:paraId="707502AC" w14:textId="089B46B8" w:rsidR="00551C15" w:rsidRPr="0032132C" w:rsidRDefault="00551C15">
      <w:r w:rsidRPr="0032132C">
        <w:lastRenderedPageBreak/>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2C608C9E"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0EFF65CA"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76F0A86F"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097A910E"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end"/>
            </w:r>
          </w:p>
          <w:p w14:paraId="2D269B3E" w14:textId="3E1B7AC3"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3F4158EA"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3153"/>
        <w:gridCol w:w="2656"/>
        <w:gridCol w:w="3119"/>
        <w:gridCol w:w="3685"/>
        <w:gridCol w:w="2410"/>
      </w:tblGrid>
      <w:tr w:rsidR="00C062AF" w:rsidRPr="002F01C9" w14:paraId="2D22B4AB" w14:textId="77777777" w:rsidTr="007E6E2E">
        <w:trPr>
          <w:cantSplit/>
          <w:trHeight w:val="499"/>
          <w:tblHeader/>
        </w:trPr>
        <w:tc>
          <w:tcPr>
            <w:tcW w:w="3153"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1" w:name="_Hlk80198256"/>
            <w:r w:rsidRPr="002F01C9">
              <w:rPr>
                <w:rFonts w:asciiTheme="minorHAnsi" w:hAnsiTheme="minorHAnsi"/>
              </w:rPr>
              <w:t>IDENTIFIED NEED</w:t>
            </w:r>
          </w:p>
        </w:tc>
        <w:tc>
          <w:tcPr>
            <w:tcW w:w="2656"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119"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3685"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E6E2E">
        <w:trPr>
          <w:cantSplit/>
          <w:trHeight w:val="20"/>
        </w:trPr>
        <w:tc>
          <w:tcPr>
            <w:tcW w:w="3153"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0D40D969" w14:textId="46B8F32A" w:rsidR="00827C93" w:rsidRPr="00FB44F1" w:rsidRDefault="004E6C0C" w:rsidP="00FB44F1">
            <w:r>
              <w:rPr>
                <w:noProof/>
              </w:rPr>
              <w:lastRenderedPageBreak/>
              <w:fldChar w:fldCharType="begin"/>
            </w:r>
            <w:r>
              <w:rPr>
                <w:noProof/>
              </w:rPr>
              <w:instrText xml:space="preserve"> MERGEFIELD "psychologicalSupportPlanFactors" </w:instrText>
            </w:r>
            <w:r w:rsidR="00AB0300">
              <w:rPr>
                <w:noProof/>
              </w:rPr>
              <w:fldChar w:fldCharType="separate"/>
            </w:r>
            <w:r w:rsidR="0026008C" w:rsidRPr="00DD71B6">
              <w:rPr>
                <w:noProof/>
              </w:rPr>
              <w:t xml:space="preserve">Occassional: Short Term Memory Problems. Mervyn was well-spoken, gentle, friendly and approachable  with no cognitive impairments or concerns about memory loss noticeable. </w:t>
            </w:r>
            <w:r>
              <w:rPr>
                <w:noProof/>
              </w:rPr>
              <w:fldChar w:fldCharType="end"/>
            </w:r>
          </w:p>
        </w:tc>
        <w:tc>
          <w:tcPr>
            <w:tcW w:w="2656" w:type="dxa"/>
            <w:tcBorders>
              <w:bottom w:val="single" w:sz="2" w:space="0" w:color="9BA1CB"/>
            </w:tcBorders>
            <w:shd w:val="clear" w:color="auto" w:fill="FFFFFF" w:themeFill="background1"/>
          </w:tcPr>
          <w:p w14:paraId="0BE13F4E" w14:textId="2862E9C8" w:rsidR="00055A33" w:rsidRPr="00FB44F1" w:rsidRDefault="00027935" w:rsidP="00FB44F1">
            <w:r>
              <w:rPr>
                <w:noProof/>
              </w:rPr>
              <w:lastRenderedPageBreak/>
              <w:fldChar w:fldCharType="begin"/>
            </w:r>
            <w:r>
              <w:rPr>
                <w:noProof/>
              </w:rPr>
              <w:instrText xml:space="preserve"> MERGEFIELD "psychologicalSupportPlanGoals" </w:instrText>
            </w:r>
            <w:r>
              <w:rPr>
                <w:noProof/>
              </w:rPr>
              <w:fldChar w:fldCharType="end"/>
            </w:r>
          </w:p>
        </w:tc>
        <w:tc>
          <w:tcPr>
            <w:tcW w:w="3119" w:type="dxa"/>
            <w:tcBorders>
              <w:bottom w:val="single" w:sz="2" w:space="0" w:color="9BA1CB"/>
            </w:tcBorders>
            <w:shd w:val="clear" w:color="auto" w:fill="auto"/>
          </w:tcPr>
          <w:p w14:paraId="5B46429D" w14:textId="75AF64FC" w:rsidR="00055A33" w:rsidRPr="00FB44F1" w:rsidRDefault="00027935" w:rsidP="00FB44F1">
            <w:r>
              <w:rPr>
                <w:noProof/>
              </w:rPr>
              <w:fldChar w:fldCharType="begin"/>
            </w:r>
            <w:r>
              <w:rPr>
                <w:noProof/>
              </w:rPr>
              <w:instrText xml:space="preserve"> MERGEFIELD "psychologicalSP_Client" </w:instrText>
            </w:r>
            <w:r>
              <w:rPr>
                <w:noProof/>
              </w:rPr>
              <w:fldChar w:fldCharType="end"/>
            </w:r>
          </w:p>
        </w:tc>
        <w:tc>
          <w:tcPr>
            <w:tcW w:w="3685" w:type="dxa"/>
            <w:tcBorders>
              <w:bottom w:val="single" w:sz="2" w:space="0" w:color="9BA1CB"/>
            </w:tcBorders>
            <w:shd w:val="clear" w:color="auto" w:fill="auto"/>
          </w:tcPr>
          <w:p w14:paraId="3176727A" w14:textId="7B0446DD" w:rsidR="00827C93" w:rsidRPr="00FB44F1" w:rsidRDefault="00027935" w:rsidP="00FB44F1">
            <w:r>
              <w:rPr>
                <w:noProof/>
              </w:rPr>
              <w:fldChar w:fldCharType="begin"/>
            </w:r>
            <w:r>
              <w:rPr>
                <w:noProof/>
              </w:rPr>
              <w:instrText xml:space="preserve"> MERGEFIELD "psychologicalSupportPlanInterventions" </w:instrText>
            </w:r>
            <w:r w:rsidR="00AB0300">
              <w:rPr>
                <w:noProof/>
              </w:rPr>
              <w:fldChar w:fldCharType="separate"/>
            </w:r>
            <w:r w:rsidR="0026008C" w:rsidRPr="00DD71B6">
              <w:rPr>
                <w:noProof/>
              </w:rPr>
              <w:t>NO interventions required at this time.</w:t>
            </w:r>
            <w:r>
              <w:rPr>
                <w:noProof/>
              </w:rPr>
              <w:fldChar w:fldCharType="end"/>
            </w:r>
          </w:p>
        </w:tc>
        <w:tc>
          <w:tcPr>
            <w:tcW w:w="2410" w:type="dxa"/>
            <w:tcBorders>
              <w:bottom w:val="single" w:sz="2" w:space="0" w:color="9BA1CB"/>
            </w:tcBorders>
            <w:shd w:val="clear" w:color="auto" w:fill="auto"/>
          </w:tcPr>
          <w:p w14:paraId="2FEF4D8E" w14:textId="4C829BF7" w:rsidR="00827C93" w:rsidRPr="00FB44F1" w:rsidRDefault="00027935" w:rsidP="00FB44F1">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7E6E2E">
        <w:trPr>
          <w:cantSplit/>
          <w:trHeight w:val="20"/>
        </w:trPr>
        <w:tc>
          <w:tcPr>
            <w:tcW w:w="3153"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5564D57B" w14:textId="77777777" w:rsidR="0026008C" w:rsidRPr="00DD71B6" w:rsidRDefault="00027935" w:rsidP="0026008C">
            <w:pPr>
              <w:rPr>
                <w:noProof/>
              </w:rPr>
            </w:pPr>
            <w:r>
              <w:rPr>
                <w:noProof/>
              </w:rPr>
              <w:fldChar w:fldCharType="begin"/>
            </w:r>
            <w:r>
              <w:rPr>
                <w:noProof/>
              </w:rPr>
              <w:instrText xml:space="preserve"> MERGEFIELD "personalSafetySupportPlanFactors" </w:instrText>
            </w:r>
            <w:r w:rsidR="00AB0300">
              <w:rPr>
                <w:noProof/>
              </w:rPr>
              <w:fldChar w:fldCharType="separate"/>
            </w:r>
            <w:r w:rsidR="0026008C" w:rsidRPr="00DD71B6">
              <w:rPr>
                <w:noProof/>
              </w:rPr>
              <w:t>Mervyn is at increased risk of medical emergency and falls and is often at home alone.</w:t>
            </w:r>
          </w:p>
          <w:p w14:paraId="29F24DCF" w14:textId="0149FA7D" w:rsidR="00055A33" w:rsidRPr="00FB44F1" w:rsidRDefault="0026008C" w:rsidP="00FB44F1">
            <w:r w:rsidRPr="00DD71B6">
              <w:rPr>
                <w:noProof/>
              </w:rPr>
              <w:t>Potential for delayed access to emergency services.</w:t>
            </w:r>
            <w:r w:rsidR="00027935">
              <w:rPr>
                <w:noProof/>
              </w:rPr>
              <w:fldChar w:fldCharType="end"/>
            </w:r>
          </w:p>
        </w:tc>
        <w:tc>
          <w:tcPr>
            <w:tcW w:w="2656" w:type="dxa"/>
            <w:tcBorders>
              <w:bottom w:val="single" w:sz="2" w:space="0" w:color="9BA1CB"/>
            </w:tcBorders>
            <w:shd w:val="clear" w:color="auto" w:fill="auto"/>
          </w:tcPr>
          <w:p w14:paraId="1B8DF61F" w14:textId="77777777" w:rsidR="0026008C" w:rsidRPr="00DD71B6" w:rsidRDefault="004E6C0C" w:rsidP="0026008C">
            <w:pPr>
              <w:rPr>
                <w:noProof/>
              </w:rPr>
            </w:pPr>
            <w:r>
              <w:rPr>
                <w:noProof/>
              </w:rPr>
              <w:fldChar w:fldCharType="begin"/>
            </w:r>
            <w:r>
              <w:rPr>
                <w:noProof/>
              </w:rPr>
              <w:instrText xml:space="preserve"> MERGEFIELD "personalSafetySupportPlanGoals" </w:instrText>
            </w:r>
            <w:r w:rsidR="00AB0300">
              <w:rPr>
                <w:noProof/>
              </w:rPr>
              <w:fldChar w:fldCharType="separate"/>
            </w:r>
            <w:r w:rsidR="0026008C" w:rsidRPr="00DD71B6">
              <w:rPr>
                <w:noProof/>
              </w:rPr>
              <w:t>Mervyn will have the ability to gain timely access to emergency services as needed.</w:t>
            </w:r>
          </w:p>
          <w:p w14:paraId="3E7E89B1" w14:textId="7DF94992" w:rsidR="00C24985" w:rsidRDefault="0026008C" w:rsidP="00FB44F1">
            <w:r w:rsidRPr="00DD71B6">
              <w:rPr>
                <w:noProof/>
              </w:rPr>
              <w:t>Mervyn's PERS will be functional when tested.</w:t>
            </w:r>
            <w:r w:rsidR="004E6C0C">
              <w:rPr>
                <w:noProof/>
              </w:rPr>
              <w:fldChar w:fldCharType="end"/>
            </w:r>
          </w:p>
          <w:p w14:paraId="4F9FB5A5" w14:textId="5653DE5C" w:rsidR="00055A33" w:rsidRPr="00FB44F1" w:rsidRDefault="00055A33" w:rsidP="00FB44F1"/>
        </w:tc>
        <w:tc>
          <w:tcPr>
            <w:tcW w:w="3119" w:type="dxa"/>
            <w:tcBorders>
              <w:bottom w:val="single" w:sz="2" w:space="0" w:color="9BA1CB"/>
            </w:tcBorders>
            <w:shd w:val="clear" w:color="auto" w:fill="auto"/>
          </w:tcPr>
          <w:p w14:paraId="65B0B51B" w14:textId="77777777" w:rsidR="0026008C" w:rsidRPr="00DD71B6" w:rsidRDefault="00027935" w:rsidP="0026008C">
            <w:pPr>
              <w:rPr>
                <w:noProof/>
              </w:rPr>
            </w:pPr>
            <w:r>
              <w:rPr>
                <w:noProof/>
              </w:rPr>
              <w:fldChar w:fldCharType="begin"/>
            </w:r>
            <w:r>
              <w:rPr>
                <w:noProof/>
              </w:rPr>
              <w:instrText xml:space="preserve"> MERGEFIELD personalSafetySP_Client </w:instrText>
            </w:r>
            <w:r w:rsidR="00AB0300">
              <w:rPr>
                <w:noProof/>
              </w:rPr>
              <w:fldChar w:fldCharType="separate"/>
            </w:r>
            <w:r w:rsidR="0026008C" w:rsidRPr="00DD71B6">
              <w:rPr>
                <w:noProof/>
              </w:rPr>
              <w:t>Mervyn will wear his PERS pendant at all times and keep it charged.</w:t>
            </w:r>
          </w:p>
          <w:p w14:paraId="71E84417" w14:textId="4D498196" w:rsidR="00C24985" w:rsidRDefault="0026008C" w:rsidP="00C24985">
            <w:r w:rsidRPr="00DD71B6">
              <w:rPr>
                <w:noProof/>
              </w:rPr>
              <w:t>Mervyn will test his PERS pendant monthly to ensure it is functional.</w:t>
            </w:r>
            <w:r w:rsidR="00027935">
              <w:rPr>
                <w:noProof/>
              </w:rPr>
              <w:fldChar w:fldCharType="end"/>
            </w:r>
          </w:p>
          <w:p w14:paraId="3D0864AA" w14:textId="7BE21925" w:rsidR="00055A33" w:rsidRPr="00FB44F1" w:rsidRDefault="00055A33" w:rsidP="00FB44F1"/>
        </w:tc>
        <w:tc>
          <w:tcPr>
            <w:tcW w:w="3685" w:type="dxa"/>
            <w:tcBorders>
              <w:bottom w:val="single" w:sz="2" w:space="0" w:color="9BA1CB"/>
            </w:tcBorders>
            <w:shd w:val="clear" w:color="auto" w:fill="auto"/>
          </w:tcPr>
          <w:p w14:paraId="7B95A3BB" w14:textId="11AB8FB3" w:rsidR="00C24985" w:rsidRDefault="00027935" w:rsidP="00C24985">
            <w:r>
              <w:rPr>
                <w:noProof/>
              </w:rPr>
              <w:fldChar w:fldCharType="begin"/>
            </w:r>
            <w:r>
              <w:rPr>
                <w:noProof/>
              </w:rPr>
              <w:instrText xml:space="preserve"> MERGEFIELD "personalSafetySupportPlanInterventions" </w:instrText>
            </w:r>
            <w:r w:rsidR="00AB0300">
              <w:rPr>
                <w:noProof/>
              </w:rPr>
              <w:fldChar w:fldCharType="separate"/>
            </w:r>
            <w:r w:rsidR="0026008C" w:rsidRPr="00DD71B6">
              <w:rPr>
                <w:noProof/>
              </w:rPr>
              <w:t>Southern plus will arrange for the rental of home monitored Personal Emergency Alarm System</w:t>
            </w:r>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136ECFF5" w:rsidR="00055A33" w:rsidRDefault="00027935" w:rsidP="00FB44F1">
            <w:r>
              <w:rPr>
                <w:noProof/>
              </w:rPr>
              <w:fldChar w:fldCharType="begin"/>
            </w:r>
            <w:r>
              <w:rPr>
                <w:noProof/>
              </w:rPr>
              <w:instrText xml:space="preserve"> MERGEFIELD "personalSafetySP_WellnessPartner" </w:instrText>
            </w:r>
            <w:r>
              <w:rPr>
                <w:noProof/>
              </w:rPr>
              <w:fldChar w:fldCharType="end"/>
            </w:r>
          </w:p>
          <w:p w14:paraId="637E76B9" w14:textId="1CCFAEDD" w:rsidR="00A1314C" w:rsidRPr="00FB44F1" w:rsidRDefault="00A1314C" w:rsidP="00A1314C"/>
        </w:tc>
      </w:tr>
      <w:tr w:rsidR="00C062AF" w:rsidRPr="002F01C9" w14:paraId="6223CF1F" w14:textId="77777777" w:rsidTr="007E6E2E">
        <w:trPr>
          <w:cantSplit/>
          <w:trHeight w:val="20"/>
        </w:trPr>
        <w:tc>
          <w:tcPr>
            <w:tcW w:w="3153"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t>PERSONAL CARE</w:t>
            </w:r>
            <w:r w:rsidR="00C24985" w:rsidRPr="00C062AF">
              <w:rPr>
                <w:b/>
                <w:bCs/>
              </w:rPr>
              <w:t xml:space="preserve">: </w:t>
            </w:r>
          </w:p>
          <w:p w14:paraId="08705836" w14:textId="0E305543" w:rsidR="00A1314C" w:rsidRPr="00FB44F1" w:rsidRDefault="00027935" w:rsidP="00A1314C">
            <w:r>
              <w:rPr>
                <w:noProof/>
              </w:rPr>
              <w:fldChar w:fldCharType="begin"/>
            </w:r>
            <w:r>
              <w:rPr>
                <w:noProof/>
              </w:rPr>
              <w:instrText xml:space="preserve"> MERGEFIELD "personalCareSupportPlanFactors" </w:instrText>
            </w:r>
            <w:r w:rsidR="00AB0300">
              <w:rPr>
                <w:noProof/>
              </w:rPr>
              <w:fldChar w:fldCharType="separate"/>
            </w:r>
            <w:r w:rsidR="0026008C" w:rsidRPr="00DD71B6">
              <w:rPr>
                <w:noProof/>
              </w:rPr>
              <w:t>Self care deficit related to showering and dressing</w:t>
            </w:r>
            <w:r>
              <w:rPr>
                <w:noProof/>
              </w:rPr>
              <w:fldChar w:fldCharType="end"/>
            </w:r>
          </w:p>
        </w:tc>
        <w:tc>
          <w:tcPr>
            <w:tcW w:w="2656" w:type="dxa"/>
            <w:tcBorders>
              <w:bottom w:val="single" w:sz="2" w:space="0" w:color="9BA1CB"/>
            </w:tcBorders>
            <w:shd w:val="clear" w:color="auto" w:fill="auto"/>
          </w:tcPr>
          <w:p w14:paraId="5CC5DA0E" w14:textId="77777777" w:rsidR="0026008C" w:rsidRPr="00DD71B6" w:rsidRDefault="00027935" w:rsidP="0026008C">
            <w:pPr>
              <w:rPr>
                <w:noProof/>
              </w:rPr>
            </w:pPr>
            <w:r>
              <w:rPr>
                <w:noProof/>
              </w:rPr>
              <w:fldChar w:fldCharType="begin"/>
            </w:r>
            <w:r>
              <w:rPr>
                <w:noProof/>
              </w:rPr>
              <w:instrText xml:space="preserve"> MERGEFIELD "personalCareSupportPlanGoals" </w:instrText>
            </w:r>
            <w:r w:rsidR="00AB0300">
              <w:rPr>
                <w:noProof/>
              </w:rPr>
              <w:fldChar w:fldCharType="separate"/>
            </w:r>
            <w:r w:rsidR="0026008C" w:rsidRPr="00DD71B6">
              <w:rPr>
                <w:noProof/>
              </w:rPr>
              <w:t>To have ongoing support with showering and dressing so I can be safe in the shower and maintain my hygiene.</w:t>
            </w:r>
          </w:p>
          <w:p w14:paraId="58F4BA53" w14:textId="375B83B1" w:rsidR="00055A33" w:rsidRPr="00FB44F1" w:rsidRDefault="00027935" w:rsidP="00A1314C">
            <w:r>
              <w:rPr>
                <w:noProof/>
              </w:rPr>
              <w:fldChar w:fldCharType="end"/>
            </w:r>
          </w:p>
        </w:tc>
        <w:tc>
          <w:tcPr>
            <w:tcW w:w="3119" w:type="dxa"/>
            <w:tcBorders>
              <w:bottom w:val="single" w:sz="2" w:space="0" w:color="9BA1CB"/>
            </w:tcBorders>
            <w:shd w:val="clear" w:color="auto" w:fill="auto"/>
          </w:tcPr>
          <w:p w14:paraId="3F9CF086" w14:textId="4CD7F4D1" w:rsidR="00055A33" w:rsidRPr="00FB44F1" w:rsidRDefault="00027935" w:rsidP="00A1314C">
            <w:r>
              <w:rPr>
                <w:noProof/>
              </w:rPr>
              <w:fldChar w:fldCharType="begin"/>
            </w:r>
            <w:r>
              <w:rPr>
                <w:noProof/>
              </w:rPr>
              <w:instrText xml:space="preserve"> MERGEFIELD "personalCareSP_Client" </w:instrText>
            </w:r>
            <w:r>
              <w:rPr>
                <w:noProof/>
              </w:rPr>
              <w:fldChar w:fldCharType="end"/>
            </w:r>
          </w:p>
        </w:tc>
        <w:tc>
          <w:tcPr>
            <w:tcW w:w="3685" w:type="dxa"/>
            <w:tcBorders>
              <w:bottom w:val="single" w:sz="2" w:space="0" w:color="9BA1CB"/>
            </w:tcBorders>
            <w:shd w:val="clear" w:color="auto" w:fill="auto"/>
          </w:tcPr>
          <w:p w14:paraId="0BE77905" w14:textId="77777777" w:rsidR="0026008C" w:rsidRPr="00DD71B6" w:rsidRDefault="00027935" w:rsidP="0026008C">
            <w:pPr>
              <w:rPr>
                <w:noProof/>
              </w:rPr>
            </w:pPr>
            <w:r>
              <w:rPr>
                <w:noProof/>
              </w:rPr>
              <w:fldChar w:fldCharType="begin"/>
            </w:r>
            <w:r>
              <w:rPr>
                <w:noProof/>
              </w:rPr>
              <w:instrText xml:space="preserve"> MERGEFIELD "personalCareSupportPlanInterventions" </w:instrText>
            </w:r>
            <w:r w:rsidR="00AB0300">
              <w:rPr>
                <w:noProof/>
              </w:rPr>
              <w:fldChar w:fldCharType="separate"/>
            </w:r>
            <w:r w:rsidR="0026008C" w:rsidRPr="00DD71B6">
              <w:rPr>
                <w:noProof/>
              </w:rPr>
              <w:t>Southern Plus support workers will assist Mervyn to complete showering and dressing 4 times per week Mon, Wed, Fri and Sun</w:t>
            </w:r>
          </w:p>
          <w:p w14:paraId="58C5BDEB" w14:textId="74E0173B" w:rsidR="00055A33" w:rsidRPr="00FB44F1" w:rsidRDefault="0026008C" w:rsidP="00A1314C">
            <w:r w:rsidRPr="00DD71B6">
              <w:rPr>
                <w:noProof/>
              </w:rPr>
              <w:t>Mervyn has a shower stool and rails in situ. Mervyn is required to use his oxygen whilst in the shower. Mervyn will dry and dress on his armchair in the lounge room.</w:t>
            </w:r>
            <w:r w:rsidR="00027935">
              <w:rPr>
                <w:noProof/>
              </w:rPr>
              <w:fldChar w:fldCharType="end"/>
            </w:r>
          </w:p>
        </w:tc>
        <w:tc>
          <w:tcPr>
            <w:tcW w:w="2410" w:type="dxa"/>
            <w:tcBorders>
              <w:bottom w:val="single" w:sz="2" w:space="0" w:color="9BA1CB"/>
            </w:tcBorders>
            <w:shd w:val="clear" w:color="auto" w:fill="auto"/>
          </w:tcPr>
          <w:p w14:paraId="36472359" w14:textId="0C059EE5" w:rsidR="00A1314C" w:rsidRPr="00FB44F1" w:rsidRDefault="00027935" w:rsidP="00A1314C">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7E6E2E">
        <w:trPr>
          <w:cantSplit/>
          <w:trHeight w:val="20"/>
        </w:trPr>
        <w:tc>
          <w:tcPr>
            <w:tcW w:w="3153" w:type="dxa"/>
            <w:tcBorders>
              <w:bottom w:val="single" w:sz="2" w:space="0" w:color="9BA1CB"/>
            </w:tcBorders>
            <w:shd w:val="clear" w:color="auto" w:fill="auto"/>
          </w:tcPr>
          <w:p w14:paraId="13C2E4D7" w14:textId="200C0D75" w:rsidR="00A1314C" w:rsidRPr="00C062AF" w:rsidRDefault="00027935" w:rsidP="00FB44F1">
            <w:pPr>
              <w:rPr>
                <w:b/>
                <w:bCs/>
              </w:rPr>
            </w:pPr>
            <w:r>
              <w:rPr>
                <w:noProof/>
              </w:rPr>
              <w:lastRenderedPageBreak/>
              <w:fldChar w:fldCharType="begin"/>
            </w:r>
            <w:r>
              <w:rPr>
                <w:noProof/>
              </w:rPr>
              <w:instrText xml:space="preserve"> MERGEFIELD  eliminationSupportPlanFactors \b "Continence: " </w:instrText>
            </w:r>
            <w:r w:rsidR="00AB0300">
              <w:rPr>
                <w:noProof/>
              </w:rPr>
              <w:fldChar w:fldCharType="separate"/>
            </w:r>
            <w:r w:rsidR="0026008C">
              <w:rPr>
                <w:noProof/>
              </w:rPr>
              <w:t xml:space="preserve">Continence: </w:t>
            </w:r>
            <w:r w:rsidR="0026008C" w:rsidRPr="00DD71B6">
              <w:rPr>
                <w:noProof/>
              </w:rPr>
              <w:t>Mervyn is continent and independent with toileting but suffers from urgency and incontinence</w:t>
            </w:r>
            <w:r>
              <w:rPr>
                <w:noProof/>
              </w:rPr>
              <w:fldChar w:fldCharType="end"/>
            </w:r>
          </w:p>
        </w:tc>
        <w:tc>
          <w:tcPr>
            <w:tcW w:w="2656" w:type="dxa"/>
            <w:tcBorders>
              <w:bottom w:val="single" w:sz="2" w:space="0" w:color="9BA1CB"/>
            </w:tcBorders>
            <w:shd w:val="clear" w:color="auto" w:fill="auto"/>
          </w:tcPr>
          <w:p w14:paraId="36D1CBA5" w14:textId="2B8A9FAE" w:rsidR="00A1314C" w:rsidRDefault="00027935" w:rsidP="00FB44F1">
            <w:r>
              <w:rPr>
                <w:noProof/>
              </w:rPr>
              <w:fldChar w:fldCharType="begin"/>
            </w:r>
            <w:r>
              <w:rPr>
                <w:noProof/>
              </w:rPr>
              <w:instrText xml:space="preserve"> MERGEFIELD  eliminationSupportPlanGoals \b "Continence: " </w:instrText>
            </w:r>
            <w:r w:rsidR="00AB0300">
              <w:rPr>
                <w:noProof/>
              </w:rPr>
              <w:fldChar w:fldCharType="separate"/>
            </w:r>
            <w:r w:rsidR="0026008C">
              <w:rPr>
                <w:noProof/>
              </w:rPr>
              <w:t xml:space="preserve">Continence: </w:t>
            </w:r>
            <w:r w:rsidR="0026008C" w:rsidRPr="00DD71B6">
              <w:rPr>
                <w:noProof/>
              </w:rPr>
              <w:t>Mervyn will maintain social continence.</w:t>
            </w:r>
            <w:r>
              <w:rPr>
                <w:noProof/>
              </w:rPr>
              <w:fldChar w:fldCharType="end"/>
            </w:r>
          </w:p>
        </w:tc>
        <w:tc>
          <w:tcPr>
            <w:tcW w:w="3119" w:type="dxa"/>
            <w:tcBorders>
              <w:bottom w:val="single" w:sz="2" w:space="0" w:color="9BA1CB"/>
            </w:tcBorders>
            <w:shd w:val="clear" w:color="auto" w:fill="auto"/>
          </w:tcPr>
          <w:p w14:paraId="297E53FB" w14:textId="67C8B253" w:rsidR="00A1314C" w:rsidRDefault="00027935" w:rsidP="00C24985">
            <w:r>
              <w:rPr>
                <w:noProof/>
              </w:rPr>
              <w:fldChar w:fldCharType="begin"/>
            </w:r>
            <w:r>
              <w:rPr>
                <w:noProof/>
              </w:rPr>
              <w:instrText xml:space="preserve"> MERGEFIELD  eliminationSP_Client \b "Continence: " </w:instrText>
            </w:r>
            <w:r>
              <w:rPr>
                <w:noProof/>
              </w:rPr>
              <w:fldChar w:fldCharType="end"/>
            </w:r>
          </w:p>
        </w:tc>
        <w:tc>
          <w:tcPr>
            <w:tcW w:w="3685" w:type="dxa"/>
            <w:tcBorders>
              <w:bottom w:val="single" w:sz="2" w:space="0" w:color="9BA1CB"/>
            </w:tcBorders>
            <w:shd w:val="clear" w:color="auto" w:fill="auto"/>
          </w:tcPr>
          <w:p w14:paraId="6E689242" w14:textId="3A3E168D" w:rsidR="00A1314C" w:rsidRDefault="004E6C0C" w:rsidP="00C24985">
            <w:r>
              <w:rPr>
                <w:noProof/>
              </w:rPr>
              <w:fldChar w:fldCharType="begin"/>
            </w:r>
            <w:r>
              <w:rPr>
                <w:noProof/>
              </w:rPr>
              <w:instrText xml:space="preserve"> MERGEFIELD  eliminationSupportPlanInterventions \b "Continence: " </w:instrText>
            </w:r>
            <w:r w:rsidR="00AB0300">
              <w:rPr>
                <w:noProof/>
              </w:rPr>
              <w:fldChar w:fldCharType="separate"/>
            </w:r>
            <w:r w:rsidR="0026008C">
              <w:rPr>
                <w:noProof/>
              </w:rPr>
              <w:t xml:space="preserve">Continence: </w:t>
            </w:r>
            <w:r w:rsidR="0026008C" w:rsidRPr="00DD71B6">
              <w:rPr>
                <w:noProof/>
              </w:rPr>
              <w:t>Southern Plus will supply incontinence aids as required.</w:t>
            </w:r>
            <w:r>
              <w:rPr>
                <w:noProof/>
              </w:rPr>
              <w:fldChar w:fldCharType="end"/>
            </w:r>
          </w:p>
        </w:tc>
        <w:tc>
          <w:tcPr>
            <w:tcW w:w="2410" w:type="dxa"/>
            <w:tcBorders>
              <w:bottom w:val="single" w:sz="2" w:space="0" w:color="9BA1CB"/>
            </w:tcBorders>
            <w:shd w:val="clear" w:color="auto" w:fill="auto"/>
          </w:tcPr>
          <w:p w14:paraId="60A41CAD" w14:textId="1F047AE5" w:rsidR="00A1314C" w:rsidRDefault="00027935" w:rsidP="00A1314C">
            <w:r>
              <w:rPr>
                <w:noProof/>
              </w:rPr>
              <w:fldChar w:fldCharType="begin"/>
            </w:r>
            <w:r>
              <w:rPr>
                <w:noProof/>
              </w:rPr>
              <w:instrText xml:space="preserve"> MERGEFIELD  eliminationSP_WellnessPartner \b "Continence: " </w:instrText>
            </w:r>
            <w:r w:rsidR="00AB0300">
              <w:rPr>
                <w:noProof/>
              </w:rPr>
              <w:fldChar w:fldCharType="separate"/>
            </w:r>
            <w:r w:rsidR="0026008C">
              <w:rPr>
                <w:noProof/>
              </w:rPr>
              <w:t xml:space="preserve">Continence: </w:t>
            </w:r>
            <w:r w:rsidR="0026008C" w:rsidRPr="00DD71B6">
              <w:rPr>
                <w:noProof/>
              </w:rPr>
              <w:t>WP will refer client for continence assessment and follow up.</w:t>
            </w:r>
            <w:r>
              <w:rPr>
                <w:noProof/>
              </w:rPr>
              <w:fldChar w:fldCharType="end"/>
            </w:r>
          </w:p>
          <w:p w14:paraId="3CBFD228" w14:textId="77777777" w:rsidR="00A1314C" w:rsidRDefault="00A1314C" w:rsidP="00FB44F1"/>
        </w:tc>
      </w:tr>
      <w:tr w:rsidR="00C062AF" w:rsidRPr="002F01C9" w14:paraId="712E9118" w14:textId="77777777" w:rsidTr="007E6E2E">
        <w:trPr>
          <w:cantSplit/>
          <w:trHeight w:val="20"/>
        </w:trPr>
        <w:tc>
          <w:tcPr>
            <w:tcW w:w="3153"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2CDB52D" w14:textId="43B7DAE0" w:rsidR="00055A33" w:rsidRPr="00FB44F1" w:rsidRDefault="004E6C0C" w:rsidP="00FB44F1">
            <w:r>
              <w:rPr>
                <w:noProof/>
              </w:rPr>
              <w:fldChar w:fldCharType="begin"/>
            </w:r>
            <w:r>
              <w:rPr>
                <w:noProof/>
              </w:rPr>
              <w:instrText xml:space="preserve"> MERGEFIELD "medicationSupportPlanFactors" </w:instrText>
            </w:r>
            <w:r w:rsidR="00AB0300">
              <w:rPr>
                <w:noProof/>
              </w:rPr>
              <w:fldChar w:fldCharType="separate"/>
            </w:r>
            <w:r w:rsidR="0026008C" w:rsidRPr="00DD71B6">
              <w:rPr>
                <w:noProof/>
              </w:rPr>
              <w:t>Mervyn has the capacity to manage and administer his own medication</w:t>
            </w:r>
            <w:r>
              <w:rPr>
                <w:noProof/>
              </w:rPr>
              <w:fldChar w:fldCharType="end"/>
            </w:r>
          </w:p>
        </w:tc>
        <w:tc>
          <w:tcPr>
            <w:tcW w:w="2656" w:type="dxa"/>
            <w:tcBorders>
              <w:bottom w:val="single" w:sz="2" w:space="0" w:color="9BA1CB"/>
            </w:tcBorders>
            <w:shd w:val="clear" w:color="auto" w:fill="auto"/>
          </w:tcPr>
          <w:p w14:paraId="652CEBF6" w14:textId="77777777" w:rsidR="0026008C" w:rsidRPr="00DD71B6" w:rsidRDefault="004E6C0C" w:rsidP="0026008C">
            <w:pPr>
              <w:rPr>
                <w:noProof/>
              </w:rPr>
            </w:pPr>
            <w:r>
              <w:rPr>
                <w:noProof/>
              </w:rPr>
              <w:fldChar w:fldCharType="begin"/>
            </w:r>
            <w:r>
              <w:rPr>
                <w:noProof/>
              </w:rPr>
              <w:instrText xml:space="preserve"> MERGEFIELD "medicationGoals" </w:instrText>
            </w:r>
            <w:r w:rsidR="00AB0300">
              <w:rPr>
                <w:noProof/>
              </w:rPr>
              <w:fldChar w:fldCharType="separate"/>
            </w:r>
            <w:r w:rsidR="0026008C" w:rsidRPr="00DD71B6">
              <w:rPr>
                <w:noProof/>
              </w:rPr>
              <w:t>Safe appropriate and effective use of medications</w:t>
            </w:r>
          </w:p>
          <w:p w14:paraId="7FB530C5" w14:textId="4CF7B694" w:rsidR="002F01C9" w:rsidRPr="00FB44F1" w:rsidRDefault="004E6C0C" w:rsidP="00FB44F1">
            <w:r>
              <w:rPr>
                <w:noProof/>
              </w:rPr>
              <w:fldChar w:fldCharType="end"/>
            </w:r>
          </w:p>
          <w:p w14:paraId="78AC3BD0" w14:textId="652C10C4" w:rsidR="00055A33" w:rsidRPr="00FB44F1" w:rsidRDefault="00055A33" w:rsidP="00FB44F1"/>
        </w:tc>
        <w:tc>
          <w:tcPr>
            <w:tcW w:w="3119" w:type="dxa"/>
            <w:tcBorders>
              <w:bottom w:val="single" w:sz="2" w:space="0" w:color="9BA1CB"/>
            </w:tcBorders>
            <w:shd w:val="clear" w:color="auto" w:fill="auto"/>
          </w:tcPr>
          <w:p w14:paraId="5B78ADE2" w14:textId="412E107D" w:rsidR="002F01C9" w:rsidRPr="00FB44F1" w:rsidRDefault="004E6C0C" w:rsidP="00FB44F1">
            <w:r>
              <w:rPr>
                <w:noProof/>
              </w:rPr>
              <w:fldChar w:fldCharType="begin"/>
            </w:r>
            <w:r>
              <w:rPr>
                <w:noProof/>
              </w:rPr>
              <w:instrText xml:space="preserve"> MERGEFIELD "medicationSP_Client" </w:instrText>
            </w:r>
            <w:r w:rsidR="00AB0300">
              <w:rPr>
                <w:noProof/>
              </w:rPr>
              <w:fldChar w:fldCharType="separate"/>
            </w:r>
            <w:r w:rsidR="0026008C" w:rsidRPr="00DD71B6">
              <w:rPr>
                <w:noProof/>
              </w:rPr>
              <w:t>Mervyn will continue to manage and administer his own medication in consultation with his GP and Pharmacist.</w:t>
            </w:r>
            <w:r>
              <w:rPr>
                <w:noProof/>
              </w:rPr>
              <w:fldChar w:fldCharType="end"/>
            </w:r>
          </w:p>
          <w:p w14:paraId="027F8ACF" w14:textId="59AABFA2" w:rsidR="00055A33" w:rsidRPr="00FB44F1" w:rsidRDefault="00055A33" w:rsidP="00FB44F1"/>
        </w:tc>
        <w:tc>
          <w:tcPr>
            <w:tcW w:w="3685" w:type="dxa"/>
            <w:tcBorders>
              <w:bottom w:val="single" w:sz="2" w:space="0" w:color="9BA1CB"/>
            </w:tcBorders>
            <w:shd w:val="clear" w:color="auto" w:fill="auto"/>
          </w:tcPr>
          <w:p w14:paraId="7E9DC57D" w14:textId="1FCF4396" w:rsidR="002F01C9" w:rsidRPr="00FB44F1" w:rsidRDefault="00027935" w:rsidP="00FB44F1">
            <w:r>
              <w:rPr>
                <w:noProof/>
              </w:rPr>
              <w:fldChar w:fldCharType="begin"/>
            </w:r>
            <w:r>
              <w:rPr>
                <w:noProof/>
              </w:rPr>
              <w:instrText xml:space="preserve"> MERGEFIELD "medicationSupportPlanInterventions" </w:instrText>
            </w:r>
            <w:r w:rsidR="00AB0300">
              <w:rPr>
                <w:noProof/>
              </w:rPr>
              <w:fldChar w:fldCharType="separate"/>
            </w:r>
            <w:r w:rsidR="0026008C" w:rsidRPr="00DD71B6">
              <w:rPr>
                <w:noProof/>
              </w:rPr>
              <w:t>Prompt client to take medication during personal care routine to provide physical assistance to apply topical treatments only as initiated and directed by client.</w:t>
            </w:r>
            <w:r>
              <w:rPr>
                <w:noProof/>
              </w:rP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2BB18611" w:rsidR="00055A33" w:rsidRPr="00FB44F1" w:rsidRDefault="00027935" w:rsidP="00FB44F1">
            <w:r>
              <w:rPr>
                <w:noProof/>
              </w:rPr>
              <w:fldChar w:fldCharType="begin"/>
            </w:r>
            <w:r>
              <w:rPr>
                <w:noProof/>
              </w:rPr>
              <w:instrText xml:space="preserve"> MERGEFIELD "medicationSP_WellnessPartner" </w:instrText>
            </w:r>
            <w:r>
              <w:rPr>
                <w:noProof/>
              </w:rPr>
              <w:fldChar w:fldCharType="end"/>
            </w:r>
          </w:p>
        </w:tc>
      </w:tr>
      <w:tr w:rsidR="00C062AF" w:rsidRPr="002F01C9" w14:paraId="778D2048" w14:textId="77777777" w:rsidTr="007E6E2E">
        <w:trPr>
          <w:cantSplit/>
          <w:trHeight w:val="20"/>
        </w:trPr>
        <w:tc>
          <w:tcPr>
            <w:tcW w:w="3153"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t>NUTRITION</w:t>
            </w:r>
            <w:r w:rsidR="00C24985" w:rsidRPr="00C062AF">
              <w:rPr>
                <w:b/>
                <w:bCs/>
              </w:rPr>
              <w:t xml:space="preserve">: </w:t>
            </w:r>
          </w:p>
          <w:p w14:paraId="7C0627BB" w14:textId="77777777" w:rsidR="0026008C" w:rsidRPr="00DD71B6" w:rsidRDefault="004E6C0C" w:rsidP="0026008C">
            <w:pPr>
              <w:rPr>
                <w:noProof/>
              </w:rPr>
            </w:pPr>
            <w:r>
              <w:rPr>
                <w:noProof/>
              </w:rPr>
              <w:fldChar w:fldCharType="begin"/>
            </w:r>
            <w:r>
              <w:rPr>
                <w:noProof/>
              </w:rPr>
              <w:instrText xml:space="preserve"> MERGEFIELD "mealsAndShoppingSupportPlanFactors" </w:instrText>
            </w:r>
            <w:r w:rsidR="00AB0300">
              <w:rPr>
                <w:noProof/>
              </w:rPr>
              <w:fldChar w:fldCharType="separate"/>
            </w:r>
            <w:r w:rsidR="0026008C" w:rsidRPr="00DD71B6">
              <w:rPr>
                <w:noProof/>
              </w:rPr>
              <w:t>Activity intolerance related to the physical activity if meal preparation.</w:t>
            </w:r>
          </w:p>
          <w:p w14:paraId="22814BB1" w14:textId="10D6A792" w:rsidR="00055A33" w:rsidRPr="00FB44F1" w:rsidRDefault="0026008C" w:rsidP="00FB44F1">
            <w:r w:rsidRPr="00DD71B6">
              <w:rPr>
                <w:noProof/>
              </w:rPr>
              <w:t>Mervyn's wife receives support via CHSP to do weekly shopping.</w:t>
            </w:r>
            <w:r w:rsidR="004E6C0C">
              <w:rPr>
                <w:noProof/>
              </w:rPr>
              <w:fldChar w:fldCharType="end"/>
            </w:r>
          </w:p>
        </w:tc>
        <w:tc>
          <w:tcPr>
            <w:tcW w:w="2656" w:type="dxa"/>
            <w:tcBorders>
              <w:bottom w:val="single" w:sz="2" w:space="0" w:color="9BA1CB"/>
            </w:tcBorders>
            <w:shd w:val="clear" w:color="auto" w:fill="auto"/>
          </w:tcPr>
          <w:p w14:paraId="3A89329E" w14:textId="345AE48E" w:rsidR="00C24985" w:rsidRDefault="00027935" w:rsidP="00FB44F1">
            <w:r>
              <w:rPr>
                <w:noProof/>
              </w:rPr>
              <w:fldChar w:fldCharType="begin"/>
            </w:r>
            <w:r>
              <w:rPr>
                <w:noProof/>
              </w:rPr>
              <w:instrText xml:space="preserve"> MERGEFIELD "mealsAndShoppingSupportPlanGoals" </w:instrText>
            </w:r>
            <w:r w:rsidR="00AB0300">
              <w:rPr>
                <w:noProof/>
              </w:rPr>
              <w:fldChar w:fldCharType="separate"/>
            </w:r>
            <w:r w:rsidR="0026008C" w:rsidRPr="00DD71B6">
              <w:rPr>
                <w:noProof/>
              </w:rPr>
              <w:t>Mervyn will be adequately nourished and hydrated.</w:t>
            </w:r>
            <w:r>
              <w:rPr>
                <w:noProof/>
              </w:rPr>
              <w:fldChar w:fldCharType="end"/>
            </w:r>
          </w:p>
          <w:p w14:paraId="55419672" w14:textId="23A01C76" w:rsidR="00055A33" w:rsidRPr="00FB44F1" w:rsidRDefault="00055A33" w:rsidP="00FB44F1"/>
        </w:tc>
        <w:tc>
          <w:tcPr>
            <w:tcW w:w="3119" w:type="dxa"/>
            <w:tcBorders>
              <w:bottom w:val="single" w:sz="2" w:space="0" w:color="9BA1CB"/>
            </w:tcBorders>
            <w:shd w:val="clear" w:color="auto" w:fill="auto"/>
          </w:tcPr>
          <w:p w14:paraId="6254FD26" w14:textId="54BBFA94" w:rsidR="00C24985" w:rsidRDefault="00027935" w:rsidP="00C24985">
            <w:r>
              <w:rPr>
                <w:noProof/>
              </w:rPr>
              <w:fldChar w:fldCharType="begin"/>
            </w:r>
            <w:r>
              <w:rPr>
                <w:noProof/>
              </w:rPr>
              <w:instrText xml:space="preserve"> MERGEFIELD "mealsAndShoppingSP_Client" </w:instrText>
            </w:r>
            <w:r>
              <w:rPr>
                <w:noProof/>
              </w:rPr>
              <w:fldChar w:fldCharType="end"/>
            </w:r>
          </w:p>
          <w:p w14:paraId="503588C0" w14:textId="1841E753" w:rsidR="00055A33" w:rsidRPr="00FB44F1" w:rsidRDefault="00055A33" w:rsidP="00FB44F1"/>
        </w:tc>
        <w:tc>
          <w:tcPr>
            <w:tcW w:w="3685" w:type="dxa"/>
            <w:tcBorders>
              <w:bottom w:val="single" w:sz="2" w:space="0" w:color="9BA1CB"/>
            </w:tcBorders>
            <w:shd w:val="clear" w:color="auto" w:fill="auto"/>
          </w:tcPr>
          <w:p w14:paraId="78835B41" w14:textId="3BF24526" w:rsidR="00C24985" w:rsidRDefault="00027935" w:rsidP="00C24985">
            <w:r>
              <w:rPr>
                <w:noProof/>
              </w:rPr>
              <w:fldChar w:fldCharType="begin"/>
            </w:r>
            <w:r>
              <w:rPr>
                <w:noProof/>
              </w:rPr>
              <w:instrText xml:space="preserve"> MERGEFIELD "mealsAndShoppingSupportPlanInterventions" </w:instrText>
            </w:r>
            <w:r w:rsidR="00AB0300">
              <w:rPr>
                <w:noProof/>
              </w:rPr>
              <w:fldChar w:fldCharType="separate"/>
            </w:r>
            <w:r w:rsidR="0026008C" w:rsidRPr="00DD71B6">
              <w:rPr>
                <w:noProof/>
              </w:rPr>
              <w:t>Southern Plus will provide support with meal preparation: 1.5 hour meal preparation service per week and access to home delivery meals services for some variety and to cover some meals of the week as per budget</w:t>
            </w:r>
            <w:r>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1840538D" w:rsidR="00055A33" w:rsidRPr="00FB44F1" w:rsidRDefault="00027935" w:rsidP="00FB44F1">
            <w:r>
              <w:rPr>
                <w:noProof/>
              </w:rPr>
              <w:fldChar w:fldCharType="begin"/>
            </w:r>
            <w:r>
              <w:rPr>
                <w:noProof/>
              </w:rPr>
              <w:instrText xml:space="preserve"> MERGEFIELD "mealsAndShoppingSP_WellnessPartner" </w:instrText>
            </w:r>
            <w:r>
              <w:rPr>
                <w:noProof/>
              </w:rPr>
              <w:fldChar w:fldCharType="end"/>
            </w:r>
          </w:p>
        </w:tc>
      </w:tr>
      <w:tr w:rsidR="00C062AF" w:rsidRPr="002F01C9" w14:paraId="254C26A6" w14:textId="77777777" w:rsidTr="007E6E2E">
        <w:trPr>
          <w:cantSplit/>
          <w:trHeight w:val="20"/>
        </w:trPr>
        <w:tc>
          <w:tcPr>
            <w:tcW w:w="3153"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2807DCB4" w:rsidR="00055A33" w:rsidRDefault="004E6C0C" w:rsidP="00FB44F1">
            <w:r>
              <w:rPr>
                <w:noProof/>
              </w:rPr>
              <w:fldChar w:fldCharType="begin"/>
            </w:r>
            <w:r>
              <w:rPr>
                <w:noProof/>
              </w:rPr>
              <w:instrText xml:space="preserve"> MERGEFIELD "cleaningSupportPlanFactors" </w:instrText>
            </w:r>
            <w:r w:rsidR="00AB0300">
              <w:rPr>
                <w:noProof/>
              </w:rPr>
              <w:fldChar w:fldCharType="separate"/>
            </w:r>
            <w:r w:rsidR="0026008C" w:rsidRPr="00DD71B6">
              <w:rPr>
                <w:noProof/>
              </w:rPr>
              <w:t>Mervyn and his wife ruby suffer from health conditions that prevent them from being able to attend to heavier household cleaning tasks</w:t>
            </w:r>
            <w:r>
              <w:rPr>
                <w:noProof/>
              </w:rPr>
              <w:fldChar w:fldCharType="end"/>
            </w:r>
          </w:p>
          <w:p w14:paraId="7C1C682F" w14:textId="6C12EC10" w:rsidR="001152E2" w:rsidRPr="00FB44F1" w:rsidRDefault="00027935" w:rsidP="00FB44F1">
            <w:r>
              <w:rPr>
                <w:noProof/>
              </w:rPr>
              <w:fldChar w:fldCharType="begin"/>
            </w:r>
            <w:r>
              <w:rPr>
                <w:noProof/>
              </w:rPr>
              <w:instrText xml:space="preserve"> MERGEFIELD "HGMSupportPlanFactors" </w:instrText>
            </w:r>
            <w:r w:rsidR="00AB0300">
              <w:rPr>
                <w:noProof/>
              </w:rPr>
              <w:fldChar w:fldCharType="separate"/>
            </w:r>
            <w:r w:rsidR="0026008C" w:rsidRPr="00DD71B6">
              <w:rPr>
                <w:noProof/>
              </w:rPr>
              <w:t>Client at risk if he has an incident in his home and emergency access is required</w:t>
            </w:r>
            <w:r>
              <w:rPr>
                <w:noProof/>
              </w:rPr>
              <w:fldChar w:fldCharType="end"/>
            </w:r>
          </w:p>
        </w:tc>
        <w:tc>
          <w:tcPr>
            <w:tcW w:w="2656" w:type="dxa"/>
            <w:tcBorders>
              <w:bottom w:val="single" w:sz="2" w:space="0" w:color="9BA1CB"/>
            </w:tcBorders>
            <w:shd w:val="clear" w:color="auto" w:fill="auto"/>
          </w:tcPr>
          <w:p w14:paraId="4CD211F2" w14:textId="0CF499AC" w:rsidR="001152E2" w:rsidRDefault="004E6C0C" w:rsidP="00FB44F1">
            <w:r>
              <w:rPr>
                <w:noProof/>
              </w:rPr>
              <w:fldChar w:fldCharType="begin"/>
            </w:r>
            <w:r>
              <w:rPr>
                <w:noProof/>
              </w:rPr>
              <w:instrText xml:space="preserve"> MERGEFIELD "cleaningSupportPlanGoals" </w:instrText>
            </w:r>
            <w:r w:rsidR="00AB0300">
              <w:rPr>
                <w:noProof/>
              </w:rPr>
              <w:fldChar w:fldCharType="separate"/>
            </w:r>
            <w:r w:rsidR="0026008C" w:rsidRPr="00DD71B6">
              <w:rPr>
                <w:noProof/>
              </w:rPr>
              <w:t>To continue with my current weekly Domestic Assistance service with provider Southern Plus</w:t>
            </w:r>
            <w:r>
              <w:rPr>
                <w:noProof/>
              </w:rPr>
              <w:fldChar w:fldCharType="end"/>
            </w:r>
          </w:p>
          <w:p w14:paraId="372E3062" w14:textId="1956002F" w:rsidR="001152E2" w:rsidRDefault="00027935" w:rsidP="00FB44F1">
            <w:r>
              <w:rPr>
                <w:noProof/>
              </w:rPr>
              <w:fldChar w:fldCharType="begin"/>
            </w:r>
            <w:r>
              <w:rPr>
                <w:noProof/>
              </w:rPr>
              <w:instrText xml:space="preserve"> MERGEFIELD "HGMSupportPlanGoals" </w:instrText>
            </w:r>
            <w:r>
              <w:rPr>
                <w:noProof/>
              </w:rPr>
              <w:fldChar w:fldCharType="end"/>
            </w:r>
          </w:p>
          <w:p w14:paraId="68D5C0FE" w14:textId="36E662DB" w:rsidR="00055A33" w:rsidRPr="00FB44F1" w:rsidRDefault="00055A33" w:rsidP="00FB44F1"/>
        </w:tc>
        <w:tc>
          <w:tcPr>
            <w:tcW w:w="3119" w:type="dxa"/>
            <w:tcBorders>
              <w:bottom w:val="single" w:sz="2" w:space="0" w:color="9BA1CB"/>
            </w:tcBorders>
            <w:shd w:val="clear" w:color="auto" w:fill="auto"/>
          </w:tcPr>
          <w:p w14:paraId="05180E53" w14:textId="1351CCDD" w:rsidR="001152E2" w:rsidRDefault="00027935" w:rsidP="001152E2">
            <w:r>
              <w:rPr>
                <w:noProof/>
              </w:rPr>
              <w:fldChar w:fldCharType="begin"/>
            </w:r>
            <w:r>
              <w:rPr>
                <w:noProof/>
              </w:rPr>
              <w:instrText xml:space="preserve"> MERGEFIELD "cleaningSP_Client" </w:instrText>
            </w:r>
            <w:r>
              <w:rPr>
                <w:noProof/>
              </w:rPr>
              <w:fldChar w:fldCharType="end"/>
            </w:r>
          </w:p>
          <w:p w14:paraId="06FCDB8B" w14:textId="442D0031" w:rsidR="001152E2" w:rsidRDefault="00027935" w:rsidP="001152E2">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FB44F1"/>
        </w:tc>
        <w:tc>
          <w:tcPr>
            <w:tcW w:w="3685" w:type="dxa"/>
            <w:tcBorders>
              <w:bottom w:val="single" w:sz="2" w:space="0" w:color="9BA1CB"/>
            </w:tcBorders>
            <w:shd w:val="clear" w:color="auto" w:fill="auto"/>
          </w:tcPr>
          <w:p w14:paraId="0BDC4A4B" w14:textId="77777777" w:rsidR="0026008C" w:rsidRPr="00DD71B6" w:rsidRDefault="00027935" w:rsidP="0026008C">
            <w:pPr>
              <w:rPr>
                <w:noProof/>
              </w:rPr>
            </w:pPr>
            <w:r>
              <w:rPr>
                <w:noProof/>
              </w:rPr>
              <w:fldChar w:fldCharType="begin"/>
            </w:r>
            <w:r>
              <w:rPr>
                <w:noProof/>
              </w:rPr>
              <w:instrText xml:space="preserve"> MERGEFIELD "cleaningSupportPlanInterventions" </w:instrText>
            </w:r>
            <w:r w:rsidR="00AB0300">
              <w:rPr>
                <w:noProof/>
              </w:rPr>
              <w:fldChar w:fldCharType="separate"/>
            </w:r>
            <w:r w:rsidR="0026008C" w:rsidRPr="00DD71B6">
              <w:rPr>
                <w:noProof/>
              </w:rPr>
              <w:t>Shopping support - Ruby will complete shopping with her supports in place</w:t>
            </w:r>
          </w:p>
          <w:p w14:paraId="1D1AD4AC" w14:textId="77777777" w:rsidR="0026008C" w:rsidRPr="00DD71B6" w:rsidRDefault="0026008C" w:rsidP="0026008C">
            <w:pPr>
              <w:rPr>
                <w:noProof/>
              </w:rPr>
            </w:pPr>
            <w:r w:rsidRPr="00DD71B6">
              <w:rPr>
                <w:noProof/>
              </w:rPr>
              <w:t xml:space="preserve">Cleaning support - 1.5 hours per week per week to complete heavier household cleaning tasks including but not limited to vac and mop floors, wash and dry linen, remake bed, clean </w:t>
            </w:r>
            <w:r w:rsidRPr="00DD71B6">
              <w:rPr>
                <w:noProof/>
              </w:rPr>
              <w:lastRenderedPageBreak/>
              <w:t>bathroom and toilet and wipe down kitchen and laundry services.   Putting away groceries and cleaning and tidying cupboards and fridge.</w:t>
            </w:r>
          </w:p>
          <w:p w14:paraId="7BE0B5C6" w14:textId="05A4564A" w:rsidR="001152E2" w:rsidRDefault="00027935" w:rsidP="001152E2">
            <w:r>
              <w:rPr>
                <w:noProof/>
              </w:rPr>
              <w:fldChar w:fldCharType="end"/>
            </w:r>
          </w:p>
          <w:p w14:paraId="2B87BFB5" w14:textId="0F11B1D8" w:rsidR="001152E2" w:rsidRDefault="00027935" w:rsidP="00FB44F1">
            <w:r>
              <w:rPr>
                <w:noProof/>
              </w:rPr>
              <w:fldChar w:fldCharType="begin"/>
            </w:r>
            <w:r>
              <w:rPr>
                <w:noProof/>
              </w:rPr>
              <w:instrText xml:space="preserve"> MERGEFIELD "HGMSupportPlanInterventions" </w:instrText>
            </w:r>
            <w:r w:rsidR="00AB0300">
              <w:rPr>
                <w:noProof/>
              </w:rPr>
              <w:fldChar w:fldCharType="separate"/>
            </w:r>
            <w:r w:rsidR="0026008C" w:rsidRPr="00DD71B6">
              <w:rPr>
                <w:noProof/>
              </w:rPr>
              <w:t>Keysafe installed.</w:t>
            </w:r>
            <w:r>
              <w:rPr>
                <w:noProof/>
              </w:rPr>
              <w:fldChar w:fldCharType="end"/>
            </w:r>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21421D96" w:rsidR="00055A33" w:rsidRDefault="00027935" w:rsidP="00FB44F1">
            <w:r>
              <w:rPr>
                <w:noProof/>
              </w:rPr>
              <w:lastRenderedPageBreak/>
              <w:fldChar w:fldCharType="begin"/>
            </w:r>
            <w:r>
              <w:rPr>
                <w:noProof/>
              </w:rPr>
              <w:instrText xml:space="preserve"> MERGEFIELD "cleaningSP_WellnessPartner" </w:instrText>
            </w:r>
            <w:r>
              <w:rPr>
                <w:noProof/>
              </w:rPr>
              <w:fldChar w:fldCharType="end"/>
            </w:r>
          </w:p>
          <w:p w14:paraId="3078CC8E" w14:textId="0075B985" w:rsidR="001152E2" w:rsidRPr="00FB44F1" w:rsidRDefault="00027935" w:rsidP="00FB44F1">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7E6E2E">
        <w:trPr>
          <w:cantSplit/>
          <w:trHeight w:val="20"/>
        </w:trPr>
        <w:tc>
          <w:tcPr>
            <w:tcW w:w="3153"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2DF640CE" w14:textId="77777777" w:rsidR="0026008C" w:rsidRPr="00DD71B6" w:rsidRDefault="004E6C0C" w:rsidP="0026008C">
            <w:pPr>
              <w:rPr>
                <w:noProof/>
              </w:rPr>
            </w:pPr>
            <w:r>
              <w:rPr>
                <w:noProof/>
              </w:rPr>
              <w:fldChar w:fldCharType="begin"/>
            </w:r>
            <w:r>
              <w:rPr>
                <w:noProof/>
              </w:rPr>
              <w:instrText xml:space="preserve"> MERGEFIELD "environmentSupportPlanFactors" </w:instrText>
            </w:r>
            <w:r w:rsidR="00AB0300">
              <w:rPr>
                <w:noProof/>
              </w:rPr>
              <w:fldChar w:fldCharType="separate"/>
            </w:r>
            <w:r w:rsidR="0026008C" w:rsidRPr="00DD71B6">
              <w:rPr>
                <w:noProof/>
              </w:rPr>
              <w:t>Mervyn uses home oxygen.</w:t>
            </w:r>
          </w:p>
          <w:p w14:paraId="75737795" w14:textId="16EEA4B1" w:rsidR="00055A33" w:rsidRPr="001152E2" w:rsidRDefault="0026008C" w:rsidP="001152E2">
            <w:r w:rsidRPr="00DD71B6">
              <w:rPr>
                <w:noProof/>
              </w:rPr>
              <w:t>Mervyn maintains his home in a safe condition.</w:t>
            </w:r>
            <w:r w:rsidR="004E6C0C">
              <w:rPr>
                <w:noProof/>
              </w:rPr>
              <w:fldChar w:fldCharType="end"/>
            </w:r>
          </w:p>
        </w:tc>
        <w:tc>
          <w:tcPr>
            <w:tcW w:w="2656" w:type="dxa"/>
            <w:tcBorders>
              <w:bottom w:val="single" w:sz="2" w:space="0" w:color="9BA1CB"/>
            </w:tcBorders>
            <w:shd w:val="clear" w:color="auto" w:fill="auto"/>
          </w:tcPr>
          <w:p w14:paraId="4B70EEC1" w14:textId="6D7BEB90" w:rsidR="00087C36" w:rsidRDefault="004E6C0C" w:rsidP="001152E2">
            <w:r>
              <w:rPr>
                <w:noProof/>
              </w:rPr>
              <w:fldChar w:fldCharType="begin"/>
            </w:r>
            <w:r>
              <w:rPr>
                <w:noProof/>
              </w:rPr>
              <w:instrText xml:space="preserve"> MERGEFIELD "environmentSupportPlanGoals" </w:instrText>
            </w:r>
            <w:r w:rsidR="00AB0300">
              <w:rPr>
                <w:noProof/>
              </w:rPr>
              <w:fldChar w:fldCharType="separate"/>
            </w:r>
            <w:r w:rsidR="0026008C" w:rsidRPr="00DD71B6">
              <w:rPr>
                <w:noProof/>
              </w:rPr>
              <w:t>Environmental risks will be identified, reduced/mitigated.</w:t>
            </w:r>
            <w:r>
              <w:rPr>
                <w:noProof/>
              </w:rPr>
              <w:fldChar w:fldCharType="end"/>
            </w:r>
          </w:p>
          <w:p w14:paraId="69BF81B1" w14:textId="72FF6C2F" w:rsidR="00E601C5" w:rsidRPr="001152E2" w:rsidRDefault="00E601C5" w:rsidP="00087C36"/>
        </w:tc>
        <w:tc>
          <w:tcPr>
            <w:tcW w:w="3119" w:type="dxa"/>
            <w:tcBorders>
              <w:bottom w:val="single" w:sz="2" w:space="0" w:color="9BA1CB"/>
            </w:tcBorders>
            <w:shd w:val="clear" w:color="auto" w:fill="auto"/>
          </w:tcPr>
          <w:p w14:paraId="63D3ABD1" w14:textId="5F05D10C" w:rsidR="00087C36" w:rsidRDefault="00027935" w:rsidP="00087C36">
            <w:r>
              <w:rPr>
                <w:noProof/>
              </w:rPr>
              <w:fldChar w:fldCharType="begin"/>
            </w:r>
            <w:r>
              <w:rPr>
                <w:noProof/>
              </w:rPr>
              <w:instrText xml:space="preserve"> MERGEFIELD "environmentSP_Client" </w:instrText>
            </w:r>
            <w:r>
              <w:rPr>
                <w:noProof/>
              </w:rPr>
              <w:fldChar w:fldCharType="end"/>
            </w:r>
          </w:p>
          <w:p w14:paraId="72DF5929" w14:textId="782E716E" w:rsidR="004E12DB" w:rsidRPr="001152E2" w:rsidRDefault="004E12DB" w:rsidP="001152E2"/>
        </w:tc>
        <w:tc>
          <w:tcPr>
            <w:tcW w:w="3685" w:type="dxa"/>
            <w:tcBorders>
              <w:bottom w:val="single" w:sz="2" w:space="0" w:color="9BA1CB"/>
            </w:tcBorders>
            <w:shd w:val="clear" w:color="auto" w:fill="auto"/>
          </w:tcPr>
          <w:p w14:paraId="7EC7B03F" w14:textId="305261AD" w:rsidR="00087C36" w:rsidRDefault="00027935" w:rsidP="00087C36">
            <w:r>
              <w:rPr>
                <w:noProof/>
              </w:rPr>
              <w:fldChar w:fldCharType="begin"/>
            </w:r>
            <w:r>
              <w:rPr>
                <w:noProof/>
              </w:rPr>
              <w:instrText xml:space="preserve"> MERGEFIELD "environmentSupportPlanInterventions" </w:instrText>
            </w:r>
            <w:r w:rsidR="00AB0300">
              <w:rPr>
                <w:noProof/>
              </w:rPr>
              <w:fldChar w:fldCharType="separate"/>
            </w:r>
            <w:r w:rsidR="0026008C" w:rsidRPr="00DD71B6">
              <w:rPr>
                <w:noProof/>
              </w:rPr>
              <w:t>Support workers will be aware of and adhere to safety requirements when around oxygen.</w: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5B200648" w:rsidR="00055A33" w:rsidRPr="001152E2" w:rsidRDefault="00027935" w:rsidP="001152E2">
            <w:r>
              <w:rPr>
                <w:noProof/>
              </w:rPr>
              <w:fldChar w:fldCharType="begin"/>
            </w:r>
            <w:r>
              <w:rPr>
                <w:noProof/>
              </w:rPr>
              <w:instrText xml:space="preserve"> MERGEFIELD "environmentSP_WellnessPartner" </w:instrText>
            </w:r>
            <w:r>
              <w:rPr>
                <w:noProof/>
              </w:rPr>
              <w:fldChar w:fldCharType="end"/>
            </w:r>
          </w:p>
        </w:tc>
      </w:tr>
      <w:tr w:rsidR="00C062AF" w:rsidRPr="002F01C9" w14:paraId="3276596A" w14:textId="77777777" w:rsidTr="007E6E2E">
        <w:trPr>
          <w:cantSplit/>
          <w:trHeight w:val="20"/>
        </w:trPr>
        <w:tc>
          <w:tcPr>
            <w:tcW w:w="3153"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7FAC38F6" w14:textId="33BC462E" w:rsidR="00055A33" w:rsidRPr="00087C36" w:rsidRDefault="00027935" w:rsidP="00087C36">
            <w:r>
              <w:rPr>
                <w:noProof/>
              </w:rPr>
              <w:fldChar w:fldCharType="begin"/>
            </w:r>
            <w:r>
              <w:rPr>
                <w:noProof/>
              </w:rPr>
              <w:instrText xml:space="preserve"> MERGEFIELD "socialSupportPlanFactors" </w:instrText>
            </w:r>
            <w:r w:rsidR="00AB0300">
              <w:rPr>
                <w:noProof/>
              </w:rPr>
              <w:fldChar w:fldCharType="separate"/>
            </w:r>
            <w:r w:rsidR="0026008C" w:rsidRPr="00DD71B6">
              <w:rPr>
                <w:noProof/>
              </w:rPr>
              <w:t>Mervyn was a national championship darts player. Mervyn also enjoys fishing, but severe shortness of breath prevents him from being able to attend to attend to social activities now.</w:t>
            </w:r>
            <w:r>
              <w:rPr>
                <w:noProof/>
              </w:rPr>
              <w:fldChar w:fldCharType="end"/>
            </w:r>
          </w:p>
        </w:tc>
        <w:tc>
          <w:tcPr>
            <w:tcW w:w="2656" w:type="dxa"/>
            <w:tcBorders>
              <w:bottom w:val="single" w:sz="2" w:space="0" w:color="9BA1CB"/>
            </w:tcBorders>
            <w:shd w:val="clear" w:color="auto" w:fill="auto"/>
          </w:tcPr>
          <w:p w14:paraId="579D6B7B" w14:textId="4CDD6D36" w:rsidR="00087C36" w:rsidRDefault="00027935" w:rsidP="00087C36">
            <w:r>
              <w:rPr>
                <w:noProof/>
              </w:rPr>
              <w:fldChar w:fldCharType="begin"/>
            </w:r>
            <w:r>
              <w:rPr>
                <w:noProof/>
              </w:rPr>
              <w:instrText xml:space="preserve"> MERGEFIELD "socialSupportPlanGoals" </w:instrText>
            </w:r>
            <w:r w:rsidR="00AB0300">
              <w:rPr>
                <w:noProof/>
              </w:rPr>
              <w:fldChar w:fldCharType="separate"/>
            </w:r>
            <w:r w:rsidR="0026008C" w:rsidRPr="00DD71B6">
              <w:rPr>
                <w:noProof/>
              </w:rPr>
              <w:t>To be able to continue with social activities including lawn bowls</w:t>
            </w:r>
            <w:r>
              <w:rPr>
                <w:noProof/>
              </w:rPr>
              <w:fldChar w:fldCharType="end"/>
            </w:r>
          </w:p>
          <w:p w14:paraId="0D12283C" w14:textId="70FE1CA1" w:rsidR="00055A33" w:rsidRPr="00087C36" w:rsidRDefault="00055A33" w:rsidP="00087C36"/>
        </w:tc>
        <w:tc>
          <w:tcPr>
            <w:tcW w:w="3119" w:type="dxa"/>
            <w:tcBorders>
              <w:bottom w:val="single" w:sz="2" w:space="0" w:color="9BA1CB"/>
            </w:tcBorders>
            <w:shd w:val="clear" w:color="auto" w:fill="auto"/>
          </w:tcPr>
          <w:p w14:paraId="47BF5166" w14:textId="77777777" w:rsidR="0026008C" w:rsidRPr="00DD71B6" w:rsidRDefault="004E6C0C" w:rsidP="0026008C">
            <w:pPr>
              <w:rPr>
                <w:noProof/>
              </w:rPr>
            </w:pPr>
            <w:r>
              <w:rPr>
                <w:noProof/>
              </w:rPr>
              <w:fldChar w:fldCharType="begin"/>
            </w:r>
            <w:r>
              <w:rPr>
                <w:noProof/>
              </w:rPr>
              <w:instrText xml:space="preserve"> MERGEFIELD "socialSP_CLient" </w:instrText>
            </w:r>
            <w:r w:rsidR="00AB0300">
              <w:rPr>
                <w:noProof/>
              </w:rPr>
              <w:fldChar w:fldCharType="separate"/>
            </w:r>
            <w:r w:rsidR="0026008C" w:rsidRPr="00DD71B6">
              <w:rPr>
                <w:noProof/>
              </w:rPr>
              <w:t>Mervyn requires electric scooter so that he can visit friends independently and access the shops/community.</w:t>
            </w:r>
          </w:p>
          <w:p w14:paraId="291B55CA" w14:textId="21FEB251" w:rsidR="00087C36" w:rsidRDefault="0026008C" w:rsidP="00087C36">
            <w:r w:rsidRPr="00DD71B6">
              <w:rPr>
                <w:noProof/>
              </w:rPr>
              <w:t>Mervyn has purchased own scooter.</w:t>
            </w:r>
            <w:r w:rsidR="004E6C0C">
              <w:rPr>
                <w:noProof/>
              </w:rPr>
              <w:fldChar w:fldCharType="end"/>
            </w:r>
          </w:p>
          <w:p w14:paraId="0C9E4ACF" w14:textId="77777777" w:rsidR="00055A33" w:rsidRPr="00087C36" w:rsidRDefault="00055A33" w:rsidP="00087C36"/>
        </w:tc>
        <w:tc>
          <w:tcPr>
            <w:tcW w:w="3685" w:type="dxa"/>
            <w:tcBorders>
              <w:bottom w:val="single" w:sz="2" w:space="0" w:color="9BA1CB"/>
            </w:tcBorders>
            <w:shd w:val="clear" w:color="auto" w:fill="auto"/>
          </w:tcPr>
          <w:p w14:paraId="3F506F0E" w14:textId="2EEF0677" w:rsidR="00087C36" w:rsidRDefault="00027935" w:rsidP="00087C36">
            <w:r>
              <w:rPr>
                <w:noProof/>
              </w:rPr>
              <w:fldChar w:fldCharType="begin"/>
            </w:r>
            <w:r>
              <w:rPr>
                <w:noProof/>
              </w:rPr>
              <w:instrText xml:space="preserve"> MERGEFIELD "socialSupportPlanInterventions" </w:instrText>
            </w:r>
            <w:r>
              <w:rPr>
                <w:noProof/>
              </w:rPr>
              <w:fldChar w:fldCharType="end"/>
            </w:r>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22D7D67A" w:rsidR="00055A33" w:rsidRPr="00087C36" w:rsidRDefault="00027935" w:rsidP="00087C36">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7E6E2E">
        <w:trPr>
          <w:cantSplit/>
          <w:trHeight w:val="20"/>
        </w:trPr>
        <w:tc>
          <w:tcPr>
            <w:tcW w:w="3153"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14B50B1C" w14:textId="77777777" w:rsidR="0026008C" w:rsidRPr="00DD71B6" w:rsidRDefault="004E6C0C" w:rsidP="0026008C">
            <w:pPr>
              <w:rPr>
                <w:noProof/>
              </w:rPr>
            </w:pPr>
            <w:r>
              <w:rPr>
                <w:noProof/>
              </w:rPr>
              <w:fldChar w:fldCharType="begin"/>
            </w:r>
            <w:r>
              <w:rPr>
                <w:noProof/>
              </w:rPr>
              <w:instrText xml:space="preserve"> MERGEFIELD "transportFactors" </w:instrText>
            </w:r>
            <w:r w:rsidR="00AB0300">
              <w:rPr>
                <w:noProof/>
              </w:rPr>
              <w:fldChar w:fldCharType="separate"/>
            </w:r>
            <w:r w:rsidR="0026008C" w:rsidRPr="00DD71B6">
              <w:rPr>
                <w:noProof/>
              </w:rPr>
              <w:t>Mervyn continues to drive when able.</w:t>
            </w:r>
          </w:p>
          <w:p w14:paraId="01511758" w14:textId="16A1D6E8" w:rsidR="00055A33" w:rsidRPr="001152E2" w:rsidRDefault="0026008C" w:rsidP="001152E2">
            <w:r w:rsidRPr="00DD71B6">
              <w:rPr>
                <w:noProof/>
              </w:rPr>
              <w:lastRenderedPageBreak/>
              <w:t>Mervyn's son who lives with him is able to assist with transport requirements.</w:t>
            </w:r>
            <w:r w:rsidR="004E6C0C">
              <w:rPr>
                <w:noProof/>
              </w:rPr>
              <w:fldChar w:fldCharType="end"/>
            </w:r>
          </w:p>
        </w:tc>
        <w:tc>
          <w:tcPr>
            <w:tcW w:w="2656" w:type="dxa"/>
            <w:tcBorders>
              <w:bottom w:val="single" w:sz="2" w:space="0" w:color="9BA1CB"/>
            </w:tcBorders>
            <w:shd w:val="clear" w:color="auto" w:fill="auto"/>
          </w:tcPr>
          <w:p w14:paraId="4C5024FB" w14:textId="77B6BB0F" w:rsidR="00087C36" w:rsidRDefault="004E6C0C" w:rsidP="001152E2">
            <w:r>
              <w:rPr>
                <w:noProof/>
              </w:rPr>
              <w:lastRenderedPageBreak/>
              <w:fldChar w:fldCharType="begin"/>
            </w:r>
            <w:r>
              <w:rPr>
                <w:noProof/>
              </w:rPr>
              <w:instrText xml:space="preserve"> MERGEFIELD "transportGoals" </w:instrText>
            </w:r>
            <w:r w:rsidR="00AB0300">
              <w:rPr>
                <w:noProof/>
              </w:rPr>
              <w:fldChar w:fldCharType="separate"/>
            </w:r>
            <w:r w:rsidR="0026008C" w:rsidRPr="00DD71B6">
              <w:rPr>
                <w:noProof/>
              </w:rPr>
              <w:t>Mervyn will be able to access the community to attend medical and allied health appointments.</w:t>
            </w:r>
            <w:r>
              <w:rPr>
                <w:noProof/>
              </w:rPr>
              <w:fldChar w:fldCharType="end"/>
            </w:r>
          </w:p>
          <w:p w14:paraId="1EF94AA9" w14:textId="2487BDDE" w:rsidR="00055A33" w:rsidRPr="001152E2" w:rsidRDefault="00055A33" w:rsidP="001152E2"/>
        </w:tc>
        <w:tc>
          <w:tcPr>
            <w:tcW w:w="3119" w:type="dxa"/>
            <w:tcBorders>
              <w:bottom w:val="single" w:sz="2" w:space="0" w:color="9BA1CB"/>
            </w:tcBorders>
            <w:shd w:val="clear" w:color="auto" w:fill="auto"/>
          </w:tcPr>
          <w:p w14:paraId="5CB1F801" w14:textId="1AF6D801" w:rsidR="00055A33" w:rsidRPr="001152E2" w:rsidRDefault="00027935" w:rsidP="001152E2">
            <w:r>
              <w:rPr>
                <w:noProof/>
              </w:rPr>
              <w:fldChar w:fldCharType="begin"/>
            </w:r>
            <w:r>
              <w:rPr>
                <w:noProof/>
              </w:rPr>
              <w:instrText xml:space="preserve"> MERGEFIELD "transportSP_Client" </w:instrText>
            </w:r>
            <w:r>
              <w:rPr>
                <w:noProof/>
              </w:rPr>
              <w:fldChar w:fldCharType="end"/>
            </w:r>
          </w:p>
        </w:tc>
        <w:tc>
          <w:tcPr>
            <w:tcW w:w="3685" w:type="dxa"/>
            <w:tcBorders>
              <w:bottom w:val="single" w:sz="2" w:space="0" w:color="9BA1CB"/>
            </w:tcBorders>
            <w:shd w:val="clear" w:color="auto" w:fill="auto"/>
          </w:tcPr>
          <w:p w14:paraId="32843610" w14:textId="0AC971D6" w:rsidR="00055A33" w:rsidRPr="001152E2" w:rsidRDefault="00027935" w:rsidP="001152E2">
            <w:r>
              <w:rPr>
                <w:noProof/>
              </w:rPr>
              <w:fldChar w:fldCharType="begin"/>
            </w:r>
            <w:r>
              <w:rPr>
                <w:noProof/>
              </w:rPr>
              <w:instrText xml:space="preserve"> MERGEFIELD "transportSupportPlanFactors" </w:instrText>
            </w:r>
            <w:r>
              <w:rPr>
                <w:noProof/>
              </w:rPr>
              <w:fldChar w:fldCharType="end"/>
            </w:r>
          </w:p>
        </w:tc>
        <w:tc>
          <w:tcPr>
            <w:tcW w:w="2410" w:type="dxa"/>
            <w:tcBorders>
              <w:bottom w:val="single" w:sz="2" w:space="0" w:color="9BA1CB"/>
            </w:tcBorders>
            <w:shd w:val="clear" w:color="auto" w:fill="auto"/>
          </w:tcPr>
          <w:p w14:paraId="151AD0FE" w14:textId="6D20DF8D" w:rsidR="00055A33" w:rsidRPr="001152E2" w:rsidRDefault="00027935" w:rsidP="001152E2">
            <w:r>
              <w:rPr>
                <w:noProof/>
              </w:rPr>
              <w:fldChar w:fldCharType="begin"/>
            </w:r>
            <w:r>
              <w:rPr>
                <w:noProof/>
              </w:rPr>
              <w:instrText xml:space="preserve"> MERGEFIELD "transportSP_WellnessPartner" </w:instrText>
            </w:r>
            <w:r>
              <w:rPr>
                <w:noProof/>
              </w:rPr>
              <w:fldChar w:fldCharType="end"/>
            </w:r>
          </w:p>
        </w:tc>
      </w:tr>
      <w:tr w:rsidR="00C062AF" w:rsidRPr="002F01C9" w14:paraId="64B49CF8" w14:textId="77777777" w:rsidTr="007E6E2E">
        <w:trPr>
          <w:cantSplit/>
          <w:trHeight w:val="20"/>
        </w:trPr>
        <w:tc>
          <w:tcPr>
            <w:tcW w:w="3153"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t>MAINTAINING PHYSICAL ACTIVITY &amp; FUNCTION</w:t>
            </w:r>
            <w:r w:rsidR="001152E2" w:rsidRPr="00C062AF">
              <w:rPr>
                <w:b/>
                <w:bCs/>
              </w:rPr>
              <w:t xml:space="preserve">: </w:t>
            </w:r>
          </w:p>
          <w:p w14:paraId="13ADF87A" w14:textId="4B44DAC9" w:rsidR="00055A33" w:rsidRPr="001152E2" w:rsidRDefault="00027935" w:rsidP="001152E2">
            <w:r>
              <w:rPr>
                <w:noProof/>
              </w:rPr>
              <w:fldChar w:fldCharType="begin"/>
            </w:r>
            <w:r>
              <w:rPr>
                <w:noProof/>
              </w:rPr>
              <w:instrText xml:space="preserve"> MERGEFIELD "mobilitySupportPlanFactors" </w:instrText>
            </w:r>
            <w:r w:rsidR="00AB0300">
              <w:rPr>
                <w:noProof/>
              </w:rPr>
              <w:fldChar w:fldCharType="separate"/>
            </w:r>
            <w:r w:rsidR="0026008C" w:rsidRPr="00DD71B6">
              <w:rPr>
                <w:noProof/>
              </w:rPr>
              <w:t>Mervyn's mobility capacity has deteriorated significantly in recent months and he is a very high falls risk. His mobility is now limited to distances of around 10-20 metres as he experiences severe shortness of breath on exertion.</w:t>
            </w:r>
            <w:r>
              <w:rPr>
                <w:noProof/>
              </w:rPr>
              <w:fldChar w:fldCharType="end"/>
            </w:r>
          </w:p>
        </w:tc>
        <w:tc>
          <w:tcPr>
            <w:tcW w:w="2656" w:type="dxa"/>
            <w:tcBorders>
              <w:bottom w:val="single" w:sz="2" w:space="0" w:color="9BA1CB"/>
            </w:tcBorders>
            <w:shd w:val="clear" w:color="auto" w:fill="auto"/>
          </w:tcPr>
          <w:p w14:paraId="02605FC7" w14:textId="3366F063" w:rsidR="001152E2" w:rsidRPr="001152E2" w:rsidRDefault="00027935" w:rsidP="001152E2">
            <w:r>
              <w:rPr>
                <w:noProof/>
              </w:rPr>
              <w:fldChar w:fldCharType="begin"/>
            </w:r>
            <w:r>
              <w:rPr>
                <w:noProof/>
              </w:rPr>
              <w:instrText xml:space="preserve"> MERGEFIELD "mobilitySupportPlanGoals" </w:instrText>
            </w:r>
            <w:r w:rsidR="00AB0300">
              <w:rPr>
                <w:noProof/>
              </w:rPr>
              <w:fldChar w:fldCharType="separate"/>
            </w:r>
            <w:r w:rsidR="0026008C" w:rsidRPr="00DD71B6">
              <w:rPr>
                <w:noProof/>
              </w:rPr>
              <w:t xml:space="preserve">Mervyn will maintain independence and safety with mobility  </w:t>
            </w:r>
            <w:r>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119" w:type="dxa"/>
            <w:tcBorders>
              <w:bottom w:val="single" w:sz="2" w:space="0" w:color="9BA1CB"/>
            </w:tcBorders>
            <w:shd w:val="clear" w:color="auto" w:fill="auto"/>
          </w:tcPr>
          <w:p w14:paraId="5C459096" w14:textId="3B4FBF4A" w:rsidR="001152E2" w:rsidRPr="001152E2" w:rsidRDefault="00027935" w:rsidP="001152E2">
            <w:r>
              <w:rPr>
                <w:noProof/>
              </w:rPr>
              <w:fldChar w:fldCharType="begin"/>
            </w:r>
            <w:r>
              <w:rPr>
                <w:noProof/>
              </w:rPr>
              <w:instrText xml:space="preserve"> MERGEFIELD "mobilitySP_Client" </w:instrText>
            </w:r>
            <w:r w:rsidR="00AB0300">
              <w:rPr>
                <w:noProof/>
              </w:rPr>
              <w:fldChar w:fldCharType="separate"/>
            </w:r>
            <w:r w:rsidR="0026008C" w:rsidRPr="00DD71B6">
              <w:rPr>
                <w:noProof/>
              </w:rPr>
              <w:t>Mervyn will consult with Wellness Partner prior to purchasing any equipment for consideration for Physiotherapy assessment.</w:t>
            </w:r>
            <w:r>
              <w:rPr>
                <w:noProof/>
              </w:rPr>
              <w:fldChar w:fldCharType="end"/>
            </w:r>
          </w:p>
          <w:p w14:paraId="7AA347AD" w14:textId="63DA3292" w:rsidR="00E710C4" w:rsidRPr="001152E2" w:rsidRDefault="00E710C4" w:rsidP="001152E2"/>
        </w:tc>
        <w:tc>
          <w:tcPr>
            <w:tcW w:w="3685" w:type="dxa"/>
            <w:tcBorders>
              <w:bottom w:val="single" w:sz="2" w:space="0" w:color="9BA1CB"/>
            </w:tcBorders>
            <w:shd w:val="clear" w:color="auto" w:fill="auto"/>
          </w:tcPr>
          <w:p w14:paraId="601E847B" w14:textId="77777777" w:rsidR="0026008C" w:rsidRPr="00DD71B6" w:rsidRDefault="004E6C0C" w:rsidP="0026008C">
            <w:pPr>
              <w:rPr>
                <w:noProof/>
              </w:rPr>
            </w:pPr>
            <w:r>
              <w:rPr>
                <w:noProof/>
              </w:rPr>
              <w:fldChar w:fldCharType="begin"/>
            </w:r>
            <w:r>
              <w:rPr>
                <w:noProof/>
              </w:rPr>
              <w:instrText xml:space="preserve"> MERGEFIELD "mobilitySupportPlanInterventions" </w:instrText>
            </w:r>
            <w:r w:rsidR="00AB0300">
              <w:rPr>
                <w:noProof/>
              </w:rPr>
              <w:fldChar w:fldCharType="separate"/>
            </w:r>
            <w:r w:rsidR="0026008C" w:rsidRPr="00DD71B6">
              <w:rPr>
                <w:noProof/>
              </w:rPr>
              <w:t>Mobility equipment and allied health services to promote/maintain safe mobility as required.</w:t>
            </w:r>
          </w:p>
          <w:p w14:paraId="21C3CDFC" w14:textId="16BA054B" w:rsidR="00055A33" w:rsidRPr="001152E2" w:rsidRDefault="0026008C" w:rsidP="001152E2">
            <w:r w:rsidRPr="00DD71B6">
              <w:rPr>
                <w:noProof/>
              </w:rPr>
              <w:t>Mervyn has a walking frame for ambulation</w:t>
            </w:r>
            <w:r w:rsidR="004E6C0C">
              <w:rPr>
                <w:noProof/>
              </w:rPr>
              <w:fldChar w:fldCharType="end"/>
            </w:r>
          </w:p>
        </w:tc>
        <w:tc>
          <w:tcPr>
            <w:tcW w:w="2410" w:type="dxa"/>
            <w:tcBorders>
              <w:bottom w:val="single" w:sz="2" w:space="0" w:color="9BA1CB"/>
            </w:tcBorders>
            <w:shd w:val="clear" w:color="auto" w:fill="auto"/>
          </w:tcPr>
          <w:p w14:paraId="0A9A8388" w14:textId="6A05BEB2" w:rsidR="00055A33" w:rsidRPr="001152E2" w:rsidRDefault="00027935" w:rsidP="001152E2">
            <w:r>
              <w:rPr>
                <w:noProof/>
              </w:rPr>
              <w:fldChar w:fldCharType="begin"/>
            </w:r>
            <w:r>
              <w:rPr>
                <w:noProof/>
              </w:rPr>
              <w:instrText xml:space="preserve"> MERGEFIELD "mobilitySP_WellnessPartner" </w:instrText>
            </w:r>
            <w:r>
              <w:rPr>
                <w:noProof/>
              </w:rPr>
              <w:fldChar w:fldCharType="end"/>
            </w:r>
          </w:p>
        </w:tc>
      </w:tr>
      <w:tr w:rsidR="00C062AF" w:rsidRPr="001152E2" w14:paraId="0B00B310" w14:textId="77777777" w:rsidTr="007E6E2E">
        <w:trPr>
          <w:cantSplit/>
          <w:trHeight w:val="20"/>
        </w:trPr>
        <w:tc>
          <w:tcPr>
            <w:tcW w:w="3153"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7FF6C881" w14:textId="79719A70" w:rsidR="00055A33" w:rsidRPr="001152E2" w:rsidRDefault="00027935" w:rsidP="001152E2">
            <w:r>
              <w:rPr>
                <w:noProof/>
              </w:rPr>
              <w:fldChar w:fldCharType="begin"/>
            </w:r>
            <w:r>
              <w:rPr>
                <w:noProof/>
              </w:rPr>
              <w:instrText xml:space="preserve"> MERGEFIELD "carerSupportPlanFactors" </w:instrText>
            </w:r>
            <w:r>
              <w:rPr>
                <w:noProof/>
              </w:rPr>
              <w:fldChar w:fldCharType="end"/>
            </w:r>
          </w:p>
        </w:tc>
        <w:tc>
          <w:tcPr>
            <w:tcW w:w="2656" w:type="dxa"/>
            <w:tcBorders>
              <w:bottom w:val="single" w:sz="2" w:space="0" w:color="9BA1CB"/>
            </w:tcBorders>
            <w:shd w:val="clear" w:color="auto" w:fill="auto"/>
          </w:tcPr>
          <w:p w14:paraId="39770B14" w14:textId="163EAA7C" w:rsidR="00055A33" w:rsidRPr="001152E2" w:rsidRDefault="004E6C0C" w:rsidP="001152E2">
            <w:r>
              <w:rPr>
                <w:noProof/>
              </w:rPr>
              <w:fldChar w:fldCharType="begin"/>
            </w:r>
            <w:r>
              <w:rPr>
                <w:noProof/>
              </w:rPr>
              <w:instrText xml:space="preserve"> MERGEFIELD "carerSupportPlanGoals" </w:instrText>
            </w:r>
            <w:r>
              <w:rPr>
                <w:noProof/>
              </w:rPr>
              <w:fldChar w:fldCharType="end"/>
            </w:r>
          </w:p>
        </w:tc>
        <w:tc>
          <w:tcPr>
            <w:tcW w:w="3119" w:type="dxa"/>
            <w:tcBorders>
              <w:bottom w:val="single" w:sz="2" w:space="0" w:color="9BA1CB"/>
            </w:tcBorders>
            <w:shd w:val="clear" w:color="auto" w:fill="auto"/>
          </w:tcPr>
          <w:p w14:paraId="26F0CED1" w14:textId="7D1F0AD2" w:rsidR="00055A33" w:rsidRPr="001152E2" w:rsidRDefault="00027935" w:rsidP="001152E2">
            <w:r>
              <w:rPr>
                <w:noProof/>
              </w:rPr>
              <w:fldChar w:fldCharType="begin"/>
            </w:r>
            <w:r>
              <w:rPr>
                <w:noProof/>
              </w:rPr>
              <w:instrText xml:space="preserve"> MERGEFIELD "carerSP_CLient" </w:instrText>
            </w:r>
            <w:r>
              <w:rPr>
                <w:noProof/>
              </w:rPr>
              <w:fldChar w:fldCharType="end"/>
            </w:r>
          </w:p>
        </w:tc>
        <w:tc>
          <w:tcPr>
            <w:tcW w:w="3685" w:type="dxa"/>
            <w:tcBorders>
              <w:bottom w:val="single" w:sz="2" w:space="0" w:color="9BA1CB"/>
            </w:tcBorders>
            <w:shd w:val="clear" w:color="auto" w:fill="auto"/>
          </w:tcPr>
          <w:p w14:paraId="7F3AE583" w14:textId="2AEF07D6" w:rsidR="00055A33" w:rsidRPr="001152E2" w:rsidRDefault="00027935" w:rsidP="001152E2">
            <w:r>
              <w:rPr>
                <w:noProof/>
              </w:rPr>
              <w:fldChar w:fldCharType="begin"/>
            </w:r>
            <w:r>
              <w:rPr>
                <w:noProof/>
              </w:rP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2F0C65CC" w:rsidR="00055A33" w:rsidRPr="001152E2" w:rsidRDefault="00027935" w:rsidP="001152E2">
            <w:r>
              <w:rPr>
                <w:noProof/>
              </w:rPr>
              <w:fldChar w:fldCharType="begin"/>
            </w:r>
            <w:r>
              <w:rPr>
                <w:noProof/>
              </w:rPr>
              <w:instrText xml:space="preserve"> MERGEFIELD "carerSP_WellnessPartner"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27C69DE8" w:rsidR="00725CED" w:rsidRPr="00087C36" w:rsidRDefault="004E6C0C" w:rsidP="00C062AF">
            <w:r>
              <w:rPr>
                <w:noProof/>
              </w:rPr>
              <w:fldChar w:fldCharType="begin"/>
            </w:r>
            <w:r>
              <w:rPr>
                <w:noProof/>
              </w:rPr>
              <w:instrText xml:space="preserve"> MERGEFIELD "mondayAM" </w:instrText>
            </w:r>
            <w:r w:rsidR="00AB0300">
              <w:rPr>
                <w:noProof/>
              </w:rPr>
              <w:fldChar w:fldCharType="separate"/>
            </w:r>
            <w:r w:rsidR="0026008C" w:rsidRPr="00DD71B6">
              <w:rPr>
                <w:noProof/>
              </w:rPr>
              <w:t>Personal care -  half hour</w:t>
            </w:r>
            <w:r>
              <w:rPr>
                <w:noProof/>
              </w:rPr>
              <w:fldChar w:fldCharType="end"/>
            </w:r>
          </w:p>
        </w:tc>
        <w:tc>
          <w:tcPr>
            <w:tcW w:w="1878" w:type="dxa"/>
            <w:tcBorders>
              <w:top w:val="single" w:sz="2" w:space="0" w:color="9BA1CB"/>
              <w:bottom w:val="single" w:sz="2" w:space="0" w:color="9BA1CB"/>
            </w:tcBorders>
          </w:tcPr>
          <w:p w14:paraId="6D3A68CE" w14:textId="6270C8F0" w:rsidR="00725CED" w:rsidRPr="00087C36" w:rsidRDefault="004E6C0C" w:rsidP="00C062AF">
            <w:r>
              <w:rPr>
                <w:noProof/>
              </w:rPr>
              <w:fldChar w:fldCharType="begin"/>
            </w:r>
            <w:r>
              <w:rPr>
                <w:noProof/>
              </w:rPr>
              <w:instrText xml:space="preserve"> MERGEFIELD "tuesdayAM" </w:instrText>
            </w:r>
            <w:r w:rsidR="00AB0300">
              <w:rPr>
                <w:noProof/>
              </w:rPr>
              <w:fldChar w:fldCharType="separate"/>
            </w:r>
            <w:r w:rsidR="0026008C" w:rsidRPr="00DD71B6">
              <w:rPr>
                <w:noProof/>
              </w:rPr>
              <w:t>Personal care -  half hour</w:t>
            </w:r>
            <w:r>
              <w:rPr>
                <w:noProof/>
              </w:rPr>
              <w:fldChar w:fldCharType="end"/>
            </w:r>
          </w:p>
        </w:tc>
        <w:tc>
          <w:tcPr>
            <w:tcW w:w="1879" w:type="dxa"/>
            <w:tcBorders>
              <w:top w:val="single" w:sz="2" w:space="0" w:color="9BA1CB"/>
              <w:bottom w:val="single" w:sz="2" w:space="0" w:color="9BA1CB"/>
            </w:tcBorders>
          </w:tcPr>
          <w:p w14:paraId="74D3A4A3" w14:textId="537A5809" w:rsidR="00725CED" w:rsidRPr="00087C36" w:rsidRDefault="004E6C0C" w:rsidP="00C062AF">
            <w:r>
              <w:rPr>
                <w:noProof/>
              </w:rPr>
              <w:fldChar w:fldCharType="begin"/>
            </w:r>
            <w:r>
              <w:rPr>
                <w:noProof/>
              </w:rPr>
              <w:instrText xml:space="preserve"> MERGEFIELD "wednesdayAM" </w:instrText>
            </w:r>
            <w:r w:rsidR="00AB0300">
              <w:rPr>
                <w:noProof/>
              </w:rPr>
              <w:fldChar w:fldCharType="separate"/>
            </w:r>
            <w:r w:rsidR="0026008C" w:rsidRPr="00DD71B6">
              <w:rPr>
                <w:noProof/>
              </w:rPr>
              <w:t>Personal care -  half hour</w:t>
            </w:r>
            <w:r>
              <w:rPr>
                <w:noProof/>
              </w:rPr>
              <w:fldChar w:fldCharType="end"/>
            </w:r>
          </w:p>
        </w:tc>
        <w:tc>
          <w:tcPr>
            <w:tcW w:w="1878" w:type="dxa"/>
            <w:tcBorders>
              <w:top w:val="single" w:sz="2" w:space="0" w:color="9BA1CB"/>
              <w:bottom w:val="single" w:sz="2" w:space="0" w:color="9BA1CB"/>
            </w:tcBorders>
          </w:tcPr>
          <w:p w14:paraId="76600084" w14:textId="6139E148" w:rsidR="006E3B87" w:rsidRPr="00087C36" w:rsidRDefault="004E6C0C" w:rsidP="00C062AF">
            <w:r>
              <w:rPr>
                <w:noProof/>
              </w:rPr>
              <w:fldChar w:fldCharType="begin"/>
            </w:r>
            <w:r>
              <w:rPr>
                <w:noProof/>
              </w:rPr>
              <w:instrText xml:space="preserve"> MERGEFIELD "thursdayAM" </w:instrText>
            </w:r>
            <w:r w:rsidR="00AB0300">
              <w:rPr>
                <w:noProof/>
              </w:rPr>
              <w:fldChar w:fldCharType="separate"/>
            </w:r>
            <w:r w:rsidR="0026008C" w:rsidRPr="00DD71B6">
              <w:rPr>
                <w:noProof/>
              </w:rPr>
              <w:t>Personal care -  half hour</w:t>
            </w:r>
            <w:r>
              <w:rPr>
                <w:noProof/>
              </w:rPr>
              <w:fldChar w:fldCharType="end"/>
            </w:r>
          </w:p>
        </w:tc>
        <w:tc>
          <w:tcPr>
            <w:tcW w:w="1878" w:type="dxa"/>
            <w:tcBorders>
              <w:top w:val="single" w:sz="2" w:space="0" w:color="9BA1CB"/>
              <w:bottom w:val="single" w:sz="2" w:space="0" w:color="9BA1CB"/>
            </w:tcBorders>
          </w:tcPr>
          <w:p w14:paraId="5C00B92B" w14:textId="11CB6590" w:rsidR="00725CED" w:rsidRPr="00087C36" w:rsidRDefault="004E6C0C" w:rsidP="00C062AF">
            <w:r>
              <w:rPr>
                <w:noProof/>
              </w:rPr>
              <w:fldChar w:fldCharType="begin"/>
            </w:r>
            <w:r>
              <w:rPr>
                <w:noProof/>
              </w:rPr>
              <w:instrText xml:space="preserve"> MERGEFIELD "fridayAM" </w:instrText>
            </w:r>
            <w:r w:rsidR="00AB0300">
              <w:rPr>
                <w:noProof/>
              </w:rPr>
              <w:fldChar w:fldCharType="separate"/>
            </w:r>
            <w:r w:rsidR="0026008C" w:rsidRPr="00DD71B6">
              <w:rPr>
                <w:noProof/>
              </w:rPr>
              <w:t>Personal care -  half hour</w:t>
            </w:r>
            <w:r>
              <w:rPr>
                <w:noProof/>
              </w:rPr>
              <w:fldChar w:fldCharType="end"/>
            </w:r>
          </w:p>
        </w:tc>
        <w:tc>
          <w:tcPr>
            <w:tcW w:w="1878" w:type="dxa"/>
            <w:tcBorders>
              <w:top w:val="single" w:sz="2" w:space="0" w:color="9BA1CB"/>
              <w:bottom w:val="single" w:sz="2" w:space="0" w:color="9BA1CB"/>
            </w:tcBorders>
          </w:tcPr>
          <w:p w14:paraId="22CC9225" w14:textId="2D260E67" w:rsidR="00725CED" w:rsidRPr="00087C36" w:rsidRDefault="004E6C0C" w:rsidP="00C062AF">
            <w:r>
              <w:rPr>
                <w:noProof/>
              </w:rPr>
              <w:fldChar w:fldCharType="begin"/>
            </w:r>
            <w:r>
              <w:rPr>
                <w:noProof/>
              </w:rPr>
              <w:instrText xml:space="preserve"> MERGEFIELD "saturdayAM" </w:instrText>
            </w:r>
            <w:r w:rsidR="00AB0300">
              <w:rPr>
                <w:noProof/>
              </w:rPr>
              <w:fldChar w:fldCharType="separate"/>
            </w:r>
            <w:r w:rsidR="0026008C" w:rsidRPr="00DD71B6">
              <w:rPr>
                <w:noProof/>
              </w:rPr>
              <w:t>Personal care -  half hour</w:t>
            </w:r>
            <w:r>
              <w:rPr>
                <w:noProof/>
              </w:rPr>
              <w:fldChar w:fldCharType="end"/>
            </w:r>
          </w:p>
        </w:tc>
        <w:tc>
          <w:tcPr>
            <w:tcW w:w="1879" w:type="dxa"/>
            <w:tcBorders>
              <w:top w:val="single" w:sz="2" w:space="0" w:color="9BA1CB"/>
              <w:bottom w:val="single" w:sz="2" w:space="0" w:color="9BA1CB"/>
            </w:tcBorders>
          </w:tcPr>
          <w:p w14:paraId="1D0F6205" w14:textId="76722982" w:rsidR="00725CED" w:rsidRPr="00087C36" w:rsidRDefault="004E6C0C" w:rsidP="00C062AF">
            <w:r>
              <w:rPr>
                <w:noProof/>
              </w:rPr>
              <w:fldChar w:fldCharType="begin"/>
            </w:r>
            <w:r>
              <w:rPr>
                <w:noProof/>
              </w:rPr>
              <w:instrText xml:space="preserve"> MERGEFIELD "sundayAM" </w:instrText>
            </w:r>
            <w:r w:rsidR="00AB0300">
              <w:rPr>
                <w:noProof/>
              </w:rPr>
              <w:fldChar w:fldCharType="separate"/>
            </w:r>
            <w:r w:rsidR="0026008C" w:rsidRPr="00DD71B6">
              <w:rPr>
                <w:noProof/>
              </w:rPr>
              <w:t>Personal care -  half hour</w: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267DB46F"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3F7FD6CC" w:rsidR="00725CED" w:rsidRPr="00087C36" w:rsidRDefault="00027935" w:rsidP="00C062AF">
            <w:r>
              <w:rPr>
                <w:noProof/>
              </w:rPr>
              <w:fldChar w:fldCharType="begin"/>
            </w:r>
            <w:r>
              <w:rPr>
                <w:noProof/>
              </w:rP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19284314" w:rsidR="00725CED" w:rsidRPr="00087C36" w:rsidRDefault="00027935" w:rsidP="00C062AF">
            <w:r>
              <w:rPr>
                <w:noProof/>
              </w:rPr>
              <w:fldChar w:fldCharType="begin"/>
            </w:r>
            <w:r>
              <w:rPr>
                <w:noProof/>
              </w:rPr>
              <w:instrText xml:space="preserve"> MERGEFIELD "wednesdayPM" </w:instrText>
            </w:r>
            <w:r w:rsidR="00AB0300">
              <w:rPr>
                <w:noProof/>
              </w:rPr>
              <w:fldChar w:fldCharType="separate"/>
            </w:r>
            <w:r w:rsidR="0026008C" w:rsidRPr="00DD71B6">
              <w:rPr>
                <w:noProof/>
              </w:rPr>
              <w:t>1.5 hours Domestic assistance</w:t>
            </w:r>
            <w:r>
              <w:rPr>
                <w:noProof/>
              </w:rPr>
              <w:fldChar w:fldCharType="end"/>
            </w:r>
          </w:p>
        </w:tc>
        <w:tc>
          <w:tcPr>
            <w:tcW w:w="1878" w:type="dxa"/>
            <w:tcBorders>
              <w:top w:val="single" w:sz="2" w:space="0" w:color="9BA1CB"/>
              <w:bottom w:val="single" w:sz="2" w:space="0" w:color="9BA1CB"/>
            </w:tcBorders>
          </w:tcPr>
          <w:p w14:paraId="23CE8AF1" w14:textId="2DF31777" w:rsidR="00725CED" w:rsidRPr="00087C36" w:rsidRDefault="00027935" w:rsidP="00C062AF">
            <w:r>
              <w:rPr>
                <w:noProof/>
              </w:rPr>
              <w:fldChar w:fldCharType="begin"/>
            </w:r>
            <w:r>
              <w:rPr>
                <w:noProof/>
              </w:rPr>
              <w:instrText xml:space="preserve"> MERGEFIELD "thursdayPM" </w:instrText>
            </w:r>
            <w:r w:rsidR="00AB0300">
              <w:rPr>
                <w:noProof/>
              </w:rPr>
              <w:fldChar w:fldCharType="separate"/>
            </w:r>
            <w:r w:rsidR="0026008C" w:rsidRPr="00DD71B6">
              <w:rPr>
                <w:noProof/>
              </w:rPr>
              <w:t>1.5 hours meal prep assistance</w:t>
            </w:r>
            <w:r>
              <w:rPr>
                <w:noProof/>
              </w:rPr>
              <w:fldChar w:fldCharType="end"/>
            </w:r>
          </w:p>
        </w:tc>
        <w:tc>
          <w:tcPr>
            <w:tcW w:w="1878" w:type="dxa"/>
            <w:tcBorders>
              <w:top w:val="single" w:sz="2" w:space="0" w:color="9BA1CB"/>
              <w:bottom w:val="single" w:sz="2" w:space="0" w:color="9BA1CB"/>
            </w:tcBorders>
          </w:tcPr>
          <w:p w14:paraId="45B4F6EC" w14:textId="35A2E1C2"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44BBA44C"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6D9AC2C3"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652E93CC"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46E8D4BF"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6D3682D8"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5F46820B"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2EF7B74A"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703F5CCF"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49D8639D"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26008C"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26008C"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6BB66A51"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06FF" w14:textId="77777777" w:rsidR="00027935" w:rsidRDefault="00027935" w:rsidP="005B72BC">
      <w:pPr>
        <w:spacing w:after="0" w:line="240" w:lineRule="auto"/>
      </w:pPr>
      <w:r>
        <w:separator/>
      </w:r>
    </w:p>
    <w:p w14:paraId="68FC17EB" w14:textId="77777777" w:rsidR="00027935" w:rsidRDefault="00027935"/>
    <w:p w14:paraId="2A2E848B" w14:textId="77777777" w:rsidR="00027935" w:rsidRDefault="00027935"/>
  </w:endnote>
  <w:endnote w:type="continuationSeparator" w:id="0">
    <w:p w14:paraId="6848ED3B" w14:textId="77777777" w:rsidR="00027935" w:rsidRDefault="00027935" w:rsidP="005B72BC">
      <w:pPr>
        <w:spacing w:after="0" w:line="240" w:lineRule="auto"/>
      </w:pPr>
      <w:r>
        <w:continuationSeparator/>
      </w:r>
    </w:p>
    <w:p w14:paraId="50C1E0FA" w14:textId="77777777" w:rsidR="00027935" w:rsidRDefault="00027935"/>
    <w:p w14:paraId="38E0A9EB" w14:textId="77777777" w:rsidR="00027935" w:rsidRDefault="00027935"/>
  </w:endnote>
  <w:endnote w:type="continuationNotice" w:id="1">
    <w:p w14:paraId="05211458" w14:textId="77777777" w:rsidR="00027935" w:rsidRDefault="00027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27935" w:rsidRPr="00EC1139" w14:paraId="277DC1F7" w14:textId="77777777" w:rsidTr="00551C15">
      <w:trPr>
        <w:cantSplit/>
        <w:trHeight w:val="177"/>
      </w:trPr>
      <w:tc>
        <w:tcPr>
          <w:tcW w:w="2822" w:type="dxa"/>
          <w:vAlign w:val="center"/>
        </w:tcPr>
        <w:p w14:paraId="0C1DE25B" w14:textId="77777777" w:rsidR="00027935" w:rsidRPr="00EC1139" w:rsidRDefault="00027935" w:rsidP="00694E0E">
          <w:pPr>
            <w:pStyle w:val="FormFooterLeft"/>
          </w:pPr>
          <w:r>
            <w:t>Doc INF0461/0022</w:t>
          </w:r>
        </w:p>
      </w:tc>
      <w:tc>
        <w:tcPr>
          <w:tcW w:w="2388" w:type="dxa"/>
          <w:vAlign w:val="center"/>
        </w:tcPr>
        <w:p w14:paraId="718186A3" w14:textId="77777777" w:rsidR="00027935" w:rsidRPr="00EC1139" w:rsidRDefault="00027935" w:rsidP="00694E0E">
          <w:pPr>
            <w:pStyle w:val="FormFooterLeft"/>
          </w:pPr>
          <w:r>
            <w:t>Revision  3.0</w:t>
          </w:r>
        </w:p>
      </w:tc>
      <w:tc>
        <w:tcPr>
          <w:tcW w:w="5210" w:type="dxa"/>
          <w:vAlign w:val="center"/>
        </w:tcPr>
        <w:p w14:paraId="1117034B" w14:textId="5E8356B3" w:rsidR="00027935" w:rsidRPr="00EC1139" w:rsidRDefault="00027935" w:rsidP="0032132C">
          <w:pPr>
            <w:pStyle w:val="FormFooterLeft"/>
          </w:pPr>
          <w:r w:rsidRPr="00EC1139">
            <w:t xml:space="preserve">Last </w:t>
          </w:r>
          <w:r>
            <w:t>Updated 31/08/2021</w:t>
          </w:r>
        </w:p>
      </w:tc>
      <w:tc>
        <w:tcPr>
          <w:tcW w:w="4559" w:type="dxa"/>
          <w:vAlign w:val="center"/>
        </w:tcPr>
        <w:p w14:paraId="3AE61343" w14:textId="77777777" w:rsidR="00027935" w:rsidRPr="00EC1139" w:rsidRDefault="00027935" w:rsidP="002D34A5">
          <w:pPr>
            <w:pStyle w:val="FormFooterRight"/>
          </w:pPr>
          <w:r>
            <w:t xml:space="preserve">Form Owner HC </w:t>
          </w:r>
        </w:p>
      </w:tc>
    </w:tr>
  </w:tbl>
  <w:p w14:paraId="1E86E54B" w14:textId="77777777" w:rsidR="00027935" w:rsidRPr="00EB2935" w:rsidRDefault="00027935"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27935" w:rsidRPr="00EC1139" w14:paraId="26BC86F3" w14:textId="77777777" w:rsidTr="00334B0F">
      <w:trPr>
        <w:cantSplit/>
        <w:trHeight w:val="188"/>
      </w:trPr>
      <w:tc>
        <w:tcPr>
          <w:tcW w:w="3449" w:type="dxa"/>
          <w:vAlign w:val="center"/>
        </w:tcPr>
        <w:p w14:paraId="4C28B119" w14:textId="77777777" w:rsidR="00027935" w:rsidRPr="00694E0E" w:rsidRDefault="00027935" w:rsidP="00694E0E">
          <w:pPr>
            <w:pStyle w:val="FormFooterLeft"/>
          </w:pPr>
          <w:r w:rsidRPr="00694E0E">
            <w:t xml:space="preserve">Doc No: </w:t>
          </w:r>
          <w:r>
            <w:t>INF0461/0022</w:t>
          </w:r>
        </w:p>
      </w:tc>
      <w:tc>
        <w:tcPr>
          <w:tcW w:w="1294" w:type="dxa"/>
          <w:vAlign w:val="center"/>
        </w:tcPr>
        <w:p w14:paraId="501EECBD" w14:textId="77777777" w:rsidR="00027935" w:rsidRPr="00EC1139" w:rsidRDefault="00027935" w:rsidP="00694E0E">
          <w:pPr>
            <w:pStyle w:val="FormFooterLeft"/>
          </w:pPr>
          <w:r>
            <w:t>Rev 3.0</w:t>
          </w:r>
        </w:p>
      </w:tc>
      <w:tc>
        <w:tcPr>
          <w:tcW w:w="4095" w:type="dxa"/>
          <w:vAlign w:val="center"/>
        </w:tcPr>
        <w:p w14:paraId="4D6CF4A3" w14:textId="5875CF48" w:rsidR="00027935" w:rsidRPr="00EC1139" w:rsidRDefault="00027935"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26008C">
            <w:rPr>
              <w:noProof/>
            </w:rPr>
            <w:t>18/05/2023</w:t>
          </w:r>
          <w:r>
            <w:fldChar w:fldCharType="end"/>
          </w:r>
        </w:p>
      </w:tc>
      <w:tc>
        <w:tcPr>
          <w:tcW w:w="4311" w:type="dxa"/>
          <w:vAlign w:val="center"/>
        </w:tcPr>
        <w:p w14:paraId="67F1F338" w14:textId="77777777" w:rsidR="00027935" w:rsidRPr="00EC1139" w:rsidRDefault="00027935" w:rsidP="000E5C34">
          <w:pPr>
            <w:pStyle w:val="FormFooterRight"/>
          </w:pPr>
          <w:r>
            <w:t>Form Owner: Home Care</w:t>
          </w:r>
        </w:p>
      </w:tc>
      <w:tc>
        <w:tcPr>
          <w:tcW w:w="1724" w:type="dxa"/>
          <w:vAlign w:val="center"/>
        </w:tcPr>
        <w:p w14:paraId="480C9BA9" w14:textId="77777777" w:rsidR="00027935" w:rsidRPr="00EC1139" w:rsidRDefault="00027935" w:rsidP="000E5C34">
          <w:pPr>
            <w:pStyle w:val="FormFooterRight"/>
          </w:pPr>
          <w:r w:rsidRPr="000E5C34">
            <w:t>Page</w:t>
          </w:r>
          <w:r>
            <w:t xml:space="preserve"> </w:t>
          </w:r>
          <w:r>
            <w:fldChar w:fldCharType="begin"/>
          </w:r>
          <w:r>
            <w:instrText xml:space="preserve"> PAGE  \* Arabic  \* MERGEFORMAT </w:instrText>
          </w:r>
          <w:r>
            <w:fldChar w:fldCharType="separate"/>
          </w:r>
          <w:r w:rsidR="00B57013">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B57013">
            <w:rPr>
              <w:noProof/>
            </w:rPr>
            <w:t>10</w:t>
          </w:r>
          <w:r>
            <w:rPr>
              <w:noProof/>
            </w:rPr>
            <w:fldChar w:fldCharType="end"/>
          </w:r>
        </w:p>
      </w:tc>
    </w:tr>
  </w:tbl>
  <w:p w14:paraId="2991E8FA" w14:textId="77777777" w:rsidR="00027935" w:rsidRPr="000E5C34" w:rsidRDefault="00027935"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C19C" w14:textId="77777777" w:rsidR="00027935" w:rsidRDefault="00027935" w:rsidP="005B72BC">
      <w:pPr>
        <w:spacing w:after="0" w:line="240" w:lineRule="auto"/>
      </w:pPr>
      <w:r>
        <w:separator/>
      </w:r>
    </w:p>
    <w:p w14:paraId="7B1A667E" w14:textId="77777777" w:rsidR="00027935" w:rsidRDefault="00027935"/>
    <w:p w14:paraId="3EDAF466" w14:textId="77777777" w:rsidR="00027935" w:rsidRDefault="00027935"/>
  </w:footnote>
  <w:footnote w:type="continuationSeparator" w:id="0">
    <w:p w14:paraId="2AACB174" w14:textId="77777777" w:rsidR="00027935" w:rsidRDefault="00027935" w:rsidP="005B72BC">
      <w:pPr>
        <w:spacing w:after="0" w:line="240" w:lineRule="auto"/>
      </w:pPr>
      <w:r>
        <w:continuationSeparator/>
      </w:r>
    </w:p>
    <w:p w14:paraId="3E208B61" w14:textId="77777777" w:rsidR="00027935" w:rsidRDefault="00027935"/>
    <w:p w14:paraId="018FD2B9" w14:textId="77777777" w:rsidR="00027935" w:rsidRDefault="00027935"/>
  </w:footnote>
  <w:footnote w:type="continuationNotice" w:id="1">
    <w:p w14:paraId="764EE455" w14:textId="77777777" w:rsidR="00027935" w:rsidRDefault="000279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027935" w:rsidRDefault="00027935"/>
  <w:p w14:paraId="5A81AF76" w14:textId="77777777" w:rsidR="00027935" w:rsidRDefault="000279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027935" w:rsidRDefault="00027935">
        <w:pPr>
          <w:pStyle w:val="Header"/>
          <w:jc w:val="right"/>
        </w:pPr>
        <w:r>
          <w:rPr>
            <w:noProof/>
            <w:lang w:val="en-AU" w:eastAsia="en-AU"/>
          </w:rPr>
          <w:drawing>
            <wp:anchor distT="0" distB="0" distL="114300" distR="114300" simplePos="0" relativeHeight="251665408"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B5701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7013">
          <w:rPr>
            <w:b/>
            <w:bCs/>
            <w:noProof/>
          </w:rPr>
          <w:t>10</w:t>
        </w:r>
        <w:r>
          <w:rPr>
            <w:b/>
            <w:bCs/>
            <w:sz w:val="24"/>
            <w:szCs w:val="24"/>
          </w:rPr>
          <w:fldChar w:fldCharType="end"/>
        </w:r>
      </w:p>
    </w:sdtContent>
  </w:sdt>
  <w:p w14:paraId="26D88881" w14:textId="73F4162D" w:rsidR="00027935" w:rsidRDefault="00027935"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027935" w:rsidRPr="0032132C" w14:paraId="1AC81F00" w14:textId="77777777" w:rsidTr="00027935">
      <w:trPr>
        <w:cantSplit/>
        <w:trHeight w:val="149"/>
      </w:trPr>
      <w:tc>
        <w:tcPr>
          <w:tcW w:w="1587" w:type="dxa"/>
        </w:tcPr>
        <w:p w14:paraId="656BE6BA" w14:textId="77777777" w:rsidR="00027935" w:rsidRPr="0032132C" w:rsidRDefault="00027935"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7D6AC31B" w:rsidR="00027935" w:rsidRPr="0032132C" w:rsidRDefault="00027935"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sidR="00AB0300">
            <w:rPr>
              <w:rFonts w:asciiTheme="minorHAnsi" w:hAnsiTheme="minorHAnsi"/>
            </w:rPr>
            <w:fldChar w:fldCharType="separate"/>
          </w:r>
          <w:r w:rsidR="0026008C">
            <w:rPr>
              <w:rFonts w:asciiTheme="minorHAnsi" w:hAnsiTheme="minorHAnsi"/>
              <w:noProof/>
            </w:rPr>
            <w:t>20/02/1936</w:t>
          </w:r>
          <w:r>
            <w:rPr>
              <w:rFonts w:asciiTheme="minorHAnsi" w:hAnsiTheme="minorHAnsi"/>
            </w:rPr>
            <w:fldChar w:fldCharType="end"/>
          </w:r>
        </w:p>
      </w:tc>
      <w:tc>
        <w:tcPr>
          <w:tcW w:w="881" w:type="dxa"/>
        </w:tcPr>
        <w:p w14:paraId="6933D531" w14:textId="77777777" w:rsidR="00027935" w:rsidRPr="0032132C" w:rsidRDefault="00027935" w:rsidP="006A093B">
          <w:pPr>
            <w:pStyle w:val="FormFont2"/>
            <w:rPr>
              <w:rFonts w:asciiTheme="minorHAnsi" w:hAnsiTheme="minorHAnsi"/>
            </w:rPr>
          </w:pPr>
          <w:r w:rsidRPr="0032132C">
            <w:rPr>
              <w:rFonts w:asciiTheme="minorHAnsi" w:hAnsiTheme="minorHAnsi"/>
            </w:rPr>
            <w:t>Name:</w:t>
          </w:r>
        </w:p>
      </w:tc>
      <w:tc>
        <w:tcPr>
          <w:tcW w:w="3995" w:type="dxa"/>
        </w:tcPr>
        <w:p w14:paraId="0486B868" w14:textId="6E6801B4" w:rsidR="00027935" w:rsidRPr="0032132C" w:rsidRDefault="00027935"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sidR="00AB0300">
            <w:rPr>
              <w:rFonts w:asciiTheme="minorHAnsi" w:hAnsiTheme="minorHAnsi"/>
            </w:rPr>
            <w:fldChar w:fldCharType="separate"/>
          </w:r>
          <w:r w:rsidR="0026008C" w:rsidRPr="00DD71B6">
            <w:rPr>
              <w:rFonts w:asciiTheme="minorHAnsi" w:hAnsiTheme="minorHAnsi"/>
              <w:noProof/>
            </w:rPr>
            <w:t>Mervyn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sidR="00AB0300">
            <w:rPr>
              <w:rFonts w:asciiTheme="minorHAnsi" w:hAnsiTheme="minorHAnsi"/>
            </w:rPr>
            <w:fldChar w:fldCharType="separate"/>
          </w:r>
          <w:r w:rsidR="0026008C" w:rsidRPr="00DD71B6">
            <w:rPr>
              <w:rFonts w:asciiTheme="minorHAnsi" w:hAnsiTheme="minorHAnsi"/>
              <w:noProof/>
            </w:rPr>
            <w:t>Jesnoewsky</w:t>
          </w:r>
          <w:r>
            <w:rPr>
              <w:rFonts w:asciiTheme="minorHAnsi" w:hAnsiTheme="minorHAnsi"/>
            </w:rPr>
            <w:fldChar w:fldCharType="end"/>
          </w:r>
        </w:p>
      </w:tc>
      <w:tc>
        <w:tcPr>
          <w:tcW w:w="768" w:type="dxa"/>
        </w:tcPr>
        <w:p w14:paraId="3F5D2E12" w14:textId="77777777" w:rsidR="00027935" w:rsidRPr="0032132C" w:rsidRDefault="00027935" w:rsidP="006A093B">
          <w:pPr>
            <w:pStyle w:val="FormFont2"/>
            <w:rPr>
              <w:rFonts w:asciiTheme="minorHAnsi" w:hAnsiTheme="minorHAnsi"/>
            </w:rPr>
          </w:pPr>
          <w:r w:rsidRPr="0032132C">
            <w:rPr>
              <w:rFonts w:asciiTheme="minorHAnsi" w:hAnsiTheme="minorHAnsi"/>
            </w:rPr>
            <w:t>Date:</w:t>
          </w:r>
        </w:p>
      </w:tc>
      <w:tc>
        <w:tcPr>
          <w:tcW w:w="6662" w:type="dxa"/>
        </w:tcPr>
        <w:p w14:paraId="74BD3C88" w14:textId="3A7C5364" w:rsidR="00027935" w:rsidRPr="0032132C" w:rsidRDefault="00027935"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26008C">
            <w:rPr>
              <w:rFonts w:asciiTheme="minorHAnsi" w:hAnsiTheme="minorHAnsi"/>
              <w:noProof/>
              <w:sz w:val="16"/>
              <w:szCs w:val="16"/>
            </w:rPr>
            <w:t>18/05/2023</w:t>
          </w:r>
          <w:r>
            <w:rPr>
              <w:rFonts w:asciiTheme="minorHAnsi" w:hAnsiTheme="minorHAnsi"/>
              <w:sz w:val="16"/>
              <w:szCs w:val="16"/>
            </w:rPr>
            <w:fldChar w:fldCharType="end"/>
          </w:r>
        </w:p>
      </w:tc>
    </w:tr>
  </w:tbl>
  <w:p w14:paraId="6F43D64C" w14:textId="77777777" w:rsidR="00027935" w:rsidRPr="0017533E" w:rsidRDefault="00027935"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027935" w:rsidRDefault="00027935">
        <w:pPr>
          <w:pStyle w:val="Header"/>
          <w:jc w:val="right"/>
        </w:pPr>
        <w:r>
          <w:rPr>
            <w:noProof/>
            <w:lang w:val="en-AU" w:eastAsia="en-AU"/>
          </w:rPr>
          <w:drawing>
            <wp:anchor distT="0" distB="0" distL="114300" distR="114300" simplePos="0" relativeHeight="251657216"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B5701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7013">
          <w:rPr>
            <w:b/>
            <w:bCs/>
            <w:noProof/>
          </w:rPr>
          <w:t>10</w:t>
        </w:r>
        <w:r>
          <w:rPr>
            <w:b/>
            <w:bCs/>
            <w:sz w:val="24"/>
            <w:szCs w:val="24"/>
          </w:rPr>
          <w:fldChar w:fldCharType="end"/>
        </w:r>
      </w:p>
    </w:sdtContent>
  </w:sdt>
  <w:p w14:paraId="6B9D9A8E" w14:textId="74D9D479" w:rsidR="00027935" w:rsidRPr="00CB5DFB" w:rsidRDefault="00027935"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16cid:durableId="1813479403">
    <w:abstractNumId w:val="18"/>
  </w:num>
  <w:num w:numId="2" w16cid:durableId="1992831877">
    <w:abstractNumId w:val="10"/>
  </w:num>
  <w:num w:numId="3" w16cid:durableId="1044913211">
    <w:abstractNumId w:val="19"/>
  </w:num>
  <w:num w:numId="4" w16cid:durableId="1073163904">
    <w:abstractNumId w:val="8"/>
  </w:num>
  <w:num w:numId="5" w16cid:durableId="1974552557">
    <w:abstractNumId w:val="6"/>
  </w:num>
  <w:num w:numId="6" w16cid:durableId="1815489749">
    <w:abstractNumId w:val="20"/>
  </w:num>
  <w:num w:numId="7" w16cid:durableId="342557361">
    <w:abstractNumId w:val="5"/>
  </w:num>
  <w:num w:numId="8" w16cid:durableId="490368241">
    <w:abstractNumId w:val="14"/>
  </w:num>
  <w:num w:numId="9" w16cid:durableId="1390223318">
    <w:abstractNumId w:val="21"/>
  </w:num>
  <w:num w:numId="10" w16cid:durableId="1599407364">
    <w:abstractNumId w:val="0"/>
  </w:num>
  <w:num w:numId="11" w16cid:durableId="1359545539">
    <w:abstractNumId w:val="7"/>
  </w:num>
  <w:num w:numId="12" w16cid:durableId="2121794682">
    <w:abstractNumId w:val="17"/>
  </w:num>
  <w:num w:numId="13" w16cid:durableId="1958220660">
    <w:abstractNumId w:val="3"/>
  </w:num>
  <w:num w:numId="14" w16cid:durableId="1976175673">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105275195">
    <w:abstractNumId w:val="9"/>
  </w:num>
  <w:num w:numId="16" w16cid:durableId="344018714">
    <w:abstractNumId w:val="12"/>
  </w:num>
  <w:num w:numId="17" w16cid:durableId="1026061157">
    <w:abstractNumId w:val="11"/>
  </w:num>
  <w:num w:numId="18" w16cid:durableId="557253900">
    <w:abstractNumId w:val="16"/>
  </w:num>
  <w:num w:numId="19" w16cid:durableId="1754005609">
    <w:abstractNumId w:val="1"/>
  </w:num>
  <w:num w:numId="20" w16cid:durableId="1762483755">
    <w:abstractNumId w:val="4"/>
  </w:num>
  <w:num w:numId="21" w16cid:durableId="11954087">
    <w:abstractNumId w:val="13"/>
  </w:num>
  <w:num w:numId="22" w16cid:durableId="135685798">
    <w:abstractNumId w:val="15"/>
  </w:num>
  <w:num w:numId="23" w16cid:durableId="76325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4"/>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27935"/>
    <w:rsid w:val="00034104"/>
    <w:rsid w:val="000464E3"/>
    <w:rsid w:val="000538BF"/>
    <w:rsid w:val="00055A33"/>
    <w:rsid w:val="00056D23"/>
    <w:rsid w:val="000574FA"/>
    <w:rsid w:val="00065273"/>
    <w:rsid w:val="00071CD1"/>
    <w:rsid w:val="00072820"/>
    <w:rsid w:val="00087C36"/>
    <w:rsid w:val="00087CF2"/>
    <w:rsid w:val="0009416E"/>
    <w:rsid w:val="000974DB"/>
    <w:rsid w:val="000B1246"/>
    <w:rsid w:val="000B7AA0"/>
    <w:rsid w:val="000C12EB"/>
    <w:rsid w:val="000D2954"/>
    <w:rsid w:val="000D2B41"/>
    <w:rsid w:val="000D43EC"/>
    <w:rsid w:val="000E5C34"/>
    <w:rsid w:val="000E5E00"/>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008C"/>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087A"/>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C058C"/>
    <w:rsid w:val="004C61C4"/>
    <w:rsid w:val="004D1089"/>
    <w:rsid w:val="004E12DB"/>
    <w:rsid w:val="004E6C0C"/>
    <w:rsid w:val="004F2C4A"/>
    <w:rsid w:val="004F384C"/>
    <w:rsid w:val="004F6967"/>
    <w:rsid w:val="004F7224"/>
    <w:rsid w:val="00504D19"/>
    <w:rsid w:val="00514747"/>
    <w:rsid w:val="00541F8E"/>
    <w:rsid w:val="00551C15"/>
    <w:rsid w:val="00556760"/>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C1564"/>
    <w:rsid w:val="007D33D2"/>
    <w:rsid w:val="007E2BF8"/>
    <w:rsid w:val="007E53BA"/>
    <w:rsid w:val="007E6E2E"/>
    <w:rsid w:val="007E79C3"/>
    <w:rsid w:val="00802558"/>
    <w:rsid w:val="00814E72"/>
    <w:rsid w:val="00824F39"/>
    <w:rsid w:val="00827C93"/>
    <w:rsid w:val="00850969"/>
    <w:rsid w:val="00856EF2"/>
    <w:rsid w:val="008749F5"/>
    <w:rsid w:val="00891E4D"/>
    <w:rsid w:val="00894DE3"/>
    <w:rsid w:val="00894F30"/>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300"/>
    <w:rsid w:val="00AB0C5D"/>
    <w:rsid w:val="00AB4417"/>
    <w:rsid w:val="00AB4727"/>
    <w:rsid w:val="00AC03C8"/>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33701"/>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customXml/itemProps4.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5.xml><?xml version="1.0" encoding="utf-8"?>
<ds:datastoreItem xmlns:ds="http://schemas.openxmlformats.org/officeDocument/2006/customXml" ds:itemID="{929D4AED-3DC8-4C7E-B0EB-BA965B78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1049</TotalTime>
  <Pages>10</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2</cp:revision>
  <cp:lastPrinted>2022-12-20T00:06:00Z</cp:lastPrinted>
  <dcterms:created xsi:type="dcterms:W3CDTF">2021-11-13T09:23:00Z</dcterms:created>
  <dcterms:modified xsi:type="dcterms:W3CDTF">2023-05-18T08:01:00Z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